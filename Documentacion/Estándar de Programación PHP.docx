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21E57">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078E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Estándar de Programación</w:t>
              </w:r>
            </w:p>
          </w:sdtContent>
        </w:sdt>
        <w:sdt>
          <w:sdtPr>
            <w:rPr>
              <w:rFonts w:asciiTheme="majorHAnsi" w:eastAsiaTheme="majorEastAsia" w:hAnsiTheme="majorHAnsi" w:cstheme="majorBidi"/>
              <w:sz w:val="72"/>
              <w:szCs w:val="72"/>
            </w:rPr>
            <w:alias w:val="Categoría"/>
            <w:id w:val="2044186"/>
            <w:dataBinding w:prefixMappings="xmlns:ns0='http://purl.org/dc/elements/1.1/' xmlns:ns1='http://schemas.openxmlformats.org/package/2006/metadata/core-properties' " w:xpath="/ns1:coreProperties[1]/ns1:category[1]" w:storeItemID="{6C3C8BC8-F283-45AE-878A-BAB7291924A1}"/>
            <w:text/>
          </w:sdtPr>
          <w:sdtContent>
            <w:p w:rsidR="0086335A" w:rsidRDefault="00D85AC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Lenguaje PHP</w:t>
              </w:r>
            </w:p>
          </w:sdtContent>
        </w:sdt>
        <w:p w:rsidR="00D06E99" w:rsidRDefault="00D06E99">
          <w:pPr>
            <w:pStyle w:val="Sinespaciado"/>
            <w:rPr>
              <w:rFonts w:asciiTheme="majorHAnsi" w:eastAsiaTheme="majorEastAsia" w:hAnsiTheme="majorHAnsi" w:cstheme="majorBidi"/>
              <w:sz w:val="36"/>
              <w:szCs w:val="36"/>
            </w:rPr>
          </w:pP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8651CE">
              <w:pPr>
                <w:pStyle w:val="Sinespaciado"/>
                <w:rPr>
                  <w:rFonts w:asciiTheme="majorHAnsi" w:hAnsiTheme="majorHAnsi"/>
                </w:rPr>
              </w:pPr>
              <w:r>
                <w:rPr>
                  <w:lang w:val="es-AR"/>
                </w:rPr>
                <w:t>Grupo Nº 1 – Gestión de Calidad de Software</w:t>
              </w:r>
            </w:p>
          </w:sdtContent>
        </w:sdt>
        <w:p w:rsidR="008651CE" w:rsidRDefault="008651CE">
          <w:pPr>
            <w:pStyle w:val="Sinespaciado"/>
          </w:pPr>
        </w:p>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8651CE">
              <w:pPr>
                <w:pStyle w:val="Sinespaciado"/>
              </w:pPr>
              <w:r>
                <w:rPr>
                  <w:rFonts w:asciiTheme="majorHAnsi" w:hAnsiTheme="majorHAnsi"/>
                  <w:lang w:val="es-AR"/>
                </w:rPr>
                <w:t>Sartini Nicolás – Muñoz Rut – Cadin Vanesa</w:t>
              </w:r>
            </w:p>
          </w:sdtContent>
        </w:sdt>
        <w:p w:rsidR="00D06E99" w:rsidRDefault="00D06E99"/>
        <w:p w:rsidR="00BC5404" w:rsidRDefault="006124BF" w:rsidP="000F4F97">
          <w:pPr>
            <w:pStyle w:val="PSI-Comentario"/>
          </w:pPr>
          <w:r>
            <w:rPr>
              <w:noProof/>
              <w:lang w:val="en-US"/>
            </w:rPr>
            <w:drawing>
              <wp:anchor distT="0" distB="0" distL="114300" distR="114300" simplePos="0" relativeHeight="251653120" behindDoc="0" locked="0" layoutInCell="1" allowOverlap="1" wp14:anchorId="38CFF270" wp14:editId="1C94891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9"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221E57" w:rsidP="00F21B76">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330.45pt;margin-top:5.3pt;width:161.25pt;height:577.65pt;z-index:251684864;mso-position-horizontal-relative:margin;mso-position-vertical-relative:margin" fillcolor="white [3212]" strokecolor="#31849b [2408]">
                <v:textbox style="mso-next-textbox:#_x0000_s1044">
                  <w:txbxContent>
                    <w:p w:rsidR="005220D5" w:rsidRDefault="005220D5" w:rsidP="001C056D">
                      <w:pPr>
                        <w:pStyle w:val="PSI-DescripcindelDocumentos"/>
                      </w:pPr>
                      <w:r>
                        <w:t xml:space="preserve">Este documento </w:t>
                      </w:r>
                      <w:r w:rsidRPr="006327AB">
                        <w:t>refleja los estándares</w:t>
                      </w:r>
                      <w:r>
                        <w:t xml:space="preserve"> PSR-1 (Estándar de codificación básico) y PSR-12 (Guía de estilo de codificación ampliada) referidos a los estilos de codificación</w:t>
                      </w:r>
                      <w:r w:rsidRPr="006327AB">
                        <w:t xml:space="preserve"> del lenguaje </w:t>
                      </w:r>
                      <w:r>
                        <w:t>PHP presentados por  PHP Framework Interop Group (PHP - FIG).</w:t>
                      </w:r>
                    </w:p>
                    <w:p w:rsidR="005220D5" w:rsidRDefault="005220D5" w:rsidP="0040215D">
                      <w:pPr>
                        <w:pStyle w:val="PSI-DescripcindelDocumentos"/>
                        <w:ind w:left="0" w:firstLine="0"/>
                        <w:jc w:val="both"/>
                      </w:pPr>
                      <w:r>
                        <w:t>El  mismo no</w:t>
                      </w:r>
                      <w:r>
                        <w:rPr>
                          <w:sz w:val="20"/>
                          <w:szCs w:val="20"/>
                        </w:rPr>
                        <w:t xml:space="preserve"> solo busca definir la nomenclatura de las variables, objetos, métodos y funciones, sino que también hace referencia al orden y legibilidad del código escrito.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21E57"/>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TDC"/>
            <w:tabs>
              <w:tab w:val="left" w:pos="5954"/>
            </w:tabs>
          </w:pPr>
          <w:r>
            <w:t>Tabla de contenido</w:t>
          </w:r>
        </w:p>
        <w:p w:rsidR="00274B9A" w:rsidRDefault="00DA4583">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72875418" w:history="1">
            <w:r w:rsidR="00274B9A" w:rsidRPr="00FA2D60">
              <w:rPr>
                <w:rStyle w:val="Hipervnculo"/>
                <w:noProof/>
              </w:rPr>
              <w:t>Introducción</w:t>
            </w:r>
            <w:r w:rsidR="00274B9A">
              <w:rPr>
                <w:noProof/>
                <w:webHidden/>
              </w:rPr>
              <w:tab/>
            </w:r>
            <w:r w:rsidR="00274B9A">
              <w:rPr>
                <w:noProof/>
                <w:webHidden/>
              </w:rPr>
              <w:fldChar w:fldCharType="begin"/>
            </w:r>
            <w:r w:rsidR="00274B9A">
              <w:rPr>
                <w:noProof/>
                <w:webHidden/>
              </w:rPr>
              <w:instrText xml:space="preserve"> PAGEREF _Toc72875418 \h </w:instrText>
            </w:r>
            <w:r w:rsidR="00274B9A">
              <w:rPr>
                <w:noProof/>
                <w:webHidden/>
              </w:rPr>
            </w:r>
            <w:r w:rsidR="00274B9A">
              <w:rPr>
                <w:noProof/>
                <w:webHidden/>
              </w:rPr>
              <w:fldChar w:fldCharType="separate"/>
            </w:r>
            <w:r w:rsidR="00274B9A">
              <w:rPr>
                <w:noProof/>
                <w:webHidden/>
              </w:rPr>
              <w:t>5</w:t>
            </w:r>
            <w:r w:rsidR="00274B9A">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19" w:history="1">
            <w:r w:rsidRPr="00FA2D60">
              <w:rPr>
                <w:rStyle w:val="Hipervnculo"/>
                <w:noProof/>
              </w:rPr>
              <w:t>PSR-1: Estándar de codificación básico</w:t>
            </w:r>
            <w:r>
              <w:rPr>
                <w:noProof/>
                <w:webHidden/>
              </w:rPr>
              <w:tab/>
            </w:r>
            <w:r>
              <w:rPr>
                <w:noProof/>
                <w:webHidden/>
              </w:rPr>
              <w:fldChar w:fldCharType="begin"/>
            </w:r>
            <w:r>
              <w:rPr>
                <w:noProof/>
                <w:webHidden/>
              </w:rPr>
              <w:instrText xml:space="preserve"> PAGEREF _Toc72875419 \h </w:instrText>
            </w:r>
            <w:r>
              <w:rPr>
                <w:noProof/>
                <w:webHidden/>
              </w:rPr>
            </w:r>
            <w:r>
              <w:rPr>
                <w:noProof/>
                <w:webHidden/>
              </w:rPr>
              <w:fldChar w:fldCharType="separate"/>
            </w:r>
            <w:r>
              <w:rPr>
                <w:noProof/>
                <w:webHidden/>
              </w:rPr>
              <w:t>5</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20" w:history="1">
            <w:r w:rsidRPr="00FA2D60">
              <w:rPr>
                <w:rStyle w:val="Hipervnculo"/>
                <w:noProof/>
              </w:rPr>
              <w:t>Introducción</w:t>
            </w:r>
            <w:r>
              <w:rPr>
                <w:noProof/>
                <w:webHidden/>
              </w:rPr>
              <w:tab/>
            </w:r>
            <w:r>
              <w:rPr>
                <w:noProof/>
                <w:webHidden/>
              </w:rPr>
              <w:fldChar w:fldCharType="begin"/>
            </w:r>
            <w:r>
              <w:rPr>
                <w:noProof/>
                <w:webHidden/>
              </w:rPr>
              <w:instrText xml:space="preserve"> PAGEREF _Toc72875420 \h </w:instrText>
            </w:r>
            <w:r>
              <w:rPr>
                <w:noProof/>
                <w:webHidden/>
              </w:rPr>
            </w:r>
            <w:r>
              <w:rPr>
                <w:noProof/>
                <w:webHidden/>
              </w:rPr>
              <w:fldChar w:fldCharType="separate"/>
            </w:r>
            <w:r>
              <w:rPr>
                <w:noProof/>
                <w:webHidden/>
              </w:rPr>
              <w:t>5</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21" w:history="1">
            <w:r w:rsidRPr="00FA2D60">
              <w:rPr>
                <w:rStyle w:val="Hipervnculo"/>
                <w:noProof/>
              </w:rPr>
              <w:t>1. Información general</w:t>
            </w:r>
            <w:r>
              <w:rPr>
                <w:noProof/>
                <w:webHidden/>
              </w:rPr>
              <w:tab/>
            </w:r>
            <w:r>
              <w:rPr>
                <w:noProof/>
                <w:webHidden/>
              </w:rPr>
              <w:fldChar w:fldCharType="begin"/>
            </w:r>
            <w:r>
              <w:rPr>
                <w:noProof/>
                <w:webHidden/>
              </w:rPr>
              <w:instrText xml:space="preserve"> PAGEREF _Toc72875421 \h </w:instrText>
            </w:r>
            <w:r>
              <w:rPr>
                <w:noProof/>
                <w:webHidden/>
              </w:rPr>
            </w:r>
            <w:r>
              <w:rPr>
                <w:noProof/>
                <w:webHidden/>
              </w:rPr>
              <w:fldChar w:fldCharType="separate"/>
            </w:r>
            <w:r>
              <w:rPr>
                <w:noProof/>
                <w:webHidden/>
              </w:rPr>
              <w:t>5</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22" w:history="1">
            <w:r w:rsidRPr="00FA2D60">
              <w:rPr>
                <w:rStyle w:val="Hipervnculo"/>
                <w:noProof/>
              </w:rPr>
              <w:t>2. Archivos</w:t>
            </w:r>
            <w:r>
              <w:rPr>
                <w:noProof/>
                <w:webHidden/>
              </w:rPr>
              <w:tab/>
            </w:r>
            <w:r>
              <w:rPr>
                <w:noProof/>
                <w:webHidden/>
              </w:rPr>
              <w:fldChar w:fldCharType="begin"/>
            </w:r>
            <w:r>
              <w:rPr>
                <w:noProof/>
                <w:webHidden/>
              </w:rPr>
              <w:instrText xml:space="preserve"> PAGEREF _Toc72875422 \h </w:instrText>
            </w:r>
            <w:r>
              <w:rPr>
                <w:noProof/>
                <w:webHidden/>
              </w:rPr>
            </w:r>
            <w:r>
              <w:rPr>
                <w:noProof/>
                <w:webHidden/>
              </w:rPr>
              <w:fldChar w:fldCharType="separate"/>
            </w:r>
            <w:r>
              <w:rPr>
                <w:noProof/>
                <w:webHidden/>
              </w:rPr>
              <w:t>6</w:t>
            </w:r>
            <w:r>
              <w:rPr>
                <w:noProof/>
                <w:webHidden/>
              </w:rPr>
              <w:fldChar w:fldCharType="end"/>
            </w:r>
          </w:hyperlink>
        </w:p>
        <w:p w:rsidR="00274B9A" w:rsidRDefault="00274B9A">
          <w:pPr>
            <w:pStyle w:val="TDC3"/>
            <w:rPr>
              <w:rFonts w:eastAsiaTheme="minorEastAsia"/>
              <w:noProof/>
              <w:sz w:val="22"/>
              <w:szCs w:val="22"/>
              <w:lang w:val="en-US"/>
            </w:rPr>
          </w:pPr>
          <w:hyperlink w:anchor="_Toc72875423" w:history="1">
            <w:r w:rsidRPr="00FA2D60">
              <w:rPr>
                <w:rStyle w:val="Hipervnculo"/>
                <w:noProof/>
                <w:lang w:val="es-AR"/>
              </w:rPr>
              <w:t>2.1. Etiquetas PHP</w:t>
            </w:r>
            <w:r>
              <w:rPr>
                <w:noProof/>
                <w:webHidden/>
              </w:rPr>
              <w:tab/>
            </w:r>
            <w:r>
              <w:rPr>
                <w:noProof/>
                <w:webHidden/>
              </w:rPr>
              <w:fldChar w:fldCharType="begin"/>
            </w:r>
            <w:r>
              <w:rPr>
                <w:noProof/>
                <w:webHidden/>
              </w:rPr>
              <w:instrText xml:space="preserve"> PAGEREF _Toc72875423 \h </w:instrText>
            </w:r>
            <w:r>
              <w:rPr>
                <w:noProof/>
                <w:webHidden/>
              </w:rPr>
            </w:r>
            <w:r>
              <w:rPr>
                <w:noProof/>
                <w:webHidden/>
              </w:rPr>
              <w:fldChar w:fldCharType="separate"/>
            </w:r>
            <w:r>
              <w:rPr>
                <w:noProof/>
                <w:webHidden/>
              </w:rPr>
              <w:t>6</w:t>
            </w:r>
            <w:r>
              <w:rPr>
                <w:noProof/>
                <w:webHidden/>
              </w:rPr>
              <w:fldChar w:fldCharType="end"/>
            </w:r>
          </w:hyperlink>
        </w:p>
        <w:p w:rsidR="00274B9A" w:rsidRDefault="00274B9A">
          <w:pPr>
            <w:pStyle w:val="TDC3"/>
            <w:rPr>
              <w:rFonts w:eastAsiaTheme="minorEastAsia"/>
              <w:noProof/>
              <w:sz w:val="22"/>
              <w:szCs w:val="22"/>
              <w:lang w:val="en-US"/>
            </w:rPr>
          </w:pPr>
          <w:hyperlink w:anchor="_Toc72875424" w:history="1">
            <w:r w:rsidRPr="00FA2D60">
              <w:rPr>
                <w:rStyle w:val="Hipervnculo"/>
                <w:noProof/>
              </w:rPr>
              <w:t>2.2. Codificación de caracteres</w:t>
            </w:r>
            <w:r>
              <w:rPr>
                <w:noProof/>
                <w:webHidden/>
              </w:rPr>
              <w:tab/>
            </w:r>
            <w:r>
              <w:rPr>
                <w:noProof/>
                <w:webHidden/>
              </w:rPr>
              <w:fldChar w:fldCharType="begin"/>
            </w:r>
            <w:r>
              <w:rPr>
                <w:noProof/>
                <w:webHidden/>
              </w:rPr>
              <w:instrText xml:space="preserve"> PAGEREF _Toc72875424 \h </w:instrText>
            </w:r>
            <w:r>
              <w:rPr>
                <w:noProof/>
                <w:webHidden/>
              </w:rPr>
            </w:r>
            <w:r>
              <w:rPr>
                <w:noProof/>
                <w:webHidden/>
              </w:rPr>
              <w:fldChar w:fldCharType="separate"/>
            </w:r>
            <w:r>
              <w:rPr>
                <w:noProof/>
                <w:webHidden/>
              </w:rPr>
              <w:t>6</w:t>
            </w:r>
            <w:r>
              <w:rPr>
                <w:noProof/>
                <w:webHidden/>
              </w:rPr>
              <w:fldChar w:fldCharType="end"/>
            </w:r>
          </w:hyperlink>
        </w:p>
        <w:p w:rsidR="00274B9A" w:rsidRDefault="00274B9A">
          <w:pPr>
            <w:pStyle w:val="TDC3"/>
            <w:rPr>
              <w:rFonts w:eastAsiaTheme="minorEastAsia"/>
              <w:noProof/>
              <w:sz w:val="22"/>
              <w:szCs w:val="22"/>
              <w:lang w:val="en-US"/>
            </w:rPr>
          </w:pPr>
          <w:hyperlink w:anchor="_Toc72875425" w:history="1">
            <w:r w:rsidRPr="00FA2D60">
              <w:rPr>
                <w:rStyle w:val="Hipervnculo"/>
                <w:noProof/>
              </w:rPr>
              <w:t>2.3. Efectos secundarios</w:t>
            </w:r>
            <w:r>
              <w:rPr>
                <w:noProof/>
                <w:webHidden/>
              </w:rPr>
              <w:tab/>
            </w:r>
            <w:r>
              <w:rPr>
                <w:noProof/>
                <w:webHidden/>
              </w:rPr>
              <w:fldChar w:fldCharType="begin"/>
            </w:r>
            <w:r>
              <w:rPr>
                <w:noProof/>
                <w:webHidden/>
              </w:rPr>
              <w:instrText xml:space="preserve"> PAGEREF _Toc72875425 \h </w:instrText>
            </w:r>
            <w:r>
              <w:rPr>
                <w:noProof/>
                <w:webHidden/>
              </w:rPr>
            </w:r>
            <w:r>
              <w:rPr>
                <w:noProof/>
                <w:webHidden/>
              </w:rPr>
              <w:fldChar w:fldCharType="separate"/>
            </w:r>
            <w:r>
              <w:rPr>
                <w:noProof/>
                <w:webHidden/>
              </w:rPr>
              <w:t>6</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26" w:history="1">
            <w:r w:rsidRPr="00FA2D60">
              <w:rPr>
                <w:rStyle w:val="Hipervnculo"/>
                <w:noProof/>
                <w:lang w:eastAsia="es-ES"/>
              </w:rPr>
              <w:t>3. Espacio de nombres y nombres de clases</w:t>
            </w:r>
            <w:r>
              <w:rPr>
                <w:noProof/>
                <w:webHidden/>
              </w:rPr>
              <w:tab/>
            </w:r>
            <w:r>
              <w:rPr>
                <w:noProof/>
                <w:webHidden/>
              </w:rPr>
              <w:fldChar w:fldCharType="begin"/>
            </w:r>
            <w:r>
              <w:rPr>
                <w:noProof/>
                <w:webHidden/>
              </w:rPr>
              <w:instrText xml:space="preserve"> PAGEREF _Toc72875426 \h </w:instrText>
            </w:r>
            <w:r>
              <w:rPr>
                <w:noProof/>
                <w:webHidden/>
              </w:rPr>
            </w:r>
            <w:r>
              <w:rPr>
                <w:noProof/>
                <w:webHidden/>
              </w:rPr>
              <w:fldChar w:fldCharType="separate"/>
            </w:r>
            <w:r>
              <w:rPr>
                <w:noProof/>
                <w:webHidden/>
              </w:rPr>
              <w:t>7</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27" w:history="1">
            <w:r w:rsidRPr="00FA2D60">
              <w:rPr>
                <w:rStyle w:val="Hipervnculo"/>
                <w:rFonts w:eastAsia="Times New Roman"/>
                <w:noProof/>
              </w:rPr>
              <w:t>}</w:t>
            </w:r>
            <w:r>
              <w:rPr>
                <w:noProof/>
                <w:webHidden/>
              </w:rPr>
              <w:tab/>
            </w:r>
            <w:r>
              <w:rPr>
                <w:noProof/>
                <w:webHidden/>
              </w:rPr>
              <w:fldChar w:fldCharType="begin"/>
            </w:r>
            <w:r>
              <w:rPr>
                <w:noProof/>
                <w:webHidden/>
              </w:rPr>
              <w:instrText xml:space="preserve"> PAGEREF _Toc72875427 \h </w:instrText>
            </w:r>
            <w:r>
              <w:rPr>
                <w:noProof/>
                <w:webHidden/>
              </w:rPr>
            </w:r>
            <w:r>
              <w:rPr>
                <w:noProof/>
                <w:webHidden/>
              </w:rPr>
              <w:fldChar w:fldCharType="separate"/>
            </w:r>
            <w:r>
              <w:rPr>
                <w:noProof/>
                <w:webHidden/>
              </w:rPr>
              <w:t>8</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28" w:history="1">
            <w:r w:rsidRPr="00FA2D60">
              <w:rPr>
                <w:rStyle w:val="Hipervnculo"/>
                <w:noProof/>
                <w:lang w:eastAsia="es-ES"/>
              </w:rPr>
              <w:t>4. Constantes de clase, propiedades y métodos</w:t>
            </w:r>
            <w:r>
              <w:rPr>
                <w:noProof/>
                <w:webHidden/>
              </w:rPr>
              <w:tab/>
            </w:r>
            <w:r>
              <w:rPr>
                <w:noProof/>
                <w:webHidden/>
              </w:rPr>
              <w:fldChar w:fldCharType="begin"/>
            </w:r>
            <w:r>
              <w:rPr>
                <w:noProof/>
                <w:webHidden/>
              </w:rPr>
              <w:instrText xml:space="preserve"> PAGEREF _Toc72875428 \h </w:instrText>
            </w:r>
            <w:r>
              <w:rPr>
                <w:noProof/>
                <w:webHidden/>
              </w:rPr>
            </w:r>
            <w:r>
              <w:rPr>
                <w:noProof/>
                <w:webHidden/>
              </w:rPr>
              <w:fldChar w:fldCharType="separate"/>
            </w:r>
            <w:r>
              <w:rPr>
                <w:noProof/>
                <w:webHidden/>
              </w:rPr>
              <w:t>8</w:t>
            </w:r>
            <w:r>
              <w:rPr>
                <w:noProof/>
                <w:webHidden/>
              </w:rPr>
              <w:fldChar w:fldCharType="end"/>
            </w:r>
          </w:hyperlink>
        </w:p>
        <w:p w:rsidR="00274B9A" w:rsidRDefault="00274B9A">
          <w:pPr>
            <w:pStyle w:val="TDC3"/>
            <w:rPr>
              <w:rFonts w:eastAsiaTheme="minorEastAsia"/>
              <w:noProof/>
              <w:sz w:val="22"/>
              <w:szCs w:val="22"/>
              <w:lang w:val="en-US"/>
            </w:rPr>
          </w:pPr>
          <w:hyperlink w:anchor="_Toc72875429" w:history="1">
            <w:r w:rsidRPr="00FA2D60">
              <w:rPr>
                <w:rStyle w:val="Hipervnculo"/>
                <w:noProof/>
              </w:rPr>
              <w:t>4.1. Constantes</w:t>
            </w:r>
            <w:r>
              <w:rPr>
                <w:noProof/>
                <w:webHidden/>
              </w:rPr>
              <w:tab/>
            </w:r>
            <w:r>
              <w:rPr>
                <w:noProof/>
                <w:webHidden/>
              </w:rPr>
              <w:fldChar w:fldCharType="begin"/>
            </w:r>
            <w:r>
              <w:rPr>
                <w:noProof/>
                <w:webHidden/>
              </w:rPr>
              <w:instrText xml:space="preserve"> PAGEREF _Toc72875429 \h </w:instrText>
            </w:r>
            <w:r>
              <w:rPr>
                <w:noProof/>
                <w:webHidden/>
              </w:rPr>
            </w:r>
            <w:r>
              <w:rPr>
                <w:noProof/>
                <w:webHidden/>
              </w:rPr>
              <w:fldChar w:fldCharType="separate"/>
            </w:r>
            <w:r>
              <w:rPr>
                <w:noProof/>
                <w:webHidden/>
              </w:rPr>
              <w:t>8</w:t>
            </w:r>
            <w:r>
              <w:rPr>
                <w:noProof/>
                <w:webHidden/>
              </w:rPr>
              <w:fldChar w:fldCharType="end"/>
            </w:r>
          </w:hyperlink>
        </w:p>
        <w:p w:rsidR="00274B9A" w:rsidRDefault="00274B9A">
          <w:pPr>
            <w:pStyle w:val="TDC3"/>
            <w:rPr>
              <w:rFonts w:eastAsiaTheme="minorEastAsia"/>
              <w:noProof/>
              <w:sz w:val="22"/>
              <w:szCs w:val="22"/>
              <w:lang w:val="en-US"/>
            </w:rPr>
          </w:pPr>
          <w:hyperlink w:anchor="_Toc72875430" w:history="1">
            <w:r w:rsidRPr="00FA2D60">
              <w:rPr>
                <w:rStyle w:val="Hipervnculo"/>
                <w:noProof/>
              </w:rPr>
              <w:t>4.2. Propiedades</w:t>
            </w:r>
            <w:r>
              <w:rPr>
                <w:noProof/>
                <w:webHidden/>
              </w:rPr>
              <w:tab/>
            </w:r>
            <w:r>
              <w:rPr>
                <w:noProof/>
                <w:webHidden/>
              </w:rPr>
              <w:fldChar w:fldCharType="begin"/>
            </w:r>
            <w:r>
              <w:rPr>
                <w:noProof/>
                <w:webHidden/>
              </w:rPr>
              <w:instrText xml:space="preserve"> PAGEREF _Toc72875430 \h </w:instrText>
            </w:r>
            <w:r>
              <w:rPr>
                <w:noProof/>
                <w:webHidden/>
              </w:rPr>
            </w:r>
            <w:r>
              <w:rPr>
                <w:noProof/>
                <w:webHidden/>
              </w:rPr>
              <w:fldChar w:fldCharType="separate"/>
            </w:r>
            <w:r>
              <w:rPr>
                <w:noProof/>
                <w:webHidden/>
              </w:rPr>
              <w:t>9</w:t>
            </w:r>
            <w:r>
              <w:rPr>
                <w:noProof/>
                <w:webHidden/>
              </w:rPr>
              <w:fldChar w:fldCharType="end"/>
            </w:r>
          </w:hyperlink>
        </w:p>
        <w:p w:rsidR="00274B9A" w:rsidRDefault="00274B9A">
          <w:pPr>
            <w:pStyle w:val="TDC3"/>
            <w:rPr>
              <w:rFonts w:eastAsiaTheme="minorEastAsia"/>
              <w:noProof/>
              <w:sz w:val="22"/>
              <w:szCs w:val="22"/>
              <w:lang w:val="en-US"/>
            </w:rPr>
          </w:pPr>
          <w:hyperlink w:anchor="_Toc72875431" w:history="1">
            <w:r w:rsidRPr="00FA2D60">
              <w:rPr>
                <w:rStyle w:val="Hipervnculo"/>
                <w:noProof/>
              </w:rPr>
              <w:t>4.3. Métodos</w:t>
            </w:r>
            <w:r>
              <w:rPr>
                <w:noProof/>
                <w:webHidden/>
              </w:rPr>
              <w:tab/>
            </w:r>
            <w:r>
              <w:rPr>
                <w:noProof/>
                <w:webHidden/>
              </w:rPr>
              <w:fldChar w:fldCharType="begin"/>
            </w:r>
            <w:r>
              <w:rPr>
                <w:noProof/>
                <w:webHidden/>
              </w:rPr>
              <w:instrText xml:space="preserve"> PAGEREF _Toc72875431 \h </w:instrText>
            </w:r>
            <w:r>
              <w:rPr>
                <w:noProof/>
                <w:webHidden/>
              </w:rPr>
            </w:r>
            <w:r>
              <w:rPr>
                <w:noProof/>
                <w:webHidden/>
              </w:rPr>
              <w:fldChar w:fldCharType="separate"/>
            </w:r>
            <w:r>
              <w:rPr>
                <w:noProof/>
                <w:webHidden/>
              </w:rPr>
              <w:t>9</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32" w:history="1">
            <w:r w:rsidRPr="00FA2D60">
              <w:rPr>
                <w:rStyle w:val="Hipervnculo"/>
                <w:noProof/>
              </w:rPr>
              <w:t>PSR-12: Guía de estilo de codificación ampliada</w:t>
            </w:r>
            <w:r>
              <w:rPr>
                <w:noProof/>
                <w:webHidden/>
              </w:rPr>
              <w:tab/>
            </w:r>
            <w:r>
              <w:rPr>
                <w:noProof/>
                <w:webHidden/>
              </w:rPr>
              <w:fldChar w:fldCharType="begin"/>
            </w:r>
            <w:r>
              <w:rPr>
                <w:noProof/>
                <w:webHidden/>
              </w:rPr>
              <w:instrText xml:space="preserve"> PAGEREF _Toc72875432 \h </w:instrText>
            </w:r>
            <w:r>
              <w:rPr>
                <w:noProof/>
                <w:webHidden/>
              </w:rPr>
            </w:r>
            <w:r>
              <w:rPr>
                <w:noProof/>
                <w:webHidden/>
              </w:rPr>
              <w:fldChar w:fldCharType="separate"/>
            </w:r>
            <w:r>
              <w:rPr>
                <w:noProof/>
                <w:webHidden/>
              </w:rPr>
              <w:t>9</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33" w:history="1">
            <w:r w:rsidRPr="00FA2D60">
              <w:rPr>
                <w:rStyle w:val="Hipervnculo"/>
                <w:noProof/>
              </w:rPr>
              <w:t>Introducción</w:t>
            </w:r>
            <w:r>
              <w:rPr>
                <w:noProof/>
                <w:webHidden/>
              </w:rPr>
              <w:tab/>
            </w:r>
            <w:r>
              <w:rPr>
                <w:noProof/>
                <w:webHidden/>
              </w:rPr>
              <w:fldChar w:fldCharType="begin"/>
            </w:r>
            <w:r>
              <w:rPr>
                <w:noProof/>
                <w:webHidden/>
              </w:rPr>
              <w:instrText xml:space="preserve"> PAGEREF _Toc72875433 \h </w:instrText>
            </w:r>
            <w:r>
              <w:rPr>
                <w:noProof/>
                <w:webHidden/>
              </w:rPr>
            </w:r>
            <w:r>
              <w:rPr>
                <w:noProof/>
                <w:webHidden/>
              </w:rPr>
              <w:fldChar w:fldCharType="separate"/>
            </w:r>
            <w:r>
              <w:rPr>
                <w:noProof/>
                <w:webHidden/>
              </w:rPr>
              <w:t>9</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34" w:history="1">
            <w:r w:rsidRPr="00FA2D60">
              <w:rPr>
                <w:rStyle w:val="Hipervnculo"/>
                <w:noProof/>
                <w:lang w:eastAsia="es-ES"/>
              </w:rPr>
              <w:t>2. General</w:t>
            </w:r>
            <w:r>
              <w:rPr>
                <w:noProof/>
                <w:webHidden/>
              </w:rPr>
              <w:tab/>
            </w:r>
            <w:r>
              <w:rPr>
                <w:noProof/>
                <w:webHidden/>
              </w:rPr>
              <w:fldChar w:fldCharType="begin"/>
            </w:r>
            <w:r>
              <w:rPr>
                <w:noProof/>
                <w:webHidden/>
              </w:rPr>
              <w:instrText xml:space="preserve"> PAGEREF _Toc72875434 \h </w:instrText>
            </w:r>
            <w:r>
              <w:rPr>
                <w:noProof/>
                <w:webHidden/>
              </w:rPr>
            </w:r>
            <w:r>
              <w:rPr>
                <w:noProof/>
                <w:webHidden/>
              </w:rPr>
              <w:fldChar w:fldCharType="separate"/>
            </w:r>
            <w:r>
              <w:rPr>
                <w:noProof/>
                <w:webHidden/>
              </w:rPr>
              <w:t>9</w:t>
            </w:r>
            <w:r>
              <w:rPr>
                <w:noProof/>
                <w:webHidden/>
              </w:rPr>
              <w:fldChar w:fldCharType="end"/>
            </w:r>
          </w:hyperlink>
        </w:p>
        <w:p w:rsidR="00274B9A" w:rsidRDefault="00274B9A">
          <w:pPr>
            <w:pStyle w:val="TDC3"/>
            <w:rPr>
              <w:rFonts w:eastAsiaTheme="minorEastAsia"/>
              <w:noProof/>
              <w:sz w:val="22"/>
              <w:szCs w:val="22"/>
              <w:lang w:val="en-US"/>
            </w:rPr>
          </w:pPr>
          <w:hyperlink w:anchor="_Toc72875435" w:history="1">
            <w:r w:rsidRPr="00FA2D60">
              <w:rPr>
                <w:rStyle w:val="Hipervnculo"/>
                <w:noProof/>
              </w:rPr>
              <w:t>2.1 Estándar de codificación básico</w:t>
            </w:r>
            <w:r>
              <w:rPr>
                <w:noProof/>
                <w:webHidden/>
              </w:rPr>
              <w:tab/>
            </w:r>
            <w:r>
              <w:rPr>
                <w:noProof/>
                <w:webHidden/>
              </w:rPr>
              <w:fldChar w:fldCharType="begin"/>
            </w:r>
            <w:r>
              <w:rPr>
                <w:noProof/>
                <w:webHidden/>
              </w:rPr>
              <w:instrText xml:space="preserve"> PAGEREF _Toc72875435 \h </w:instrText>
            </w:r>
            <w:r>
              <w:rPr>
                <w:noProof/>
                <w:webHidden/>
              </w:rPr>
            </w:r>
            <w:r>
              <w:rPr>
                <w:noProof/>
                <w:webHidden/>
              </w:rPr>
              <w:fldChar w:fldCharType="separate"/>
            </w:r>
            <w:r>
              <w:rPr>
                <w:noProof/>
                <w:webHidden/>
              </w:rPr>
              <w:t>9</w:t>
            </w:r>
            <w:r>
              <w:rPr>
                <w:noProof/>
                <w:webHidden/>
              </w:rPr>
              <w:fldChar w:fldCharType="end"/>
            </w:r>
          </w:hyperlink>
        </w:p>
        <w:p w:rsidR="00274B9A" w:rsidRDefault="00274B9A">
          <w:pPr>
            <w:pStyle w:val="TDC3"/>
            <w:rPr>
              <w:rFonts w:eastAsiaTheme="minorEastAsia"/>
              <w:noProof/>
              <w:sz w:val="22"/>
              <w:szCs w:val="22"/>
              <w:lang w:val="en-US"/>
            </w:rPr>
          </w:pPr>
          <w:hyperlink w:anchor="_Toc72875436" w:history="1">
            <w:r w:rsidRPr="00FA2D60">
              <w:rPr>
                <w:rStyle w:val="Hipervnculo"/>
                <w:noProof/>
              </w:rPr>
              <w:t>2.2 Archivos</w:t>
            </w:r>
            <w:r>
              <w:rPr>
                <w:noProof/>
                <w:webHidden/>
              </w:rPr>
              <w:tab/>
            </w:r>
            <w:r>
              <w:rPr>
                <w:noProof/>
                <w:webHidden/>
              </w:rPr>
              <w:fldChar w:fldCharType="begin"/>
            </w:r>
            <w:r>
              <w:rPr>
                <w:noProof/>
                <w:webHidden/>
              </w:rPr>
              <w:instrText xml:space="preserve"> PAGEREF _Toc72875436 \h </w:instrText>
            </w:r>
            <w:r>
              <w:rPr>
                <w:noProof/>
                <w:webHidden/>
              </w:rPr>
            </w:r>
            <w:r>
              <w:rPr>
                <w:noProof/>
                <w:webHidden/>
              </w:rPr>
              <w:fldChar w:fldCharType="separate"/>
            </w:r>
            <w:r>
              <w:rPr>
                <w:noProof/>
                <w:webHidden/>
              </w:rPr>
              <w:t>10</w:t>
            </w:r>
            <w:r>
              <w:rPr>
                <w:noProof/>
                <w:webHidden/>
              </w:rPr>
              <w:fldChar w:fldCharType="end"/>
            </w:r>
          </w:hyperlink>
        </w:p>
        <w:p w:rsidR="00274B9A" w:rsidRDefault="00274B9A">
          <w:pPr>
            <w:pStyle w:val="TDC3"/>
            <w:rPr>
              <w:rFonts w:eastAsiaTheme="minorEastAsia"/>
              <w:noProof/>
              <w:sz w:val="22"/>
              <w:szCs w:val="22"/>
              <w:lang w:val="en-US"/>
            </w:rPr>
          </w:pPr>
          <w:hyperlink w:anchor="_Toc72875437" w:history="1">
            <w:r w:rsidRPr="00FA2D60">
              <w:rPr>
                <w:rStyle w:val="Hipervnculo"/>
                <w:noProof/>
              </w:rPr>
              <w:t>2.3 Líneas</w:t>
            </w:r>
            <w:r>
              <w:rPr>
                <w:noProof/>
                <w:webHidden/>
              </w:rPr>
              <w:tab/>
            </w:r>
            <w:r>
              <w:rPr>
                <w:noProof/>
                <w:webHidden/>
              </w:rPr>
              <w:fldChar w:fldCharType="begin"/>
            </w:r>
            <w:r>
              <w:rPr>
                <w:noProof/>
                <w:webHidden/>
              </w:rPr>
              <w:instrText xml:space="preserve"> PAGEREF _Toc72875437 \h </w:instrText>
            </w:r>
            <w:r>
              <w:rPr>
                <w:noProof/>
                <w:webHidden/>
              </w:rPr>
            </w:r>
            <w:r>
              <w:rPr>
                <w:noProof/>
                <w:webHidden/>
              </w:rPr>
              <w:fldChar w:fldCharType="separate"/>
            </w:r>
            <w:r>
              <w:rPr>
                <w:noProof/>
                <w:webHidden/>
              </w:rPr>
              <w:t>10</w:t>
            </w:r>
            <w:r>
              <w:rPr>
                <w:noProof/>
                <w:webHidden/>
              </w:rPr>
              <w:fldChar w:fldCharType="end"/>
            </w:r>
          </w:hyperlink>
        </w:p>
        <w:p w:rsidR="00274B9A" w:rsidRDefault="00274B9A">
          <w:pPr>
            <w:pStyle w:val="TDC3"/>
            <w:rPr>
              <w:rFonts w:eastAsiaTheme="minorEastAsia"/>
              <w:noProof/>
              <w:sz w:val="22"/>
              <w:szCs w:val="22"/>
              <w:lang w:val="en-US"/>
            </w:rPr>
          </w:pPr>
          <w:hyperlink w:anchor="_Toc72875438" w:history="1">
            <w:r w:rsidRPr="00FA2D60">
              <w:rPr>
                <w:rStyle w:val="Hipervnculo"/>
                <w:noProof/>
              </w:rPr>
              <w:t>2.4 Sangría</w:t>
            </w:r>
            <w:r>
              <w:rPr>
                <w:noProof/>
                <w:webHidden/>
              </w:rPr>
              <w:tab/>
            </w:r>
            <w:r>
              <w:rPr>
                <w:noProof/>
                <w:webHidden/>
              </w:rPr>
              <w:fldChar w:fldCharType="begin"/>
            </w:r>
            <w:r>
              <w:rPr>
                <w:noProof/>
                <w:webHidden/>
              </w:rPr>
              <w:instrText xml:space="preserve"> PAGEREF _Toc72875438 \h </w:instrText>
            </w:r>
            <w:r>
              <w:rPr>
                <w:noProof/>
                <w:webHidden/>
              </w:rPr>
            </w:r>
            <w:r>
              <w:rPr>
                <w:noProof/>
                <w:webHidden/>
              </w:rPr>
              <w:fldChar w:fldCharType="separate"/>
            </w:r>
            <w:r>
              <w:rPr>
                <w:noProof/>
                <w:webHidden/>
              </w:rPr>
              <w:t>10</w:t>
            </w:r>
            <w:r>
              <w:rPr>
                <w:noProof/>
                <w:webHidden/>
              </w:rPr>
              <w:fldChar w:fldCharType="end"/>
            </w:r>
          </w:hyperlink>
        </w:p>
        <w:p w:rsidR="00274B9A" w:rsidRDefault="00274B9A">
          <w:pPr>
            <w:pStyle w:val="TDC3"/>
            <w:rPr>
              <w:rFonts w:eastAsiaTheme="minorEastAsia"/>
              <w:noProof/>
              <w:sz w:val="22"/>
              <w:szCs w:val="22"/>
              <w:lang w:val="en-US"/>
            </w:rPr>
          </w:pPr>
          <w:hyperlink w:anchor="_Toc72875439" w:history="1">
            <w:r w:rsidRPr="00FA2D60">
              <w:rPr>
                <w:rStyle w:val="Hipervnculo"/>
                <w:noProof/>
              </w:rPr>
              <w:t>2.5 Palabras clave y tipos</w:t>
            </w:r>
            <w:r>
              <w:rPr>
                <w:noProof/>
                <w:webHidden/>
              </w:rPr>
              <w:tab/>
            </w:r>
            <w:r>
              <w:rPr>
                <w:noProof/>
                <w:webHidden/>
              </w:rPr>
              <w:fldChar w:fldCharType="begin"/>
            </w:r>
            <w:r>
              <w:rPr>
                <w:noProof/>
                <w:webHidden/>
              </w:rPr>
              <w:instrText xml:space="preserve"> PAGEREF _Toc72875439 \h </w:instrText>
            </w:r>
            <w:r>
              <w:rPr>
                <w:noProof/>
                <w:webHidden/>
              </w:rPr>
            </w:r>
            <w:r>
              <w:rPr>
                <w:noProof/>
                <w:webHidden/>
              </w:rPr>
              <w:fldChar w:fldCharType="separate"/>
            </w:r>
            <w:r>
              <w:rPr>
                <w:noProof/>
                <w:webHidden/>
              </w:rPr>
              <w:t>10</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40" w:history="1">
            <w:r w:rsidRPr="00FA2D60">
              <w:rPr>
                <w:rStyle w:val="Hipervnculo"/>
                <w:noProof/>
                <w:lang w:eastAsia="es-ES"/>
              </w:rPr>
              <w:t>3. Declarar declaraciones, espacio de nombres e importar declaraciones</w:t>
            </w:r>
            <w:r>
              <w:rPr>
                <w:noProof/>
                <w:webHidden/>
              </w:rPr>
              <w:tab/>
            </w:r>
            <w:r>
              <w:rPr>
                <w:noProof/>
                <w:webHidden/>
              </w:rPr>
              <w:fldChar w:fldCharType="begin"/>
            </w:r>
            <w:r>
              <w:rPr>
                <w:noProof/>
                <w:webHidden/>
              </w:rPr>
              <w:instrText xml:space="preserve"> PAGEREF _Toc72875440 \h </w:instrText>
            </w:r>
            <w:r>
              <w:rPr>
                <w:noProof/>
                <w:webHidden/>
              </w:rPr>
            </w:r>
            <w:r>
              <w:rPr>
                <w:noProof/>
                <w:webHidden/>
              </w:rPr>
              <w:fldChar w:fldCharType="separate"/>
            </w:r>
            <w:r>
              <w:rPr>
                <w:noProof/>
                <w:webHidden/>
              </w:rPr>
              <w:t>11</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41" w:history="1">
            <w:r w:rsidRPr="00FA2D60">
              <w:rPr>
                <w:rStyle w:val="Hipervnculo"/>
                <w:noProof/>
              </w:rPr>
              <w:t>4. Clases, propiedades y métodos</w:t>
            </w:r>
            <w:r>
              <w:rPr>
                <w:noProof/>
                <w:webHidden/>
              </w:rPr>
              <w:tab/>
            </w:r>
            <w:r>
              <w:rPr>
                <w:noProof/>
                <w:webHidden/>
              </w:rPr>
              <w:fldChar w:fldCharType="begin"/>
            </w:r>
            <w:r>
              <w:rPr>
                <w:noProof/>
                <w:webHidden/>
              </w:rPr>
              <w:instrText xml:space="preserve"> PAGEREF _Toc72875441 \h </w:instrText>
            </w:r>
            <w:r>
              <w:rPr>
                <w:noProof/>
                <w:webHidden/>
              </w:rPr>
            </w:r>
            <w:r>
              <w:rPr>
                <w:noProof/>
                <w:webHidden/>
              </w:rPr>
              <w:fldChar w:fldCharType="separate"/>
            </w:r>
            <w:r>
              <w:rPr>
                <w:noProof/>
                <w:webHidden/>
              </w:rPr>
              <w:t>13</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42" w:history="1">
            <w:r w:rsidRPr="00FA2D60">
              <w:rPr>
                <w:rStyle w:val="Hipervnculo"/>
                <w:noProof/>
                <w:bdr w:val="none" w:sz="0" w:space="0" w:color="auto" w:frame="1"/>
              </w:rPr>
              <w:t>new</w:t>
            </w:r>
            <w:r w:rsidRPr="00FA2D60">
              <w:rPr>
                <w:rStyle w:val="Hipervnculo"/>
                <w:noProof/>
              </w:rPr>
              <w:t xml:space="preserve"> Foo();</w:t>
            </w:r>
            <w:r>
              <w:rPr>
                <w:noProof/>
                <w:webHidden/>
              </w:rPr>
              <w:tab/>
            </w:r>
            <w:r>
              <w:rPr>
                <w:noProof/>
                <w:webHidden/>
              </w:rPr>
              <w:fldChar w:fldCharType="begin"/>
            </w:r>
            <w:r>
              <w:rPr>
                <w:noProof/>
                <w:webHidden/>
              </w:rPr>
              <w:instrText xml:space="preserve"> PAGEREF _Toc72875442 \h </w:instrText>
            </w:r>
            <w:r>
              <w:rPr>
                <w:noProof/>
                <w:webHidden/>
              </w:rPr>
            </w:r>
            <w:r>
              <w:rPr>
                <w:noProof/>
                <w:webHidden/>
              </w:rPr>
              <w:fldChar w:fldCharType="separate"/>
            </w:r>
            <w:r>
              <w:rPr>
                <w:noProof/>
                <w:webHidden/>
              </w:rPr>
              <w:t>14</w:t>
            </w:r>
            <w:r>
              <w:rPr>
                <w:noProof/>
                <w:webHidden/>
              </w:rPr>
              <w:fldChar w:fldCharType="end"/>
            </w:r>
          </w:hyperlink>
        </w:p>
        <w:p w:rsidR="00274B9A" w:rsidRDefault="00274B9A">
          <w:pPr>
            <w:pStyle w:val="TDC3"/>
            <w:rPr>
              <w:rFonts w:eastAsiaTheme="minorEastAsia"/>
              <w:noProof/>
              <w:sz w:val="22"/>
              <w:szCs w:val="22"/>
              <w:lang w:val="en-US"/>
            </w:rPr>
          </w:pPr>
          <w:hyperlink w:anchor="_Toc72875443" w:history="1">
            <w:r w:rsidRPr="00FA2D60">
              <w:rPr>
                <w:rStyle w:val="Hipervnculo"/>
                <w:noProof/>
              </w:rPr>
              <w:t>4.1 Extiende e Implementa</w:t>
            </w:r>
            <w:r>
              <w:rPr>
                <w:noProof/>
                <w:webHidden/>
              </w:rPr>
              <w:tab/>
            </w:r>
            <w:r>
              <w:rPr>
                <w:noProof/>
                <w:webHidden/>
              </w:rPr>
              <w:fldChar w:fldCharType="begin"/>
            </w:r>
            <w:r>
              <w:rPr>
                <w:noProof/>
                <w:webHidden/>
              </w:rPr>
              <w:instrText xml:space="preserve"> PAGEREF _Toc72875443 \h </w:instrText>
            </w:r>
            <w:r>
              <w:rPr>
                <w:noProof/>
                <w:webHidden/>
              </w:rPr>
            </w:r>
            <w:r>
              <w:rPr>
                <w:noProof/>
                <w:webHidden/>
              </w:rPr>
              <w:fldChar w:fldCharType="separate"/>
            </w:r>
            <w:r>
              <w:rPr>
                <w:noProof/>
                <w:webHidden/>
              </w:rPr>
              <w:t>14</w:t>
            </w:r>
            <w:r>
              <w:rPr>
                <w:noProof/>
                <w:webHidden/>
              </w:rPr>
              <w:fldChar w:fldCharType="end"/>
            </w:r>
          </w:hyperlink>
        </w:p>
        <w:p w:rsidR="00274B9A" w:rsidRDefault="00274B9A">
          <w:pPr>
            <w:pStyle w:val="TDC3"/>
            <w:rPr>
              <w:rFonts w:eastAsiaTheme="minorEastAsia"/>
              <w:noProof/>
              <w:sz w:val="22"/>
              <w:szCs w:val="22"/>
              <w:lang w:val="en-US"/>
            </w:rPr>
          </w:pPr>
          <w:hyperlink w:anchor="_Toc72875444" w:history="1">
            <w:r w:rsidRPr="00FA2D60">
              <w:rPr>
                <w:rStyle w:val="Hipervnculo"/>
                <w:noProof/>
              </w:rPr>
              <w:t>4.2 Usando rasgos</w:t>
            </w:r>
            <w:r>
              <w:rPr>
                <w:noProof/>
                <w:webHidden/>
              </w:rPr>
              <w:tab/>
            </w:r>
            <w:r>
              <w:rPr>
                <w:noProof/>
                <w:webHidden/>
              </w:rPr>
              <w:fldChar w:fldCharType="begin"/>
            </w:r>
            <w:r>
              <w:rPr>
                <w:noProof/>
                <w:webHidden/>
              </w:rPr>
              <w:instrText xml:space="preserve"> PAGEREF _Toc72875444 \h </w:instrText>
            </w:r>
            <w:r>
              <w:rPr>
                <w:noProof/>
                <w:webHidden/>
              </w:rPr>
            </w:r>
            <w:r>
              <w:rPr>
                <w:noProof/>
                <w:webHidden/>
              </w:rPr>
              <w:fldChar w:fldCharType="separate"/>
            </w:r>
            <w:r>
              <w:rPr>
                <w:noProof/>
                <w:webHidden/>
              </w:rPr>
              <w:t>15</w:t>
            </w:r>
            <w:r>
              <w:rPr>
                <w:noProof/>
                <w:webHidden/>
              </w:rPr>
              <w:fldChar w:fldCharType="end"/>
            </w:r>
          </w:hyperlink>
        </w:p>
        <w:p w:rsidR="00274B9A" w:rsidRDefault="00274B9A">
          <w:pPr>
            <w:pStyle w:val="TDC3"/>
            <w:rPr>
              <w:rFonts w:eastAsiaTheme="minorEastAsia"/>
              <w:noProof/>
              <w:sz w:val="22"/>
              <w:szCs w:val="22"/>
              <w:lang w:val="en-US"/>
            </w:rPr>
          </w:pPr>
          <w:hyperlink w:anchor="_Toc72875445" w:history="1">
            <w:r w:rsidRPr="00FA2D60">
              <w:rPr>
                <w:rStyle w:val="Hipervnculo"/>
                <w:noProof/>
              </w:rPr>
              <w:t>4.3 Propiedades y constantes</w:t>
            </w:r>
            <w:r>
              <w:rPr>
                <w:noProof/>
                <w:webHidden/>
              </w:rPr>
              <w:tab/>
            </w:r>
            <w:r>
              <w:rPr>
                <w:noProof/>
                <w:webHidden/>
              </w:rPr>
              <w:fldChar w:fldCharType="begin"/>
            </w:r>
            <w:r>
              <w:rPr>
                <w:noProof/>
                <w:webHidden/>
              </w:rPr>
              <w:instrText xml:space="preserve"> PAGEREF _Toc72875445 \h </w:instrText>
            </w:r>
            <w:r>
              <w:rPr>
                <w:noProof/>
                <w:webHidden/>
              </w:rPr>
            </w:r>
            <w:r>
              <w:rPr>
                <w:noProof/>
                <w:webHidden/>
              </w:rPr>
              <w:fldChar w:fldCharType="separate"/>
            </w:r>
            <w:r>
              <w:rPr>
                <w:noProof/>
                <w:webHidden/>
              </w:rPr>
              <w:t>17</w:t>
            </w:r>
            <w:r>
              <w:rPr>
                <w:noProof/>
                <w:webHidden/>
              </w:rPr>
              <w:fldChar w:fldCharType="end"/>
            </w:r>
          </w:hyperlink>
        </w:p>
        <w:p w:rsidR="00274B9A" w:rsidRDefault="00274B9A">
          <w:pPr>
            <w:pStyle w:val="TDC3"/>
            <w:rPr>
              <w:rFonts w:eastAsiaTheme="minorEastAsia"/>
              <w:noProof/>
              <w:sz w:val="22"/>
              <w:szCs w:val="22"/>
              <w:lang w:val="en-US"/>
            </w:rPr>
          </w:pPr>
          <w:hyperlink w:anchor="_Toc72875446" w:history="1">
            <w:r w:rsidRPr="00FA2D60">
              <w:rPr>
                <w:rStyle w:val="Hipervnculo"/>
                <w:noProof/>
              </w:rPr>
              <w:t>4.4 Métodos y funciones</w:t>
            </w:r>
            <w:r>
              <w:rPr>
                <w:noProof/>
                <w:webHidden/>
              </w:rPr>
              <w:tab/>
            </w:r>
            <w:r>
              <w:rPr>
                <w:noProof/>
                <w:webHidden/>
              </w:rPr>
              <w:fldChar w:fldCharType="begin"/>
            </w:r>
            <w:r>
              <w:rPr>
                <w:noProof/>
                <w:webHidden/>
              </w:rPr>
              <w:instrText xml:space="preserve"> PAGEREF _Toc72875446 \h </w:instrText>
            </w:r>
            <w:r>
              <w:rPr>
                <w:noProof/>
                <w:webHidden/>
              </w:rPr>
            </w:r>
            <w:r>
              <w:rPr>
                <w:noProof/>
                <w:webHidden/>
              </w:rPr>
              <w:fldChar w:fldCharType="separate"/>
            </w:r>
            <w:r>
              <w:rPr>
                <w:noProof/>
                <w:webHidden/>
              </w:rPr>
              <w:t>18</w:t>
            </w:r>
            <w:r>
              <w:rPr>
                <w:noProof/>
                <w:webHidden/>
              </w:rPr>
              <w:fldChar w:fldCharType="end"/>
            </w:r>
          </w:hyperlink>
        </w:p>
        <w:p w:rsidR="00274B9A" w:rsidRDefault="00274B9A">
          <w:pPr>
            <w:pStyle w:val="TDC3"/>
            <w:rPr>
              <w:rFonts w:eastAsiaTheme="minorEastAsia"/>
              <w:noProof/>
              <w:sz w:val="22"/>
              <w:szCs w:val="22"/>
              <w:lang w:val="en-US"/>
            </w:rPr>
          </w:pPr>
          <w:hyperlink w:anchor="_Toc72875447" w:history="1">
            <w:r w:rsidRPr="00FA2D60">
              <w:rPr>
                <w:rStyle w:val="Hipervnculo"/>
                <w:noProof/>
              </w:rPr>
              <w:t>4.5 Argumentos de método y función</w:t>
            </w:r>
            <w:r>
              <w:rPr>
                <w:noProof/>
                <w:webHidden/>
              </w:rPr>
              <w:tab/>
            </w:r>
            <w:r>
              <w:rPr>
                <w:noProof/>
                <w:webHidden/>
              </w:rPr>
              <w:fldChar w:fldCharType="begin"/>
            </w:r>
            <w:r>
              <w:rPr>
                <w:noProof/>
                <w:webHidden/>
              </w:rPr>
              <w:instrText xml:space="preserve"> PAGEREF _Toc72875447 \h </w:instrText>
            </w:r>
            <w:r>
              <w:rPr>
                <w:noProof/>
                <w:webHidden/>
              </w:rPr>
            </w:r>
            <w:r>
              <w:rPr>
                <w:noProof/>
                <w:webHidden/>
              </w:rPr>
              <w:fldChar w:fldCharType="separate"/>
            </w:r>
            <w:r>
              <w:rPr>
                <w:noProof/>
                <w:webHidden/>
              </w:rPr>
              <w:t>19</w:t>
            </w:r>
            <w:r>
              <w:rPr>
                <w:noProof/>
                <w:webHidden/>
              </w:rPr>
              <w:fldChar w:fldCharType="end"/>
            </w:r>
          </w:hyperlink>
        </w:p>
        <w:p w:rsidR="00274B9A" w:rsidRDefault="00274B9A">
          <w:pPr>
            <w:pStyle w:val="TDC3"/>
            <w:rPr>
              <w:rFonts w:eastAsiaTheme="minorEastAsia"/>
              <w:noProof/>
              <w:sz w:val="22"/>
              <w:szCs w:val="22"/>
              <w:lang w:val="en-US"/>
            </w:rPr>
          </w:pPr>
          <w:hyperlink w:anchor="_Toc72875448" w:history="1">
            <w:r w:rsidRPr="00FA2D60">
              <w:rPr>
                <w:rStyle w:val="Hipervnculo"/>
                <w:noProof/>
              </w:rPr>
              <w:t>4.6 abstract, final y static</w:t>
            </w:r>
            <w:r>
              <w:rPr>
                <w:noProof/>
                <w:webHidden/>
              </w:rPr>
              <w:tab/>
            </w:r>
            <w:r>
              <w:rPr>
                <w:noProof/>
                <w:webHidden/>
              </w:rPr>
              <w:fldChar w:fldCharType="begin"/>
            </w:r>
            <w:r>
              <w:rPr>
                <w:noProof/>
                <w:webHidden/>
              </w:rPr>
              <w:instrText xml:space="preserve"> PAGEREF _Toc72875448 \h </w:instrText>
            </w:r>
            <w:r>
              <w:rPr>
                <w:noProof/>
                <w:webHidden/>
              </w:rPr>
            </w:r>
            <w:r>
              <w:rPr>
                <w:noProof/>
                <w:webHidden/>
              </w:rPr>
              <w:fldChar w:fldCharType="separate"/>
            </w:r>
            <w:r>
              <w:rPr>
                <w:noProof/>
                <w:webHidden/>
              </w:rPr>
              <w:t>22</w:t>
            </w:r>
            <w:r>
              <w:rPr>
                <w:noProof/>
                <w:webHidden/>
              </w:rPr>
              <w:fldChar w:fldCharType="end"/>
            </w:r>
          </w:hyperlink>
        </w:p>
        <w:p w:rsidR="00274B9A" w:rsidRDefault="00274B9A">
          <w:pPr>
            <w:pStyle w:val="TDC3"/>
            <w:rPr>
              <w:rFonts w:eastAsiaTheme="minorEastAsia"/>
              <w:noProof/>
              <w:sz w:val="22"/>
              <w:szCs w:val="22"/>
              <w:lang w:val="en-US"/>
            </w:rPr>
          </w:pPr>
          <w:hyperlink w:anchor="_Toc72875449" w:history="1">
            <w:r w:rsidRPr="00FA2D60">
              <w:rPr>
                <w:rStyle w:val="Hipervnculo"/>
                <w:noProof/>
              </w:rPr>
              <w:t>4.7 Llamadas a métodos y funciones</w:t>
            </w:r>
            <w:r>
              <w:rPr>
                <w:noProof/>
                <w:webHidden/>
              </w:rPr>
              <w:tab/>
            </w:r>
            <w:r>
              <w:rPr>
                <w:noProof/>
                <w:webHidden/>
              </w:rPr>
              <w:fldChar w:fldCharType="begin"/>
            </w:r>
            <w:r>
              <w:rPr>
                <w:noProof/>
                <w:webHidden/>
              </w:rPr>
              <w:instrText xml:space="preserve"> PAGEREF _Toc72875449 \h </w:instrText>
            </w:r>
            <w:r>
              <w:rPr>
                <w:noProof/>
                <w:webHidden/>
              </w:rPr>
            </w:r>
            <w:r>
              <w:rPr>
                <w:noProof/>
                <w:webHidden/>
              </w:rPr>
              <w:fldChar w:fldCharType="separate"/>
            </w:r>
            <w:r>
              <w:rPr>
                <w:noProof/>
                <w:webHidden/>
              </w:rPr>
              <w:t>22</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50" w:history="1">
            <w:r w:rsidRPr="00FA2D60">
              <w:rPr>
                <w:rStyle w:val="Hipervnculo"/>
                <w:noProof/>
                <w:lang w:eastAsia="es-ES"/>
              </w:rPr>
              <w:t>5. Estructuras de control</w:t>
            </w:r>
            <w:r>
              <w:rPr>
                <w:noProof/>
                <w:webHidden/>
              </w:rPr>
              <w:tab/>
            </w:r>
            <w:r>
              <w:rPr>
                <w:noProof/>
                <w:webHidden/>
              </w:rPr>
              <w:fldChar w:fldCharType="begin"/>
            </w:r>
            <w:r>
              <w:rPr>
                <w:noProof/>
                <w:webHidden/>
              </w:rPr>
              <w:instrText xml:space="preserve"> PAGEREF _Toc72875450 \h </w:instrText>
            </w:r>
            <w:r>
              <w:rPr>
                <w:noProof/>
                <w:webHidden/>
              </w:rPr>
            </w:r>
            <w:r>
              <w:rPr>
                <w:noProof/>
                <w:webHidden/>
              </w:rPr>
              <w:fldChar w:fldCharType="separate"/>
            </w:r>
            <w:r>
              <w:rPr>
                <w:noProof/>
                <w:webHidden/>
              </w:rPr>
              <w:t>23</w:t>
            </w:r>
            <w:r>
              <w:rPr>
                <w:noProof/>
                <w:webHidden/>
              </w:rPr>
              <w:fldChar w:fldCharType="end"/>
            </w:r>
          </w:hyperlink>
        </w:p>
        <w:p w:rsidR="00274B9A" w:rsidRDefault="00274B9A">
          <w:pPr>
            <w:pStyle w:val="TDC3"/>
            <w:rPr>
              <w:rFonts w:eastAsiaTheme="minorEastAsia"/>
              <w:noProof/>
              <w:sz w:val="22"/>
              <w:szCs w:val="22"/>
              <w:lang w:val="en-US"/>
            </w:rPr>
          </w:pPr>
          <w:hyperlink w:anchor="_Toc72875451" w:history="1">
            <w:r w:rsidRPr="00FA2D60">
              <w:rPr>
                <w:rStyle w:val="Hipervnculo"/>
                <w:noProof/>
              </w:rPr>
              <w:t>5.1 if, elseif, else</w:t>
            </w:r>
            <w:r>
              <w:rPr>
                <w:noProof/>
                <w:webHidden/>
              </w:rPr>
              <w:tab/>
            </w:r>
            <w:r>
              <w:rPr>
                <w:noProof/>
                <w:webHidden/>
              </w:rPr>
              <w:fldChar w:fldCharType="begin"/>
            </w:r>
            <w:r>
              <w:rPr>
                <w:noProof/>
                <w:webHidden/>
              </w:rPr>
              <w:instrText xml:space="preserve"> PAGEREF _Toc72875451 \h </w:instrText>
            </w:r>
            <w:r>
              <w:rPr>
                <w:noProof/>
                <w:webHidden/>
              </w:rPr>
            </w:r>
            <w:r>
              <w:rPr>
                <w:noProof/>
                <w:webHidden/>
              </w:rPr>
              <w:fldChar w:fldCharType="separate"/>
            </w:r>
            <w:r>
              <w:rPr>
                <w:noProof/>
                <w:webHidden/>
              </w:rPr>
              <w:t>24</w:t>
            </w:r>
            <w:r>
              <w:rPr>
                <w:noProof/>
                <w:webHidden/>
              </w:rPr>
              <w:fldChar w:fldCharType="end"/>
            </w:r>
          </w:hyperlink>
        </w:p>
        <w:p w:rsidR="00274B9A" w:rsidRDefault="00274B9A">
          <w:pPr>
            <w:pStyle w:val="TDC3"/>
            <w:rPr>
              <w:rFonts w:eastAsiaTheme="minorEastAsia"/>
              <w:noProof/>
              <w:sz w:val="22"/>
              <w:szCs w:val="22"/>
              <w:lang w:val="en-US"/>
            </w:rPr>
          </w:pPr>
          <w:hyperlink w:anchor="_Toc72875452" w:history="1">
            <w:r w:rsidRPr="00FA2D60">
              <w:rPr>
                <w:rStyle w:val="Hipervnculo"/>
                <w:rFonts w:ascii="Source Code Pro" w:eastAsia="Times New Roman" w:hAnsi="Source Code Pro" w:cs="Times New Roman"/>
                <w:noProof/>
                <w:spacing w:val="-5"/>
                <w:shd w:val="clear" w:color="auto" w:fill="FFFFFF"/>
                <w:lang w:val="es-AR"/>
              </w:rPr>
              <w:t>}</w:t>
            </w:r>
            <w:r>
              <w:rPr>
                <w:noProof/>
                <w:webHidden/>
              </w:rPr>
              <w:tab/>
            </w:r>
            <w:r>
              <w:rPr>
                <w:noProof/>
                <w:webHidden/>
              </w:rPr>
              <w:fldChar w:fldCharType="begin"/>
            </w:r>
            <w:r>
              <w:rPr>
                <w:noProof/>
                <w:webHidden/>
              </w:rPr>
              <w:instrText xml:space="preserve"> PAGEREF _Toc72875452 \h </w:instrText>
            </w:r>
            <w:r>
              <w:rPr>
                <w:noProof/>
                <w:webHidden/>
              </w:rPr>
            </w:r>
            <w:r>
              <w:rPr>
                <w:noProof/>
                <w:webHidden/>
              </w:rPr>
              <w:fldChar w:fldCharType="separate"/>
            </w:r>
            <w:r>
              <w:rPr>
                <w:noProof/>
                <w:webHidden/>
              </w:rPr>
              <w:t>24</w:t>
            </w:r>
            <w:r>
              <w:rPr>
                <w:noProof/>
                <w:webHidden/>
              </w:rPr>
              <w:fldChar w:fldCharType="end"/>
            </w:r>
          </w:hyperlink>
        </w:p>
        <w:p w:rsidR="00274B9A" w:rsidRDefault="00274B9A">
          <w:pPr>
            <w:pStyle w:val="TDC3"/>
            <w:rPr>
              <w:rFonts w:eastAsiaTheme="minorEastAsia"/>
              <w:noProof/>
              <w:sz w:val="22"/>
              <w:szCs w:val="22"/>
              <w:lang w:val="en-US"/>
            </w:rPr>
          </w:pPr>
          <w:hyperlink w:anchor="_Toc72875453" w:history="1">
            <w:r w:rsidRPr="00FA2D60">
              <w:rPr>
                <w:rStyle w:val="Hipervnculo"/>
                <w:rFonts w:eastAsia="Times New Roman"/>
                <w:noProof/>
                <w:shd w:val="clear" w:color="auto" w:fill="FFFFFF"/>
                <w:lang w:val="es-AR"/>
              </w:rPr>
              <w:t>5.2 switch, case</w:t>
            </w:r>
            <w:r>
              <w:rPr>
                <w:noProof/>
                <w:webHidden/>
              </w:rPr>
              <w:tab/>
            </w:r>
            <w:r>
              <w:rPr>
                <w:noProof/>
                <w:webHidden/>
              </w:rPr>
              <w:fldChar w:fldCharType="begin"/>
            </w:r>
            <w:r>
              <w:rPr>
                <w:noProof/>
                <w:webHidden/>
              </w:rPr>
              <w:instrText xml:space="preserve"> PAGEREF _Toc72875453 \h </w:instrText>
            </w:r>
            <w:r>
              <w:rPr>
                <w:noProof/>
                <w:webHidden/>
              </w:rPr>
            </w:r>
            <w:r>
              <w:rPr>
                <w:noProof/>
                <w:webHidden/>
              </w:rPr>
              <w:fldChar w:fldCharType="separate"/>
            </w:r>
            <w:r>
              <w:rPr>
                <w:noProof/>
                <w:webHidden/>
              </w:rPr>
              <w:t>25</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54" w:history="1">
            <w:r w:rsidRPr="00FA2D60">
              <w:rPr>
                <w:rStyle w:val="Hipervnculo"/>
                <w:rFonts w:eastAsia="Times New Roman"/>
                <w:noProof/>
              </w:rPr>
              <w:t>}</w:t>
            </w:r>
            <w:r>
              <w:rPr>
                <w:noProof/>
                <w:webHidden/>
              </w:rPr>
              <w:tab/>
            </w:r>
            <w:r>
              <w:rPr>
                <w:noProof/>
                <w:webHidden/>
              </w:rPr>
              <w:fldChar w:fldCharType="begin"/>
            </w:r>
            <w:r>
              <w:rPr>
                <w:noProof/>
                <w:webHidden/>
              </w:rPr>
              <w:instrText xml:space="preserve"> PAGEREF _Toc72875454 \h </w:instrText>
            </w:r>
            <w:r>
              <w:rPr>
                <w:noProof/>
                <w:webHidden/>
              </w:rPr>
            </w:r>
            <w:r>
              <w:rPr>
                <w:noProof/>
                <w:webHidden/>
              </w:rPr>
              <w:fldChar w:fldCharType="separate"/>
            </w:r>
            <w:r>
              <w:rPr>
                <w:noProof/>
                <w:webHidden/>
              </w:rPr>
              <w:t>25</w:t>
            </w:r>
            <w:r>
              <w:rPr>
                <w:noProof/>
                <w:webHidden/>
              </w:rPr>
              <w:fldChar w:fldCharType="end"/>
            </w:r>
          </w:hyperlink>
        </w:p>
        <w:p w:rsidR="00274B9A" w:rsidRDefault="00274B9A">
          <w:pPr>
            <w:pStyle w:val="TDC3"/>
            <w:rPr>
              <w:rFonts w:eastAsiaTheme="minorEastAsia"/>
              <w:noProof/>
              <w:sz w:val="22"/>
              <w:szCs w:val="22"/>
              <w:lang w:val="en-US"/>
            </w:rPr>
          </w:pPr>
          <w:hyperlink w:anchor="_Toc72875455" w:history="1">
            <w:r w:rsidRPr="00FA2D60">
              <w:rPr>
                <w:rStyle w:val="Hipervnculo"/>
                <w:noProof/>
              </w:rPr>
              <w:t>5.3 while, do while</w:t>
            </w:r>
            <w:r>
              <w:rPr>
                <w:noProof/>
                <w:webHidden/>
              </w:rPr>
              <w:tab/>
            </w:r>
            <w:r>
              <w:rPr>
                <w:noProof/>
                <w:webHidden/>
              </w:rPr>
              <w:fldChar w:fldCharType="begin"/>
            </w:r>
            <w:r>
              <w:rPr>
                <w:noProof/>
                <w:webHidden/>
              </w:rPr>
              <w:instrText xml:space="preserve"> PAGEREF _Toc72875455 \h </w:instrText>
            </w:r>
            <w:r>
              <w:rPr>
                <w:noProof/>
                <w:webHidden/>
              </w:rPr>
            </w:r>
            <w:r>
              <w:rPr>
                <w:noProof/>
                <w:webHidden/>
              </w:rPr>
              <w:fldChar w:fldCharType="separate"/>
            </w:r>
            <w:r>
              <w:rPr>
                <w:noProof/>
                <w:webHidden/>
              </w:rPr>
              <w:t>26</w:t>
            </w:r>
            <w:r>
              <w:rPr>
                <w:noProof/>
                <w:webHidden/>
              </w:rPr>
              <w:fldChar w:fldCharType="end"/>
            </w:r>
          </w:hyperlink>
        </w:p>
        <w:p w:rsidR="00274B9A" w:rsidRDefault="00274B9A">
          <w:pPr>
            <w:pStyle w:val="TDC3"/>
            <w:rPr>
              <w:rFonts w:eastAsiaTheme="minorEastAsia"/>
              <w:noProof/>
              <w:sz w:val="22"/>
              <w:szCs w:val="22"/>
              <w:lang w:val="en-US"/>
            </w:rPr>
          </w:pPr>
          <w:hyperlink w:anchor="_Toc72875456" w:history="1">
            <w:r w:rsidRPr="00FA2D60">
              <w:rPr>
                <w:rStyle w:val="Hipervnculo"/>
                <w:rFonts w:ascii="Source Code Pro" w:eastAsia="Times New Roman" w:hAnsi="Source Code Pro" w:cs="Times New Roman"/>
                <w:noProof/>
                <w:spacing w:val="-5"/>
                <w:shd w:val="clear" w:color="auto" w:fill="FFFFFF"/>
                <w:lang w:val="en-US"/>
              </w:rPr>
              <w:t>}</w:t>
            </w:r>
            <w:r>
              <w:rPr>
                <w:noProof/>
                <w:webHidden/>
              </w:rPr>
              <w:tab/>
            </w:r>
            <w:r>
              <w:rPr>
                <w:noProof/>
                <w:webHidden/>
              </w:rPr>
              <w:fldChar w:fldCharType="begin"/>
            </w:r>
            <w:r>
              <w:rPr>
                <w:noProof/>
                <w:webHidden/>
              </w:rPr>
              <w:instrText xml:space="preserve"> PAGEREF _Toc72875456 \h </w:instrText>
            </w:r>
            <w:r>
              <w:rPr>
                <w:noProof/>
                <w:webHidden/>
              </w:rPr>
            </w:r>
            <w:r>
              <w:rPr>
                <w:noProof/>
                <w:webHidden/>
              </w:rPr>
              <w:fldChar w:fldCharType="separate"/>
            </w:r>
            <w:r>
              <w:rPr>
                <w:noProof/>
                <w:webHidden/>
              </w:rPr>
              <w:t>26</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57" w:history="1">
            <w:r w:rsidRPr="00FA2D60">
              <w:rPr>
                <w:rStyle w:val="Hipervnculo"/>
                <w:rFonts w:eastAsia="Times New Roman"/>
                <w:noProof/>
                <w:lang w:val="en-US"/>
              </w:rPr>
              <w:t xml:space="preserve">} </w:t>
            </w:r>
            <w:r w:rsidRPr="00FA2D60">
              <w:rPr>
                <w:rStyle w:val="Hipervnculo"/>
                <w:rFonts w:eastAsia="Times New Roman"/>
                <w:noProof/>
                <w:bdr w:val="none" w:sz="0" w:space="0" w:color="auto" w:frame="1"/>
                <w:lang w:val="en-US"/>
              </w:rPr>
              <w:t>while</w:t>
            </w:r>
            <w:r w:rsidRPr="00FA2D60">
              <w:rPr>
                <w:rStyle w:val="Hipervnculo"/>
                <w:rFonts w:eastAsia="Times New Roman"/>
                <w:noProof/>
                <w:lang w:val="en-US"/>
              </w:rPr>
              <w:t xml:space="preserve"> ($expr);</w:t>
            </w:r>
            <w:r>
              <w:rPr>
                <w:noProof/>
                <w:webHidden/>
              </w:rPr>
              <w:tab/>
            </w:r>
            <w:r>
              <w:rPr>
                <w:noProof/>
                <w:webHidden/>
              </w:rPr>
              <w:fldChar w:fldCharType="begin"/>
            </w:r>
            <w:r>
              <w:rPr>
                <w:noProof/>
                <w:webHidden/>
              </w:rPr>
              <w:instrText xml:space="preserve"> PAGEREF _Toc72875457 \h </w:instrText>
            </w:r>
            <w:r>
              <w:rPr>
                <w:noProof/>
                <w:webHidden/>
              </w:rPr>
            </w:r>
            <w:r>
              <w:rPr>
                <w:noProof/>
                <w:webHidden/>
              </w:rPr>
              <w:fldChar w:fldCharType="separate"/>
            </w:r>
            <w:r>
              <w:rPr>
                <w:noProof/>
                <w:webHidden/>
              </w:rPr>
              <w:t>26</w:t>
            </w:r>
            <w:r>
              <w:rPr>
                <w:noProof/>
                <w:webHidden/>
              </w:rPr>
              <w:fldChar w:fldCharType="end"/>
            </w:r>
          </w:hyperlink>
        </w:p>
        <w:p w:rsidR="00274B9A" w:rsidRDefault="00274B9A">
          <w:pPr>
            <w:pStyle w:val="TDC3"/>
            <w:rPr>
              <w:rFonts w:eastAsiaTheme="minorEastAsia"/>
              <w:noProof/>
              <w:sz w:val="22"/>
              <w:szCs w:val="22"/>
              <w:lang w:val="en-US"/>
            </w:rPr>
          </w:pPr>
          <w:hyperlink w:anchor="_Toc72875458" w:history="1">
            <w:r w:rsidRPr="00FA2D60">
              <w:rPr>
                <w:rStyle w:val="Hipervnculo"/>
                <w:noProof/>
              </w:rPr>
              <w:t>5.4 for</w:t>
            </w:r>
            <w:r>
              <w:rPr>
                <w:noProof/>
                <w:webHidden/>
              </w:rPr>
              <w:tab/>
            </w:r>
            <w:r>
              <w:rPr>
                <w:noProof/>
                <w:webHidden/>
              </w:rPr>
              <w:fldChar w:fldCharType="begin"/>
            </w:r>
            <w:r>
              <w:rPr>
                <w:noProof/>
                <w:webHidden/>
              </w:rPr>
              <w:instrText xml:space="preserve"> PAGEREF _Toc72875458 \h </w:instrText>
            </w:r>
            <w:r>
              <w:rPr>
                <w:noProof/>
                <w:webHidden/>
              </w:rPr>
            </w:r>
            <w:r>
              <w:rPr>
                <w:noProof/>
                <w:webHidden/>
              </w:rPr>
              <w:fldChar w:fldCharType="separate"/>
            </w:r>
            <w:r>
              <w:rPr>
                <w:noProof/>
                <w:webHidden/>
              </w:rPr>
              <w:t>27</w:t>
            </w:r>
            <w:r>
              <w:rPr>
                <w:noProof/>
                <w:webHidden/>
              </w:rPr>
              <w:fldChar w:fldCharType="end"/>
            </w:r>
          </w:hyperlink>
        </w:p>
        <w:p w:rsidR="00274B9A" w:rsidRDefault="00274B9A">
          <w:pPr>
            <w:pStyle w:val="TDC3"/>
            <w:rPr>
              <w:rFonts w:eastAsiaTheme="minorEastAsia"/>
              <w:noProof/>
              <w:sz w:val="22"/>
              <w:szCs w:val="22"/>
              <w:lang w:val="en-US"/>
            </w:rPr>
          </w:pPr>
          <w:hyperlink w:anchor="_Toc72875459" w:history="1">
            <w:r w:rsidRPr="00FA2D60">
              <w:rPr>
                <w:rStyle w:val="Hipervnculo"/>
                <w:noProof/>
                <w:shd w:val="clear" w:color="auto" w:fill="FFFFFF"/>
              </w:rPr>
              <w:t>5.5 foreach</w:t>
            </w:r>
            <w:r>
              <w:rPr>
                <w:noProof/>
                <w:webHidden/>
              </w:rPr>
              <w:tab/>
            </w:r>
            <w:r>
              <w:rPr>
                <w:noProof/>
                <w:webHidden/>
              </w:rPr>
              <w:fldChar w:fldCharType="begin"/>
            </w:r>
            <w:r>
              <w:rPr>
                <w:noProof/>
                <w:webHidden/>
              </w:rPr>
              <w:instrText xml:space="preserve"> PAGEREF _Toc72875459 \h </w:instrText>
            </w:r>
            <w:r>
              <w:rPr>
                <w:noProof/>
                <w:webHidden/>
              </w:rPr>
            </w:r>
            <w:r>
              <w:rPr>
                <w:noProof/>
                <w:webHidden/>
              </w:rPr>
              <w:fldChar w:fldCharType="separate"/>
            </w:r>
            <w:r>
              <w:rPr>
                <w:noProof/>
                <w:webHidden/>
              </w:rPr>
              <w:t>28</w:t>
            </w:r>
            <w:r>
              <w:rPr>
                <w:noProof/>
                <w:webHidden/>
              </w:rPr>
              <w:fldChar w:fldCharType="end"/>
            </w:r>
          </w:hyperlink>
        </w:p>
        <w:p w:rsidR="00274B9A" w:rsidRDefault="00274B9A">
          <w:pPr>
            <w:pStyle w:val="TDC3"/>
            <w:rPr>
              <w:rFonts w:eastAsiaTheme="minorEastAsia"/>
              <w:noProof/>
              <w:sz w:val="22"/>
              <w:szCs w:val="22"/>
              <w:lang w:val="en-US"/>
            </w:rPr>
          </w:pPr>
          <w:hyperlink w:anchor="_Toc72875460" w:history="1">
            <w:r w:rsidRPr="00FA2D60">
              <w:rPr>
                <w:rStyle w:val="Hipervnculo"/>
                <w:rFonts w:eastAsia="Times New Roman"/>
                <w:noProof/>
                <w:shd w:val="clear" w:color="auto" w:fill="FFFFFF"/>
                <w:lang w:val="en-US"/>
              </w:rPr>
              <w:t>5.6 try, catch, finally</w:t>
            </w:r>
            <w:r>
              <w:rPr>
                <w:noProof/>
                <w:webHidden/>
              </w:rPr>
              <w:tab/>
            </w:r>
            <w:r>
              <w:rPr>
                <w:noProof/>
                <w:webHidden/>
              </w:rPr>
              <w:fldChar w:fldCharType="begin"/>
            </w:r>
            <w:r>
              <w:rPr>
                <w:noProof/>
                <w:webHidden/>
              </w:rPr>
              <w:instrText xml:space="preserve"> PAGEREF _Toc72875460 \h </w:instrText>
            </w:r>
            <w:r>
              <w:rPr>
                <w:noProof/>
                <w:webHidden/>
              </w:rPr>
            </w:r>
            <w:r>
              <w:rPr>
                <w:noProof/>
                <w:webHidden/>
              </w:rPr>
              <w:fldChar w:fldCharType="separate"/>
            </w:r>
            <w:r>
              <w:rPr>
                <w:noProof/>
                <w:webHidden/>
              </w:rPr>
              <w:t>28</w:t>
            </w:r>
            <w:r>
              <w:rPr>
                <w:noProof/>
                <w:webHidden/>
              </w:rPr>
              <w:fldChar w:fldCharType="end"/>
            </w:r>
          </w:hyperlink>
        </w:p>
        <w:p w:rsidR="00274B9A" w:rsidRDefault="00274B9A">
          <w:pPr>
            <w:pStyle w:val="TDC3"/>
            <w:rPr>
              <w:rFonts w:eastAsiaTheme="minorEastAsia"/>
              <w:noProof/>
              <w:sz w:val="22"/>
              <w:szCs w:val="22"/>
              <w:lang w:val="en-US"/>
            </w:rPr>
          </w:pPr>
          <w:hyperlink w:anchor="_Toc72875461" w:history="1">
            <w:r w:rsidRPr="00FA2D60">
              <w:rPr>
                <w:rStyle w:val="Hipervnculo"/>
                <w:rFonts w:ascii="Source Code Pro" w:eastAsia="Times New Roman" w:hAnsi="Source Code Pro" w:cs="Times New Roman"/>
                <w:noProof/>
                <w:spacing w:val="-5"/>
                <w:shd w:val="clear" w:color="auto" w:fill="FFFFFF"/>
                <w:lang w:val="en-US"/>
              </w:rPr>
              <w:t>}</w:t>
            </w:r>
            <w:r>
              <w:rPr>
                <w:noProof/>
                <w:webHidden/>
              </w:rPr>
              <w:tab/>
            </w:r>
            <w:r>
              <w:rPr>
                <w:noProof/>
                <w:webHidden/>
              </w:rPr>
              <w:fldChar w:fldCharType="begin"/>
            </w:r>
            <w:r>
              <w:rPr>
                <w:noProof/>
                <w:webHidden/>
              </w:rPr>
              <w:instrText xml:space="preserve"> PAGEREF _Toc72875461 \h </w:instrText>
            </w:r>
            <w:r>
              <w:rPr>
                <w:noProof/>
                <w:webHidden/>
              </w:rPr>
            </w:r>
            <w:r>
              <w:rPr>
                <w:noProof/>
                <w:webHidden/>
              </w:rPr>
              <w:fldChar w:fldCharType="separate"/>
            </w:r>
            <w:r>
              <w:rPr>
                <w:noProof/>
                <w:webHidden/>
              </w:rPr>
              <w:t>28</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62" w:history="1">
            <w:r w:rsidRPr="00FA2D60">
              <w:rPr>
                <w:rStyle w:val="Hipervnculo"/>
                <w:rFonts w:eastAsia="Times New Roman"/>
                <w:noProof/>
                <w:shd w:val="clear" w:color="auto" w:fill="FFFFFF"/>
              </w:rPr>
              <w:t>6. Operadores</w:t>
            </w:r>
            <w:r>
              <w:rPr>
                <w:noProof/>
                <w:webHidden/>
              </w:rPr>
              <w:tab/>
            </w:r>
            <w:r>
              <w:rPr>
                <w:noProof/>
                <w:webHidden/>
              </w:rPr>
              <w:fldChar w:fldCharType="begin"/>
            </w:r>
            <w:r>
              <w:rPr>
                <w:noProof/>
                <w:webHidden/>
              </w:rPr>
              <w:instrText xml:space="preserve"> PAGEREF _Toc72875462 \h </w:instrText>
            </w:r>
            <w:r>
              <w:rPr>
                <w:noProof/>
                <w:webHidden/>
              </w:rPr>
            </w:r>
            <w:r>
              <w:rPr>
                <w:noProof/>
                <w:webHidden/>
              </w:rPr>
              <w:fldChar w:fldCharType="separate"/>
            </w:r>
            <w:r>
              <w:rPr>
                <w:noProof/>
                <w:webHidden/>
              </w:rPr>
              <w:t>28</w:t>
            </w:r>
            <w:r>
              <w:rPr>
                <w:noProof/>
                <w:webHidden/>
              </w:rPr>
              <w:fldChar w:fldCharType="end"/>
            </w:r>
          </w:hyperlink>
        </w:p>
        <w:p w:rsidR="00274B9A" w:rsidRDefault="00274B9A">
          <w:pPr>
            <w:pStyle w:val="TDC3"/>
            <w:rPr>
              <w:rFonts w:eastAsiaTheme="minorEastAsia"/>
              <w:noProof/>
              <w:sz w:val="22"/>
              <w:szCs w:val="22"/>
              <w:lang w:val="en-US"/>
            </w:rPr>
          </w:pPr>
          <w:hyperlink w:anchor="_Toc72875463" w:history="1">
            <w:r w:rsidRPr="00FA2D60">
              <w:rPr>
                <w:rStyle w:val="Hipervnculo"/>
                <w:noProof/>
              </w:rPr>
              <w:t>6.1. Operadores unarios</w:t>
            </w:r>
            <w:r>
              <w:rPr>
                <w:noProof/>
                <w:webHidden/>
              </w:rPr>
              <w:tab/>
            </w:r>
            <w:r>
              <w:rPr>
                <w:noProof/>
                <w:webHidden/>
              </w:rPr>
              <w:fldChar w:fldCharType="begin"/>
            </w:r>
            <w:r>
              <w:rPr>
                <w:noProof/>
                <w:webHidden/>
              </w:rPr>
              <w:instrText xml:space="preserve"> PAGEREF _Toc72875463 \h </w:instrText>
            </w:r>
            <w:r>
              <w:rPr>
                <w:noProof/>
                <w:webHidden/>
              </w:rPr>
            </w:r>
            <w:r>
              <w:rPr>
                <w:noProof/>
                <w:webHidden/>
              </w:rPr>
              <w:fldChar w:fldCharType="separate"/>
            </w:r>
            <w:r>
              <w:rPr>
                <w:noProof/>
                <w:webHidden/>
              </w:rPr>
              <w:t>29</w:t>
            </w:r>
            <w:r>
              <w:rPr>
                <w:noProof/>
                <w:webHidden/>
              </w:rPr>
              <w:fldChar w:fldCharType="end"/>
            </w:r>
          </w:hyperlink>
        </w:p>
        <w:p w:rsidR="00274B9A" w:rsidRDefault="00274B9A">
          <w:pPr>
            <w:pStyle w:val="TDC3"/>
            <w:rPr>
              <w:rFonts w:eastAsiaTheme="minorEastAsia"/>
              <w:noProof/>
              <w:sz w:val="22"/>
              <w:szCs w:val="22"/>
              <w:lang w:val="en-US"/>
            </w:rPr>
          </w:pPr>
          <w:hyperlink w:anchor="_Toc72875464" w:history="1">
            <w:r w:rsidRPr="00FA2D60">
              <w:rPr>
                <w:rStyle w:val="Hipervnculo"/>
                <w:noProof/>
                <w:shd w:val="clear" w:color="auto" w:fill="FFFFFF"/>
              </w:rPr>
              <w:t>6.2. Operadores binarios</w:t>
            </w:r>
            <w:r>
              <w:rPr>
                <w:noProof/>
                <w:webHidden/>
              </w:rPr>
              <w:tab/>
            </w:r>
            <w:r>
              <w:rPr>
                <w:noProof/>
                <w:webHidden/>
              </w:rPr>
              <w:fldChar w:fldCharType="begin"/>
            </w:r>
            <w:r>
              <w:rPr>
                <w:noProof/>
                <w:webHidden/>
              </w:rPr>
              <w:instrText xml:space="preserve"> PAGEREF _Toc72875464 \h </w:instrText>
            </w:r>
            <w:r>
              <w:rPr>
                <w:noProof/>
                <w:webHidden/>
              </w:rPr>
            </w:r>
            <w:r>
              <w:rPr>
                <w:noProof/>
                <w:webHidden/>
              </w:rPr>
              <w:fldChar w:fldCharType="separate"/>
            </w:r>
            <w:r>
              <w:rPr>
                <w:noProof/>
                <w:webHidden/>
              </w:rPr>
              <w:t>29</w:t>
            </w:r>
            <w:r>
              <w:rPr>
                <w:noProof/>
                <w:webHidden/>
              </w:rPr>
              <w:fldChar w:fldCharType="end"/>
            </w:r>
          </w:hyperlink>
        </w:p>
        <w:p w:rsidR="00274B9A" w:rsidRDefault="00274B9A">
          <w:pPr>
            <w:pStyle w:val="TDC3"/>
            <w:rPr>
              <w:rFonts w:eastAsiaTheme="minorEastAsia"/>
              <w:noProof/>
              <w:sz w:val="22"/>
              <w:szCs w:val="22"/>
              <w:lang w:val="en-US"/>
            </w:rPr>
          </w:pPr>
          <w:hyperlink w:anchor="_Toc72875465" w:history="1">
            <w:r w:rsidRPr="00FA2D60">
              <w:rPr>
                <w:rStyle w:val="Hipervnculo"/>
                <w:noProof/>
              </w:rPr>
              <w:t>6.3. Operadores ternarios</w:t>
            </w:r>
            <w:r>
              <w:rPr>
                <w:noProof/>
                <w:webHidden/>
              </w:rPr>
              <w:tab/>
            </w:r>
            <w:r>
              <w:rPr>
                <w:noProof/>
                <w:webHidden/>
              </w:rPr>
              <w:fldChar w:fldCharType="begin"/>
            </w:r>
            <w:r>
              <w:rPr>
                <w:noProof/>
                <w:webHidden/>
              </w:rPr>
              <w:instrText xml:space="preserve"> PAGEREF _Toc72875465 \h </w:instrText>
            </w:r>
            <w:r>
              <w:rPr>
                <w:noProof/>
                <w:webHidden/>
              </w:rPr>
            </w:r>
            <w:r>
              <w:rPr>
                <w:noProof/>
                <w:webHidden/>
              </w:rPr>
              <w:fldChar w:fldCharType="separate"/>
            </w:r>
            <w:r>
              <w:rPr>
                <w:noProof/>
                <w:webHidden/>
              </w:rPr>
              <w:t>29</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66" w:history="1">
            <w:r w:rsidRPr="00FA2D60">
              <w:rPr>
                <w:rStyle w:val="Hipervnculo"/>
                <w:noProof/>
              </w:rPr>
              <w:t xml:space="preserve">$variable = $foo ? </w:t>
            </w:r>
            <w:r w:rsidRPr="00FA2D60">
              <w:rPr>
                <w:rStyle w:val="Hipervnculo"/>
                <w:noProof/>
                <w:bdr w:val="none" w:sz="0" w:space="0" w:color="auto" w:frame="1"/>
              </w:rPr>
              <w:t>'foo'</w:t>
            </w:r>
            <w:r w:rsidRPr="00FA2D60">
              <w:rPr>
                <w:rStyle w:val="Hipervnculo"/>
                <w:noProof/>
              </w:rPr>
              <w:t xml:space="preserve"> : </w:t>
            </w:r>
            <w:r w:rsidRPr="00FA2D60">
              <w:rPr>
                <w:rStyle w:val="Hipervnculo"/>
                <w:noProof/>
                <w:bdr w:val="none" w:sz="0" w:space="0" w:color="auto" w:frame="1"/>
              </w:rPr>
              <w:t>'bar'</w:t>
            </w:r>
            <w:r w:rsidRPr="00FA2D60">
              <w:rPr>
                <w:rStyle w:val="Hipervnculo"/>
                <w:noProof/>
              </w:rPr>
              <w:t>;</w:t>
            </w:r>
            <w:r>
              <w:rPr>
                <w:noProof/>
                <w:webHidden/>
              </w:rPr>
              <w:tab/>
            </w:r>
            <w:r>
              <w:rPr>
                <w:noProof/>
                <w:webHidden/>
              </w:rPr>
              <w:fldChar w:fldCharType="begin"/>
            </w:r>
            <w:r>
              <w:rPr>
                <w:noProof/>
                <w:webHidden/>
              </w:rPr>
              <w:instrText xml:space="preserve"> PAGEREF _Toc72875466 \h </w:instrText>
            </w:r>
            <w:r>
              <w:rPr>
                <w:noProof/>
                <w:webHidden/>
              </w:rPr>
            </w:r>
            <w:r>
              <w:rPr>
                <w:noProof/>
                <w:webHidden/>
              </w:rPr>
              <w:fldChar w:fldCharType="separate"/>
            </w:r>
            <w:r>
              <w:rPr>
                <w:noProof/>
                <w:webHidden/>
              </w:rPr>
              <w:t>29</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67" w:history="1">
            <w:r w:rsidRPr="00FA2D60">
              <w:rPr>
                <w:rStyle w:val="Hipervnculo"/>
                <w:noProof/>
                <w:shd w:val="clear" w:color="auto" w:fill="FFFFFF"/>
              </w:rPr>
              <w:t>7. Cierres</w:t>
            </w:r>
            <w:r>
              <w:rPr>
                <w:noProof/>
                <w:webHidden/>
              </w:rPr>
              <w:tab/>
            </w:r>
            <w:r>
              <w:rPr>
                <w:noProof/>
                <w:webHidden/>
              </w:rPr>
              <w:fldChar w:fldCharType="begin"/>
            </w:r>
            <w:r>
              <w:rPr>
                <w:noProof/>
                <w:webHidden/>
              </w:rPr>
              <w:instrText xml:space="preserve"> PAGEREF _Toc72875467 \h </w:instrText>
            </w:r>
            <w:r>
              <w:rPr>
                <w:noProof/>
                <w:webHidden/>
              </w:rPr>
            </w:r>
            <w:r>
              <w:rPr>
                <w:noProof/>
                <w:webHidden/>
              </w:rPr>
              <w:fldChar w:fldCharType="separate"/>
            </w:r>
            <w:r>
              <w:rPr>
                <w:noProof/>
                <w:webHidden/>
              </w:rPr>
              <w:t>30</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68" w:history="1">
            <w:r w:rsidRPr="00FA2D60">
              <w:rPr>
                <w:rStyle w:val="Hipervnculo"/>
                <w:noProof/>
                <w:lang w:eastAsia="es-ES"/>
              </w:rPr>
              <w:t>8. Clases anónimas</w:t>
            </w:r>
            <w:r>
              <w:rPr>
                <w:noProof/>
                <w:webHidden/>
              </w:rPr>
              <w:tab/>
            </w:r>
            <w:r>
              <w:rPr>
                <w:noProof/>
                <w:webHidden/>
              </w:rPr>
              <w:fldChar w:fldCharType="begin"/>
            </w:r>
            <w:r>
              <w:rPr>
                <w:noProof/>
                <w:webHidden/>
              </w:rPr>
              <w:instrText xml:space="preserve"> PAGEREF _Toc72875468 \h </w:instrText>
            </w:r>
            <w:r>
              <w:rPr>
                <w:noProof/>
                <w:webHidden/>
              </w:rPr>
            </w:r>
            <w:r>
              <w:rPr>
                <w:noProof/>
                <w:webHidden/>
              </w:rPr>
              <w:fldChar w:fldCharType="separate"/>
            </w:r>
            <w:r>
              <w:rPr>
                <w:noProof/>
                <w:webHidden/>
              </w:rPr>
              <w:t>32</w:t>
            </w:r>
            <w:r>
              <w:rPr>
                <w:noProof/>
                <w:webHidden/>
              </w:rPr>
              <w:fldChar w:fldCharType="end"/>
            </w:r>
          </w:hyperlink>
        </w:p>
        <w:p w:rsidR="00274B9A" w:rsidRDefault="00274B9A">
          <w:pPr>
            <w:pStyle w:val="TDC1"/>
            <w:rPr>
              <w:rFonts w:eastAsiaTheme="minorEastAsia"/>
              <w:b w:val="0"/>
              <w:bCs w:val="0"/>
              <w:noProof/>
              <w:sz w:val="22"/>
              <w:szCs w:val="22"/>
              <w:lang w:val="en-US"/>
            </w:rPr>
          </w:pPr>
          <w:hyperlink w:anchor="_Toc72875469" w:history="1">
            <w:r w:rsidRPr="00FA2D60">
              <w:rPr>
                <w:rStyle w:val="Hipervnculo"/>
                <w:noProof/>
                <w:lang w:eastAsia="es-ES"/>
              </w:rPr>
              <w:t>Convenciones del código PHP</w:t>
            </w:r>
            <w:r>
              <w:rPr>
                <w:noProof/>
                <w:webHidden/>
              </w:rPr>
              <w:tab/>
            </w:r>
            <w:r>
              <w:rPr>
                <w:noProof/>
                <w:webHidden/>
              </w:rPr>
              <w:fldChar w:fldCharType="begin"/>
            </w:r>
            <w:r>
              <w:rPr>
                <w:noProof/>
                <w:webHidden/>
              </w:rPr>
              <w:instrText xml:space="preserve"> PAGEREF _Toc72875469 \h </w:instrText>
            </w:r>
            <w:r>
              <w:rPr>
                <w:noProof/>
                <w:webHidden/>
              </w:rPr>
            </w:r>
            <w:r>
              <w:rPr>
                <w:noProof/>
                <w:webHidden/>
              </w:rPr>
              <w:fldChar w:fldCharType="separate"/>
            </w:r>
            <w:r>
              <w:rPr>
                <w:noProof/>
                <w:webHidden/>
              </w:rPr>
              <w:t>33</w:t>
            </w:r>
            <w:r>
              <w:rPr>
                <w:noProof/>
                <w:webHidden/>
              </w:rPr>
              <w:fldChar w:fldCharType="end"/>
            </w:r>
          </w:hyperlink>
        </w:p>
        <w:p w:rsidR="00274B9A" w:rsidRDefault="00274B9A">
          <w:pPr>
            <w:pStyle w:val="TDC2"/>
            <w:rPr>
              <w:rFonts w:eastAsiaTheme="minorEastAsia"/>
              <w:i w:val="0"/>
              <w:iCs w:val="0"/>
              <w:noProof/>
              <w:sz w:val="22"/>
              <w:szCs w:val="22"/>
              <w:lang w:val="en-US"/>
            </w:rPr>
          </w:pPr>
          <w:hyperlink w:anchor="_Toc72875470" w:history="1">
            <w:r w:rsidRPr="00FA2D60">
              <w:rPr>
                <w:rStyle w:val="Hipervnculo"/>
                <w:noProof/>
              </w:rPr>
              <w:t>Referencias:</w:t>
            </w:r>
            <w:r>
              <w:rPr>
                <w:noProof/>
                <w:webHidden/>
              </w:rPr>
              <w:tab/>
            </w:r>
            <w:r>
              <w:rPr>
                <w:noProof/>
                <w:webHidden/>
              </w:rPr>
              <w:fldChar w:fldCharType="begin"/>
            </w:r>
            <w:r>
              <w:rPr>
                <w:noProof/>
                <w:webHidden/>
              </w:rPr>
              <w:instrText xml:space="preserve"> PAGEREF _Toc72875470 \h </w:instrText>
            </w:r>
            <w:r>
              <w:rPr>
                <w:noProof/>
                <w:webHidden/>
              </w:rPr>
            </w:r>
            <w:r>
              <w:rPr>
                <w:noProof/>
                <w:webHidden/>
              </w:rPr>
              <w:fldChar w:fldCharType="separate"/>
            </w:r>
            <w:r>
              <w:rPr>
                <w:noProof/>
                <w:webHidden/>
              </w:rPr>
              <w:t>33</w:t>
            </w:r>
            <w:r>
              <w:rPr>
                <w:noProof/>
                <w:webHidden/>
              </w:rPr>
              <w:fldChar w:fldCharType="end"/>
            </w:r>
          </w:hyperlink>
        </w:p>
        <w:p w:rsidR="000F79DF" w:rsidRDefault="00DA458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078EB" w:rsidP="009A3173">
          <w:pPr>
            <w:pStyle w:val="PSI-Ttulo"/>
          </w:pPr>
          <w:r>
            <w:rPr>
              <w:lang w:val="es-AR"/>
            </w:rPr>
            <w:t>Estándar de Programación</w:t>
          </w:r>
        </w:p>
      </w:sdtContent>
    </w:sdt>
    <w:sdt>
      <w:sdtPr>
        <w:alias w:val="Categoría"/>
        <w:id w:val="2044255"/>
        <w:dataBinding w:prefixMappings="xmlns:ns0='http://purl.org/dc/elements/1.1/' xmlns:ns1='http://schemas.openxmlformats.org/package/2006/metadata/core-properties' " w:xpath="/ns1:coreProperties[1]/ns1:category[1]" w:storeItemID="{6C3C8BC8-F283-45AE-878A-BAB7291924A1}"/>
        <w:text/>
      </w:sdtPr>
      <w:sdtContent>
        <w:p w:rsidR="0086335A" w:rsidRDefault="00D85AC7" w:rsidP="009A3173">
          <w:pPr>
            <w:pStyle w:val="PSI-Ttulo"/>
          </w:pPr>
          <w:r>
            <w:rPr>
              <w:lang w:val="es-AR"/>
            </w:rPr>
            <w:t>Lenguaje PHP</w:t>
          </w:r>
        </w:p>
      </w:sdtContent>
    </w:sdt>
    <w:p w:rsidR="00743EF0" w:rsidRPr="00743EF0" w:rsidRDefault="00743EF0" w:rsidP="00743EF0">
      <w:pPr>
        <w:pStyle w:val="PSI-Normal"/>
      </w:pPr>
      <w:bookmarkStart w:id="0" w:name="_Toc145586050"/>
      <w:bookmarkStart w:id="1" w:name="_Toc164002049"/>
    </w:p>
    <w:p w:rsidR="00743EF0" w:rsidRDefault="00CB7377" w:rsidP="00273E8B">
      <w:pPr>
        <w:pStyle w:val="Ttulo1"/>
      </w:pPr>
      <w:bookmarkStart w:id="2" w:name="_Toc72875418"/>
      <w:r w:rsidRPr="00273E8B">
        <w:t>Introducción</w:t>
      </w:r>
      <w:bookmarkEnd w:id="2"/>
    </w:p>
    <w:p w:rsidR="00CB7377" w:rsidRDefault="00CB7377" w:rsidP="00074E5D">
      <w:pPr>
        <w:pStyle w:val="PSI-Normal"/>
      </w:pPr>
      <w:r>
        <w:t>El presente documento detalla las pautas generales a ser consideradas en la codif</w:t>
      </w:r>
      <w:r w:rsidR="00D305B0">
        <w:t>icación, como se mencionan en los</w:t>
      </w:r>
      <w:r>
        <w:t xml:space="preserve"> Estándar</w:t>
      </w:r>
      <w:r w:rsidR="00D305B0">
        <w:t>es</w:t>
      </w:r>
      <w:r>
        <w:t xml:space="preserve"> </w:t>
      </w:r>
      <w:r w:rsidR="00D305B0">
        <w:t>PSR-</w:t>
      </w:r>
      <w:r w:rsidR="005F3D11">
        <w:t>1 (Estándar de codificación básico) y PSR-12 (Guía de estilo de codificación ampliada) de codificación</w:t>
      </w:r>
      <w:r w:rsidR="005F3D11" w:rsidRPr="006327AB">
        <w:t xml:space="preserve"> del lenguaje </w:t>
      </w:r>
      <w:r w:rsidR="005F3D11">
        <w:t>PHP presentados por  PHP Framew</w:t>
      </w:r>
      <w:r w:rsidR="00074E5D">
        <w:t xml:space="preserve">ork Interop Group (PHP - FIG). </w:t>
      </w:r>
    </w:p>
    <w:p w:rsidR="00074E5D" w:rsidRDefault="00074E5D" w:rsidP="00074E5D">
      <w:pPr>
        <w:pStyle w:val="PSI-Normal"/>
      </w:pPr>
    </w:p>
    <w:p w:rsidR="00302E7C" w:rsidRDefault="00302E7C" w:rsidP="00273E8B">
      <w:pPr>
        <w:pStyle w:val="Ttulo1"/>
      </w:pPr>
      <w:bookmarkStart w:id="3" w:name="_Toc72875419"/>
      <w:r w:rsidRPr="00302E7C">
        <w:t>PSR-1: Estándar de codificación básico</w:t>
      </w:r>
      <w:bookmarkEnd w:id="3"/>
    </w:p>
    <w:p w:rsidR="00302E7C" w:rsidRDefault="00302E7C" w:rsidP="00D97895">
      <w:pPr>
        <w:pStyle w:val="PSI-Ttulo1"/>
      </w:pPr>
    </w:p>
    <w:p w:rsidR="00302E7C" w:rsidRDefault="00302E7C" w:rsidP="00302E7C">
      <w:pPr>
        <w:pStyle w:val="PSI-Ttulo2"/>
      </w:pPr>
      <w:bookmarkStart w:id="4" w:name="_Toc72875420"/>
      <w:r w:rsidRPr="00CB7377">
        <w:t>In</w:t>
      </w:r>
      <w:r>
        <w:t>troducción</w:t>
      </w:r>
      <w:bookmarkEnd w:id="4"/>
    </w:p>
    <w:p w:rsidR="00302E7C" w:rsidRDefault="00302E7C" w:rsidP="00302E7C">
      <w:pPr>
        <w:pStyle w:val="PSI-Normal"/>
      </w:pPr>
      <w:r w:rsidRPr="00302E7C">
        <w:t>Esta sección del estándar comprende lo que deben considerarse los elementos de codificación estándar que se requieren para garantizar un alto nivel de interoperabilidad técnica entre el código PHP compartido.</w:t>
      </w:r>
    </w:p>
    <w:p w:rsidR="00CB7377" w:rsidRDefault="00CB7377" w:rsidP="00D97895">
      <w:pPr>
        <w:pStyle w:val="PSI-Ttulo1"/>
      </w:pPr>
    </w:p>
    <w:p w:rsidR="00302E7C" w:rsidRDefault="00302E7C" w:rsidP="00074E5D">
      <w:pPr>
        <w:pStyle w:val="PSI-Ttulo2"/>
      </w:pPr>
      <w:bookmarkStart w:id="5" w:name="_Toc72875421"/>
      <w:r>
        <w:t>1. Información general</w:t>
      </w:r>
      <w:bookmarkEnd w:id="5"/>
    </w:p>
    <w:p w:rsidR="00302E7C" w:rsidRDefault="00302E7C" w:rsidP="00302E7C">
      <w:pPr>
        <w:pStyle w:val="PSI-Normal"/>
        <w:numPr>
          <w:ilvl w:val="0"/>
          <w:numId w:val="12"/>
        </w:numPr>
      </w:pPr>
      <w:r>
        <w:t>Los archivos DEBEN usar solo etiquetas &lt;?php y &lt;?=.</w:t>
      </w:r>
    </w:p>
    <w:p w:rsidR="00302E7C" w:rsidRDefault="00302E7C" w:rsidP="00302E7C">
      <w:pPr>
        <w:pStyle w:val="PSI-Normal"/>
        <w:numPr>
          <w:ilvl w:val="0"/>
          <w:numId w:val="12"/>
        </w:numPr>
      </w:pPr>
      <w:r>
        <w:t>Los archivos DEBEN usar solo UTF-8 sin BOM para el código PHP.</w:t>
      </w:r>
    </w:p>
    <w:p w:rsidR="00302E7C" w:rsidRDefault="00302E7C" w:rsidP="00302E7C">
      <w:pPr>
        <w:pStyle w:val="PSI-Normal"/>
        <w:numPr>
          <w:ilvl w:val="0"/>
          <w:numId w:val="12"/>
        </w:numPr>
      </w:pPr>
      <w:r>
        <w:t>Los archivos deben declarar ya sea símbolos (clases, funciones, constantes, etc.) o producir efectos secundarios (por ejemplo, generar una salida, la configuración de .ini de cambio, etc.) pero no debe hacer ambos.</w:t>
      </w:r>
    </w:p>
    <w:p w:rsidR="00302E7C" w:rsidRDefault="00302E7C" w:rsidP="00302E7C">
      <w:pPr>
        <w:pStyle w:val="PSI-Normal"/>
        <w:numPr>
          <w:ilvl w:val="0"/>
          <w:numId w:val="12"/>
        </w:numPr>
      </w:pPr>
      <w:r>
        <w:t>Los espacios de nombres y las clases DEBEN seguir un PSR de "carga automática": [ PSR-0 , PSR-4 ].</w:t>
      </w:r>
    </w:p>
    <w:p w:rsidR="00302E7C" w:rsidRDefault="00302E7C" w:rsidP="00302E7C">
      <w:pPr>
        <w:pStyle w:val="PSI-Normal"/>
        <w:numPr>
          <w:ilvl w:val="0"/>
          <w:numId w:val="12"/>
        </w:numPr>
      </w:pPr>
      <w:r>
        <w:t>Los nombres de las clases DEBEN declararse en formato StudlyCaps.</w:t>
      </w:r>
    </w:p>
    <w:p w:rsidR="00302E7C" w:rsidRDefault="00302E7C" w:rsidP="00302E7C">
      <w:pPr>
        <w:pStyle w:val="PSI-Normal"/>
        <w:numPr>
          <w:ilvl w:val="0"/>
          <w:numId w:val="12"/>
        </w:numPr>
      </w:pPr>
      <w:r>
        <w:t>Las constantes de clase DEBEN declararse en mayúsculas con separadores de subrayado.</w:t>
      </w:r>
    </w:p>
    <w:p w:rsidR="00552348" w:rsidRDefault="00302E7C" w:rsidP="00746846">
      <w:pPr>
        <w:pStyle w:val="PSI-Normal"/>
        <w:numPr>
          <w:ilvl w:val="0"/>
          <w:numId w:val="12"/>
        </w:numPr>
      </w:pPr>
      <w:r>
        <w:t>Los nombres de los métodos DEBEN declararse en formato camelCase.</w:t>
      </w:r>
      <w:bookmarkEnd w:id="0"/>
      <w:bookmarkEnd w:id="1"/>
    </w:p>
    <w:p w:rsidR="00667BC6" w:rsidRDefault="00667BC6" w:rsidP="00074E5D">
      <w:pPr>
        <w:pStyle w:val="PSI-Ttulo2"/>
        <w:ind w:left="0" w:firstLine="0"/>
      </w:pPr>
      <w:bookmarkStart w:id="6" w:name="_Toc72875422"/>
      <w:r w:rsidRPr="00667BC6">
        <w:lastRenderedPageBreak/>
        <w:t>2. Archivos</w:t>
      </w:r>
      <w:bookmarkEnd w:id="6"/>
    </w:p>
    <w:p w:rsidR="00074E5D" w:rsidRPr="00667BC6" w:rsidRDefault="00074E5D" w:rsidP="00074E5D">
      <w:pPr>
        <w:pStyle w:val="PSI-Ttulo2"/>
        <w:ind w:left="0" w:firstLine="0"/>
      </w:pPr>
    </w:p>
    <w:p w:rsidR="00667BC6" w:rsidRPr="00FC3771" w:rsidRDefault="00667BC6" w:rsidP="00667BC6">
      <w:pPr>
        <w:pStyle w:val="PSI-Ttulo3"/>
        <w:rPr>
          <w:lang w:val="es-AR"/>
        </w:rPr>
      </w:pPr>
      <w:bookmarkStart w:id="7" w:name="_Toc72875423"/>
      <w:r w:rsidRPr="00FC3771">
        <w:rPr>
          <w:lang w:val="es-AR"/>
        </w:rPr>
        <w:t>2.1. Etiquetas PHP</w:t>
      </w:r>
      <w:bookmarkEnd w:id="7"/>
    </w:p>
    <w:p w:rsidR="00667BC6" w:rsidRDefault="00667BC6" w:rsidP="00667BC6">
      <w:pPr>
        <w:pStyle w:val="PSI-Normal"/>
      </w:pPr>
      <w:r w:rsidRPr="00667BC6">
        <w:t>El código PHP DEBE usar las &lt;?php ?&gt;etiquetas largas o las &lt;?= ?&gt;etiquetas de eco corto ; NO DEBE utilizar las otras variaciones de etiqueta.</w:t>
      </w:r>
    </w:p>
    <w:p w:rsidR="00074E5D" w:rsidRPr="00667BC6" w:rsidRDefault="00074E5D" w:rsidP="00667BC6">
      <w:pPr>
        <w:pStyle w:val="PSI-Normal"/>
      </w:pPr>
    </w:p>
    <w:p w:rsidR="00667BC6" w:rsidRPr="00667BC6" w:rsidRDefault="00667BC6" w:rsidP="00667BC6">
      <w:pPr>
        <w:pStyle w:val="PSI-Ttulo3"/>
      </w:pPr>
      <w:bookmarkStart w:id="8" w:name="_Toc72875424"/>
      <w:r w:rsidRPr="00667BC6">
        <w:t>2.2. Codificación de caracteres</w:t>
      </w:r>
      <w:bookmarkEnd w:id="8"/>
    </w:p>
    <w:p w:rsidR="00667BC6" w:rsidRDefault="00667BC6" w:rsidP="00667BC6">
      <w:pPr>
        <w:pStyle w:val="PSI-Normal"/>
      </w:pPr>
      <w:r w:rsidRPr="00667BC6">
        <w:t>El código PHP DEBE usar solo UTF-8 sin BOM.</w:t>
      </w:r>
    </w:p>
    <w:p w:rsidR="00074E5D" w:rsidRPr="00667BC6" w:rsidRDefault="00074E5D" w:rsidP="00667BC6">
      <w:pPr>
        <w:pStyle w:val="PSI-Normal"/>
      </w:pPr>
    </w:p>
    <w:p w:rsidR="00667BC6" w:rsidRPr="00667BC6" w:rsidRDefault="00667BC6" w:rsidP="00667BC6">
      <w:pPr>
        <w:pStyle w:val="PSI-Ttulo3"/>
      </w:pPr>
      <w:bookmarkStart w:id="9" w:name="_Toc72875425"/>
      <w:r w:rsidRPr="00667BC6">
        <w:t>2.3. Efectos secundarios</w:t>
      </w:r>
      <w:bookmarkEnd w:id="9"/>
    </w:p>
    <w:p w:rsidR="00667BC6" w:rsidRPr="00667BC6" w:rsidRDefault="00667BC6" w:rsidP="00667BC6">
      <w:pPr>
        <w:pStyle w:val="PSI-Normal"/>
      </w:pPr>
      <w:r w:rsidRPr="00667BC6">
        <w:t>Un archivo DEBE declarar nuevos símbolos (clases, funciones, constantes, etc.) y no causar otros efectos secundarios, o DEBE ejecutar lógica con efectos secundarios, pero NO DEBE hacer ambas cosas.</w:t>
      </w:r>
    </w:p>
    <w:p w:rsidR="00667BC6" w:rsidRPr="00667BC6" w:rsidRDefault="00667BC6" w:rsidP="00667BC6">
      <w:pPr>
        <w:pStyle w:val="PSI-Normal"/>
      </w:pPr>
      <w:r w:rsidRPr="00667BC6">
        <w:t>La frase "efectos secundarios" significa la ejecución de la lógica que no está directamente relacionada con la declaración de clases, funciones, constantes, etc., </w:t>
      </w:r>
      <w:r w:rsidRPr="00667BC6">
        <w:rPr>
          <w:i/>
          <w:iCs/>
        </w:rPr>
        <w:t>simplemente por incluir el archivo</w:t>
      </w:r>
      <w:r w:rsidRPr="00667BC6">
        <w:t> .</w:t>
      </w:r>
    </w:p>
    <w:p w:rsidR="00667BC6" w:rsidRPr="00667BC6" w:rsidRDefault="00667BC6" w:rsidP="00667BC6">
      <w:pPr>
        <w:pStyle w:val="PSI-Normal"/>
      </w:pPr>
      <w:r w:rsidRPr="00667BC6">
        <w:t>Los "efectos secundarios" incluyen, entre otros: generar resultados, uso explícito de requireo include, conectarse a servicios externos, modificar la configuración de ini, emitir errores o excepciones, modificar variables globales o estáticas, leer o escribir en un archivo, etc. .</w:t>
      </w:r>
    </w:p>
    <w:p w:rsidR="00667BC6" w:rsidRDefault="00667BC6" w:rsidP="00667BC6">
      <w:pPr>
        <w:pStyle w:val="PSI-Normal"/>
      </w:pPr>
      <w:r w:rsidRPr="00667BC6">
        <w:t>El siguiente es un ejemplo de un archivo con declaraciones y efectos secundarios; es decir, un ejemplo de lo que se debe evitar:</w:t>
      </w:r>
    </w:p>
    <w:p w:rsidR="00667BC6" w:rsidRDefault="00667BC6" w:rsidP="00667BC6">
      <w:pPr>
        <w:pStyle w:val="PSI-Normal"/>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1F7199"/>
          <w:spacing w:val="-5"/>
          <w:sz w:val="24"/>
          <w:szCs w:val="24"/>
          <w:bdr w:val="none" w:sz="0" w:space="0" w:color="auto" w:frame="1"/>
          <w:lang w:val="en-US"/>
        </w:rPr>
        <w:t>&lt;?php</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side effect: change ini settings</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444444"/>
          <w:spacing w:val="-5"/>
          <w:sz w:val="24"/>
          <w:szCs w:val="24"/>
          <w:shd w:val="clear" w:color="auto" w:fill="FFFFFF"/>
          <w:lang w:val="en-US"/>
        </w:rPr>
        <w:t>ini_set(</w:t>
      </w:r>
      <w:r w:rsidRPr="00667BC6">
        <w:rPr>
          <w:rFonts w:ascii="Source Code Pro" w:eastAsia="Times New Roman" w:hAnsi="Source Code Pro" w:cs="Times New Roman"/>
          <w:color w:val="880000"/>
          <w:spacing w:val="-5"/>
          <w:sz w:val="24"/>
          <w:szCs w:val="24"/>
          <w:bdr w:val="none" w:sz="0" w:space="0" w:color="auto" w:frame="1"/>
          <w:lang w:val="en-US"/>
        </w:rPr>
        <w:t>'error_reporting'</w:t>
      </w:r>
      <w:r w:rsidRPr="00667BC6">
        <w:rPr>
          <w:rFonts w:ascii="Source Code Pro" w:eastAsia="Times New Roman" w:hAnsi="Source Code Pro" w:cs="Times New Roman"/>
          <w:color w:val="444444"/>
          <w:spacing w:val="-5"/>
          <w:sz w:val="24"/>
          <w:szCs w:val="24"/>
          <w:shd w:val="clear" w:color="auto" w:fill="FFFFFF"/>
          <w:lang w:val="en-US"/>
        </w:rPr>
        <w:t>, E_ALL);</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side effect: loads a file</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b/>
          <w:bCs/>
          <w:color w:val="444444"/>
          <w:spacing w:val="-5"/>
          <w:sz w:val="24"/>
          <w:szCs w:val="24"/>
          <w:bdr w:val="none" w:sz="0" w:space="0" w:color="auto" w:frame="1"/>
          <w:lang w:val="en-US"/>
        </w:rPr>
        <w:t>include</w:t>
      </w:r>
      <w:r w:rsidRPr="00667BC6">
        <w:rPr>
          <w:rFonts w:ascii="Source Code Pro" w:eastAsia="Times New Roman" w:hAnsi="Source Code Pro" w:cs="Times New Roman"/>
          <w:color w:val="444444"/>
          <w:spacing w:val="-5"/>
          <w:sz w:val="24"/>
          <w:szCs w:val="24"/>
          <w:shd w:val="clear" w:color="auto" w:fill="FFFFFF"/>
          <w:lang w:val="en-US"/>
        </w:rPr>
        <w:t xml:space="preserve"> </w:t>
      </w:r>
      <w:r w:rsidRPr="00667BC6">
        <w:rPr>
          <w:rFonts w:ascii="Source Code Pro" w:eastAsia="Times New Roman" w:hAnsi="Source Code Pro" w:cs="Times New Roman"/>
          <w:color w:val="880000"/>
          <w:spacing w:val="-5"/>
          <w:sz w:val="24"/>
          <w:szCs w:val="24"/>
          <w:bdr w:val="none" w:sz="0" w:space="0" w:color="auto" w:frame="1"/>
          <w:lang w:val="en-US"/>
        </w:rPr>
        <w:t>"file.php"</w:t>
      </w:r>
      <w:r w:rsidRPr="00667BC6">
        <w:rPr>
          <w:rFonts w:ascii="Source Code Pro" w:eastAsia="Times New Roman" w:hAnsi="Source Code Pro" w:cs="Times New Roman"/>
          <w:color w:val="444444"/>
          <w:spacing w:val="-5"/>
          <w:sz w:val="24"/>
          <w:szCs w:val="24"/>
          <w:shd w:val="clear" w:color="auto" w:fill="FFFFFF"/>
          <w:lang w:val="en-US"/>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side effect: generates output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b/>
          <w:bCs/>
          <w:color w:val="444444"/>
          <w:spacing w:val="-5"/>
          <w:sz w:val="24"/>
          <w:szCs w:val="24"/>
          <w:bdr w:val="none" w:sz="0" w:space="0" w:color="auto" w:frame="1"/>
          <w:lang w:val="en-US"/>
        </w:rPr>
        <w:t>echo</w:t>
      </w:r>
      <w:r w:rsidRPr="00667BC6">
        <w:rPr>
          <w:rFonts w:ascii="Source Code Pro" w:eastAsia="Times New Roman" w:hAnsi="Source Code Pro" w:cs="Times New Roman"/>
          <w:color w:val="444444"/>
          <w:spacing w:val="-5"/>
          <w:sz w:val="24"/>
          <w:szCs w:val="24"/>
          <w:shd w:val="clear" w:color="auto" w:fill="FFFFFF"/>
          <w:lang w:val="en-US"/>
        </w:rPr>
        <w:t xml:space="preserve"> </w:t>
      </w:r>
      <w:r w:rsidRPr="00667BC6">
        <w:rPr>
          <w:rFonts w:ascii="Source Code Pro" w:eastAsia="Times New Roman" w:hAnsi="Source Code Pro" w:cs="Times New Roman"/>
          <w:color w:val="880000"/>
          <w:spacing w:val="-5"/>
          <w:sz w:val="24"/>
          <w:szCs w:val="24"/>
          <w:bdr w:val="none" w:sz="0" w:space="0" w:color="auto" w:frame="1"/>
          <w:lang w:val="en-US"/>
        </w:rPr>
        <w:t>"&lt;html&gt;\n"</w:t>
      </w:r>
      <w:r w:rsidRPr="00667BC6">
        <w:rPr>
          <w:rFonts w:ascii="Source Code Pro" w:eastAsia="Times New Roman" w:hAnsi="Source Code Pro" w:cs="Times New Roman"/>
          <w:color w:val="444444"/>
          <w:spacing w:val="-5"/>
          <w:sz w:val="24"/>
          <w:szCs w:val="24"/>
          <w:shd w:val="clear" w:color="auto" w:fill="FFFFFF"/>
          <w:lang w:val="en-US"/>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declaration</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67BC6">
        <w:rPr>
          <w:rFonts w:ascii="Source Code Pro" w:eastAsia="Times New Roman" w:hAnsi="Source Code Pro" w:cs="Times New Roman"/>
          <w:b/>
          <w:bCs/>
          <w:color w:val="444444"/>
          <w:spacing w:val="-5"/>
          <w:sz w:val="24"/>
          <w:szCs w:val="24"/>
          <w:bdr w:val="none" w:sz="0" w:space="0" w:color="auto" w:frame="1"/>
          <w:lang w:val="en-US"/>
        </w:rPr>
        <w:t>function</w:t>
      </w:r>
      <w:r w:rsidRPr="00667BC6">
        <w:rPr>
          <w:rFonts w:ascii="Source Code Pro" w:eastAsia="Times New Roman" w:hAnsi="Source Code Pro" w:cs="Times New Roman"/>
          <w:color w:val="444444"/>
          <w:spacing w:val="-5"/>
          <w:sz w:val="24"/>
          <w:szCs w:val="24"/>
          <w:bdr w:val="none" w:sz="0" w:space="0" w:color="auto" w:frame="1"/>
          <w:lang w:val="en-US"/>
        </w:rPr>
        <w:t xml:space="preserve"> </w:t>
      </w:r>
      <w:r w:rsidRPr="00667BC6">
        <w:rPr>
          <w:rFonts w:ascii="Source Code Pro" w:eastAsia="Times New Roman" w:hAnsi="Source Code Pro" w:cs="Times New Roman"/>
          <w:b/>
          <w:bCs/>
          <w:color w:val="880000"/>
          <w:spacing w:val="-5"/>
          <w:sz w:val="24"/>
          <w:szCs w:val="24"/>
          <w:bdr w:val="none" w:sz="0" w:space="0" w:color="auto" w:frame="1"/>
          <w:lang w:val="en-US"/>
        </w:rPr>
        <w:t>foo</w:t>
      </w:r>
      <w:r w:rsidRPr="00667BC6">
        <w:rPr>
          <w:rFonts w:ascii="Source Code Pro" w:eastAsia="Times New Roman" w:hAnsi="Source Code Pro" w:cs="Times New Roman"/>
          <w:color w:val="444444"/>
          <w:spacing w:val="-5"/>
          <w:sz w:val="24"/>
          <w:szCs w:val="24"/>
          <w:bdr w:val="none" w:sz="0" w:space="0" w:color="auto" w:frame="1"/>
          <w:lang w:val="en-US"/>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color w:val="444444"/>
          <w:spacing w:val="-5"/>
          <w:sz w:val="24"/>
          <w:szCs w:val="24"/>
          <w:shd w:val="clear" w:color="auto" w:fill="FFFFFF"/>
          <w:lang w:val="es-AR"/>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color w:val="444444"/>
          <w:spacing w:val="-5"/>
          <w:sz w:val="24"/>
          <w:szCs w:val="24"/>
          <w:shd w:val="clear" w:color="auto" w:fill="FFFFFF"/>
          <w:lang w:val="es-AR"/>
        </w:rPr>
        <w:lastRenderedPageBreak/>
        <w:t xml:space="preserve">    </w:t>
      </w:r>
      <w:r w:rsidRPr="00667BC6">
        <w:rPr>
          <w:rFonts w:ascii="Source Code Pro" w:eastAsia="Times New Roman" w:hAnsi="Source Code Pro" w:cs="Times New Roman"/>
          <w:color w:val="888888"/>
          <w:spacing w:val="-5"/>
          <w:sz w:val="24"/>
          <w:szCs w:val="24"/>
          <w:bdr w:val="none" w:sz="0" w:space="0" w:color="auto" w:frame="1"/>
          <w:lang w:val="es-AR"/>
        </w:rPr>
        <w:t>// function body</w:t>
      </w:r>
    </w:p>
    <w:p w:rsidR="00667BC6" w:rsidRPr="00667BC6" w:rsidRDefault="00667BC6" w:rsidP="00667BC6">
      <w:pPr>
        <w:pStyle w:val="PSI-Normal"/>
      </w:pPr>
      <w:r w:rsidRPr="00667BC6">
        <w:rPr>
          <w:rFonts w:ascii="Source Code Pro" w:eastAsia="Times New Roman" w:hAnsi="Source Code Pro" w:cs="Times New Roman"/>
          <w:color w:val="444444"/>
          <w:spacing w:val="-5"/>
          <w:sz w:val="24"/>
          <w:szCs w:val="24"/>
          <w:shd w:val="clear" w:color="auto" w:fill="FFFFFF"/>
        </w:rPr>
        <w:t>}</w:t>
      </w:r>
    </w:p>
    <w:p w:rsidR="00074E5D" w:rsidRDefault="00074E5D" w:rsidP="00667BC6">
      <w:pPr>
        <w:pStyle w:val="PSI-Normal"/>
      </w:pPr>
    </w:p>
    <w:p w:rsidR="00667BC6" w:rsidRDefault="00667BC6" w:rsidP="00667BC6">
      <w:pPr>
        <w:pStyle w:val="PSI-Normal"/>
      </w:pPr>
      <w:r w:rsidRPr="00667BC6">
        <w:t>El siguiente ejemplo es de un archivo que contiene declaraciones sin efectos secundarios; es decir, un ejemplo de qué emular:</w:t>
      </w:r>
    </w:p>
    <w:p w:rsidR="00667BC6" w:rsidRDefault="00667BC6" w:rsidP="00667BC6">
      <w:pPr>
        <w:pStyle w:val="PSI-Normal"/>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1F7199"/>
          <w:spacing w:val="-5"/>
          <w:sz w:val="24"/>
          <w:szCs w:val="24"/>
          <w:bdr w:val="none" w:sz="0" w:space="0" w:color="auto" w:frame="1"/>
          <w:lang w:val="en-US"/>
        </w:rPr>
        <w:t>&lt;?php</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declaration</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67BC6">
        <w:rPr>
          <w:rFonts w:ascii="Source Code Pro" w:eastAsia="Times New Roman" w:hAnsi="Source Code Pro" w:cs="Times New Roman"/>
          <w:b/>
          <w:bCs/>
          <w:color w:val="444444"/>
          <w:spacing w:val="-5"/>
          <w:sz w:val="24"/>
          <w:szCs w:val="24"/>
          <w:bdr w:val="none" w:sz="0" w:space="0" w:color="auto" w:frame="1"/>
          <w:lang w:val="en-US"/>
        </w:rPr>
        <w:t>function</w:t>
      </w:r>
      <w:r w:rsidRPr="00667BC6">
        <w:rPr>
          <w:rFonts w:ascii="Source Code Pro" w:eastAsia="Times New Roman" w:hAnsi="Source Code Pro" w:cs="Times New Roman"/>
          <w:color w:val="444444"/>
          <w:spacing w:val="-5"/>
          <w:sz w:val="24"/>
          <w:szCs w:val="24"/>
          <w:bdr w:val="none" w:sz="0" w:space="0" w:color="auto" w:frame="1"/>
          <w:lang w:val="en-US"/>
        </w:rPr>
        <w:t xml:space="preserve"> </w:t>
      </w:r>
      <w:r w:rsidRPr="00667BC6">
        <w:rPr>
          <w:rFonts w:ascii="Source Code Pro" w:eastAsia="Times New Roman" w:hAnsi="Source Code Pro" w:cs="Times New Roman"/>
          <w:b/>
          <w:bCs/>
          <w:color w:val="880000"/>
          <w:spacing w:val="-5"/>
          <w:sz w:val="24"/>
          <w:szCs w:val="24"/>
          <w:bdr w:val="none" w:sz="0" w:space="0" w:color="auto" w:frame="1"/>
          <w:lang w:val="en-US"/>
        </w:rPr>
        <w:t>foo</w:t>
      </w:r>
      <w:r w:rsidRPr="00667BC6">
        <w:rPr>
          <w:rFonts w:ascii="Source Code Pro" w:eastAsia="Times New Roman" w:hAnsi="Source Code Pro" w:cs="Times New Roman"/>
          <w:color w:val="444444"/>
          <w:spacing w:val="-5"/>
          <w:sz w:val="24"/>
          <w:szCs w:val="24"/>
          <w:bdr w:val="none" w:sz="0" w:space="0" w:color="auto" w:frame="1"/>
          <w:lang w:val="en-US"/>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444444"/>
          <w:spacing w:val="-5"/>
          <w:sz w:val="24"/>
          <w:szCs w:val="24"/>
          <w:shd w:val="clear" w:color="auto" w:fill="FFFFFF"/>
          <w:lang w:val="en-US"/>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444444"/>
          <w:spacing w:val="-5"/>
          <w:sz w:val="24"/>
          <w:szCs w:val="24"/>
          <w:shd w:val="clear" w:color="auto" w:fill="FFFFFF"/>
          <w:lang w:val="en-US"/>
        </w:rPr>
        <w:t xml:space="preserve">    </w:t>
      </w:r>
      <w:r w:rsidRPr="00667BC6">
        <w:rPr>
          <w:rFonts w:ascii="Source Code Pro" w:eastAsia="Times New Roman" w:hAnsi="Source Code Pro" w:cs="Times New Roman"/>
          <w:color w:val="888888"/>
          <w:spacing w:val="-5"/>
          <w:sz w:val="24"/>
          <w:szCs w:val="24"/>
          <w:bdr w:val="none" w:sz="0" w:space="0" w:color="auto" w:frame="1"/>
          <w:lang w:val="en-US"/>
        </w:rPr>
        <w:t>// function body</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444444"/>
          <w:spacing w:val="-5"/>
          <w:sz w:val="24"/>
          <w:szCs w:val="24"/>
          <w:shd w:val="clear" w:color="auto" w:fill="FFFFFF"/>
          <w:lang w:val="en-US"/>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conditional declaration is *not* a side effect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b/>
          <w:bCs/>
          <w:color w:val="444444"/>
          <w:spacing w:val="-5"/>
          <w:sz w:val="24"/>
          <w:szCs w:val="24"/>
          <w:bdr w:val="none" w:sz="0" w:space="0" w:color="auto" w:frame="1"/>
          <w:lang w:val="en-US"/>
        </w:rPr>
        <w:t>if</w:t>
      </w:r>
      <w:r w:rsidRPr="00667BC6">
        <w:rPr>
          <w:rFonts w:ascii="Source Code Pro" w:eastAsia="Times New Roman" w:hAnsi="Source Code Pro" w:cs="Times New Roman"/>
          <w:color w:val="444444"/>
          <w:spacing w:val="-5"/>
          <w:sz w:val="24"/>
          <w:szCs w:val="24"/>
          <w:shd w:val="clear" w:color="auto" w:fill="FFFFFF"/>
          <w:lang w:val="en-US"/>
        </w:rPr>
        <w:t xml:space="preserve"> (! function_exists(</w:t>
      </w:r>
      <w:r w:rsidRPr="00667BC6">
        <w:rPr>
          <w:rFonts w:ascii="Source Code Pro" w:eastAsia="Times New Roman" w:hAnsi="Source Code Pro" w:cs="Times New Roman"/>
          <w:color w:val="880000"/>
          <w:spacing w:val="-5"/>
          <w:sz w:val="24"/>
          <w:szCs w:val="24"/>
          <w:bdr w:val="none" w:sz="0" w:space="0" w:color="auto" w:frame="1"/>
          <w:lang w:val="en-US"/>
        </w:rPr>
        <w:t>'bar'</w:t>
      </w:r>
      <w:r w:rsidRPr="00667BC6">
        <w:rPr>
          <w:rFonts w:ascii="Source Code Pro" w:eastAsia="Times New Roman" w:hAnsi="Source Code Pro" w:cs="Times New Roman"/>
          <w:color w:val="444444"/>
          <w:spacing w:val="-5"/>
          <w:sz w:val="24"/>
          <w:szCs w:val="24"/>
          <w:shd w:val="clear" w:color="auto" w:fill="FFFFFF"/>
          <w:lang w:val="en-US"/>
        </w:rPr>
        <w:t>)) {</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67BC6">
        <w:rPr>
          <w:rFonts w:ascii="Source Code Pro" w:eastAsia="Times New Roman" w:hAnsi="Source Code Pro" w:cs="Times New Roman"/>
          <w:color w:val="444444"/>
          <w:spacing w:val="-5"/>
          <w:sz w:val="24"/>
          <w:szCs w:val="24"/>
          <w:shd w:val="clear" w:color="auto" w:fill="FFFFFF"/>
          <w:lang w:val="en-US"/>
        </w:rPr>
        <w:t xml:space="preserve">    </w:t>
      </w:r>
      <w:r w:rsidRPr="00667BC6">
        <w:rPr>
          <w:rFonts w:ascii="Source Code Pro" w:eastAsia="Times New Roman" w:hAnsi="Source Code Pro" w:cs="Times New Roman"/>
          <w:b/>
          <w:bCs/>
          <w:color w:val="444444"/>
          <w:spacing w:val="-5"/>
          <w:sz w:val="24"/>
          <w:szCs w:val="24"/>
          <w:bdr w:val="none" w:sz="0" w:space="0" w:color="auto" w:frame="1"/>
          <w:lang w:val="en-US"/>
        </w:rPr>
        <w:t>function</w:t>
      </w:r>
      <w:r w:rsidRPr="00667BC6">
        <w:rPr>
          <w:rFonts w:ascii="Source Code Pro" w:eastAsia="Times New Roman" w:hAnsi="Source Code Pro" w:cs="Times New Roman"/>
          <w:color w:val="444444"/>
          <w:spacing w:val="-5"/>
          <w:sz w:val="24"/>
          <w:szCs w:val="24"/>
          <w:bdr w:val="none" w:sz="0" w:space="0" w:color="auto" w:frame="1"/>
          <w:lang w:val="en-US"/>
        </w:rPr>
        <w:t xml:space="preserve"> </w:t>
      </w:r>
      <w:r w:rsidRPr="00667BC6">
        <w:rPr>
          <w:rFonts w:ascii="Source Code Pro" w:eastAsia="Times New Roman" w:hAnsi="Source Code Pro" w:cs="Times New Roman"/>
          <w:b/>
          <w:bCs/>
          <w:color w:val="880000"/>
          <w:spacing w:val="-5"/>
          <w:sz w:val="24"/>
          <w:szCs w:val="24"/>
          <w:bdr w:val="none" w:sz="0" w:space="0" w:color="auto" w:frame="1"/>
          <w:lang w:val="en-US"/>
        </w:rPr>
        <w:t>bar</w:t>
      </w:r>
      <w:r w:rsidRPr="00667BC6">
        <w:rPr>
          <w:rFonts w:ascii="Source Code Pro" w:eastAsia="Times New Roman" w:hAnsi="Source Code Pro" w:cs="Times New Roman"/>
          <w:color w:val="444444"/>
          <w:spacing w:val="-5"/>
          <w:sz w:val="24"/>
          <w:szCs w:val="24"/>
          <w:bdr w:val="none" w:sz="0" w:space="0" w:color="auto" w:frame="1"/>
          <w:lang w:val="en-US"/>
        </w:rPr>
        <w:t>()</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color w:val="444444"/>
          <w:spacing w:val="-5"/>
          <w:sz w:val="24"/>
          <w:szCs w:val="24"/>
          <w:bdr w:val="none" w:sz="0" w:space="0" w:color="auto" w:frame="1"/>
          <w:lang w:val="en-US"/>
        </w:rPr>
        <w:t xml:space="preserve">    </w:t>
      </w:r>
      <w:r w:rsidRPr="00FC3771">
        <w:rPr>
          <w:rFonts w:ascii="Source Code Pro" w:eastAsia="Times New Roman" w:hAnsi="Source Code Pro" w:cs="Times New Roman"/>
          <w:color w:val="444444"/>
          <w:spacing w:val="-5"/>
          <w:sz w:val="24"/>
          <w:szCs w:val="24"/>
          <w:shd w:val="clear" w:color="auto" w:fill="FFFFFF"/>
          <w:lang w:val="es-AR"/>
        </w:rPr>
        <w:t>{</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color w:val="444444"/>
          <w:spacing w:val="-5"/>
          <w:sz w:val="24"/>
          <w:szCs w:val="24"/>
          <w:shd w:val="clear" w:color="auto" w:fill="FFFFFF"/>
          <w:lang w:val="es-AR"/>
        </w:rPr>
        <w:t xml:space="preserve">        </w:t>
      </w:r>
      <w:r w:rsidRPr="00FC3771">
        <w:rPr>
          <w:rFonts w:ascii="Source Code Pro" w:eastAsia="Times New Roman" w:hAnsi="Source Code Pro" w:cs="Times New Roman"/>
          <w:color w:val="888888"/>
          <w:spacing w:val="-5"/>
          <w:sz w:val="24"/>
          <w:szCs w:val="24"/>
          <w:bdr w:val="none" w:sz="0" w:space="0" w:color="auto" w:frame="1"/>
          <w:lang w:val="es-AR"/>
        </w:rPr>
        <w:t>// function body</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color w:val="444444"/>
          <w:spacing w:val="-5"/>
          <w:sz w:val="24"/>
          <w:szCs w:val="24"/>
          <w:shd w:val="clear" w:color="auto" w:fill="FFFFFF"/>
          <w:lang w:val="es-AR"/>
        </w:rPr>
        <w:t xml:space="preserve">    }</w:t>
      </w:r>
    </w:p>
    <w:p w:rsidR="00667BC6" w:rsidRDefault="00667BC6" w:rsidP="00667BC6">
      <w:pPr>
        <w:pStyle w:val="PSI-Normal"/>
      </w:pPr>
      <w:r w:rsidRPr="00FC3771">
        <w:rPr>
          <w:rFonts w:ascii="Source Code Pro" w:eastAsia="Times New Roman" w:hAnsi="Source Code Pro" w:cs="Times New Roman"/>
          <w:color w:val="444444"/>
          <w:spacing w:val="-5"/>
          <w:sz w:val="24"/>
          <w:szCs w:val="24"/>
          <w:shd w:val="clear" w:color="auto" w:fill="FFFFFF"/>
        </w:rPr>
        <w:t>}</w:t>
      </w:r>
    </w:p>
    <w:p w:rsidR="00552348" w:rsidRDefault="00552348" w:rsidP="00D97895">
      <w:pPr>
        <w:pStyle w:val="PSI-Ttulo1"/>
        <w:rPr>
          <w:lang w:eastAsia="es-ES"/>
        </w:rPr>
      </w:pPr>
    </w:p>
    <w:p w:rsidR="00667BC6" w:rsidRDefault="00667BC6" w:rsidP="00D97895">
      <w:pPr>
        <w:pStyle w:val="PSI-Ttulo1"/>
        <w:rPr>
          <w:lang w:eastAsia="es-ES"/>
        </w:rPr>
      </w:pPr>
    </w:p>
    <w:p w:rsidR="00667BC6" w:rsidRDefault="00667BC6" w:rsidP="00667BC6">
      <w:pPr>
        <w:pStyle w:val="PSI-Ttulo2"/>
        <w:rPr>
          <w:lang w:eastAsia="es-ES"/>
        </w:rPr>
      </w:pPr>
      <w:bookmarkStart w:id="10" w:name="_Toc72875426"/>
      <w:r>
        <w:rPr>
          <w:lang w:eastAsia="es-ES"/>
        </w:rPr>
        <w:t>3. Espacio de nombres y nombres de clases</w:t>
      </w:r>
      <w:bookmarkEnd w:id="10"/>
    </w:p>
    <w:p w:rsidR="00667BC6" w:rsidRDefault="00667BC6" w:rsidP="00D97895">
      <w:pPr>
        <w:pStyle w:val="PSI-Ttulo1"/>
        <w:rPr>
          <w:lang w:eastAsia="es-ES"/>
        </w:rPr>
      </w:pPr>
    </w:p>
    <w:p w:rsidR="00667BC6" w:rsidRDefault="00667BC6" w:rsidP="00667BC6">
      <w:pPr>
        <w:pStyle w:val="PSI-Normal"/>
        <w:rPr>
          <w:lang w:eastAsia="es-ES"/>
        </w:rPr>
      </w:pPr>
      <w:r>
        <w:rPr>
          <w:lang w:eastAsia="es-ES"/>
        </w:rPr>
        <w:t>Los espacios de nombres y las clases DEBEN seguir un PSR de "carga automática": [ PSR-0 , PSR-4 ].</w:t>
      </w:r>
    </w:p>
    <w:p w:rsidR="00667BC6" w:rsidRDefault="00667BC6" w:rsidP="00667BC6">
      <w:pPr>
        <w:pStyle w:val="PSI-Normal"/>
        <w:rPr>
          <w:lang w:eastAsia="es-ES"/>
        </w:rPr>
      </w:pPr>
      <w:r>
        <w:rPr>
          <w:lang w:eastAsia="es-ES"/>
        </w:rPr>
        <w:t>Esto significa que cada clase está en un archivo por sí misma y está en un espacio de nombres de al menos un nivel: un nombre de proveedor de nivel superior.</w:t>
      </w:r>
    </w:p>
    <w:p w:rsidR="00667BC6" w:rsidRDefault="00667BC6" w:rsidP="00667BC6">
      <w:pPr>
        <w:pStyle w:val="PSI-Normal"/>
        <w:rPr>
          <w:lang w:eastAsia="es-ES"/>
        </w:rPr>
      </w:pPr>
      <w:r>
        <w:rPr>
          <w:lang w:eastAsia="es-ES"/>
        </w:rPr>
        <w:t>Los nombres de las clases DEBEN declararse en formato StudlyCaps.</w:t>
      </w:r>
    </w:p>
    <w:p w:rsidR="00667BC6" w:rsidRDefault="00667BC6" w:rsidP="00667BC6">
      <w:pPr>
        <w:pStyle w:val="PSI-Normal"/>
        <w:rPr>
          <w:lang w:eastAsia="es-ES"/>
        </w:rPr>
      </w:pPr>
      <w:r>
        <w:rPr>
          <w:lang w:eastAsia="es-ES"/>
        </w:rPr>
        <w:t>El código escrito para PHP 5.3 y posteriores DEBE usar espacios de nombres formales.</w:t>
      </w:r>
    </w:p>
    <w:p w:rsidR="00667BC6" w:rsidRDefault="00667BC6" w:rsidP="00667BC6">
      <w:pPr>
        <w:pStyle w:val="PSI-Normal"/>
        <w:rPr>
          <w:lang w:eastAsia="es-ES"/>
        </w:rPr>
      </w:pPr>
      <w:r>
        <w:rPr>
          <w:lang w:eastAsia="es-ES"/>
        </w:rPr>
        <w:t>Por ejemplo:</w:t>
      </w:r>
    </w:p>
    <w:p w:rsidR="00667BC6" w:rsidRDefault="00667BC6" w:rsidP="00667BC6">
      <w:pPr>
        <w:pStyle w:val="PSI-Normal"/>
        <w:rPr>
          <w:lang w:eastAsia="es-ES"/>
        </w:rPr>
      </w:pPr>
    </w:p>
    <w:p w:rsidR="00667BC6" w:rsidRDefault="00667BC6" w:rsidP="00667BC6">
      <w:pPr>
        <w:pStyle w:val="PSI-Normal"/>
        <w:rPr>
          <w:lang w:eastAsia="es-ES"/>
        </w:rPr>
      </w:pPr>
    </w:p>
    <w:p w:rsidR="00667BC6" w:rsidRDefault="00667BC6" w:rsidP="00667BC6">
      <w:pPr>
        <w:pStyle w:val="PSI-Normal"/>
        <w:rPr>
          <w:lang w:eastAsia="es-ES"/>
        </w:rPr>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color w:val="1F7199"/>
          <w:spacing w:val="-5"/>
          <w:sz w:val="24"/>
          <w:szCs w:val="24"/>
          <w:bdr w:val="none" w:sz="0" w:space="0" w:color="auto" w:frame="1"/>
          <w:lang w:val="es-AR"/>
        </w:rPr>
        <w:lastRenderedPageBreak/>
        <w:t>&lt;?php</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color w:val="888888"/>
          <w:spacing w:val="-5"/>
          <w:sz w:val="24"/>
          <w:szCs w:val="24"/>
          <w:bdr w:val="none" w:sz="0" w:space="0" w:color="auto" w:frame="1"/>
          <w:lang w:val="es-AR"/>
        </w:rPr>
        <w:t>// PHP 5.3 and later:</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b/>
          <w:bCs/>
          <w:color w:val="444444"/>
          <w:spacing w:val="-5"/>
          <w:sz w:val="24"/>
          <w:szCs w:val="24"/>
          <w:bdr w:val="none" w:sz="0" w:space="0" w:color="auto" w:frame="1"/>
          <w:lang w:val="es-AR"/>
        </w:rPr>
        <w:t>namespace</w:t>
      </w:r>
      <w:r w:rsidRPr="00667BC6">
        <w:rPr>
          <w:rFonts w:ascii="Source Code Pro" w:eastAsia="Times New Roman" w:hAnsi="Source Code Pro" w:cs="Times New Roman"/>
          <w:color w:val="444444"/>
          <w:spacing w:val="-5"/>
          <w:sz w:val="24"/>
          <w:szCs w:val="24"/>
          <w:shd w:val="clear" w:color="auto" w:fill="FFFFFF"/>
          <w:lang w:val="es-AR"/>
        </w:rPr>
        <w:t xml:space="preserve"> </w:t>
      </w:r>
      <w:r w:rsidRPr="00667BC6">
        <w:rPr>
          <w:rFonts w:ascii="Source Code Pro" w:eastAsia="Times New Roman" w:hAnsi="Source Code Pro" w:cs="Times New Roman"/>
          <w:b/>
          <w:bCs/>
          <w:color w:val="880000"/>
          <w:spacing w:val="-5"/>
          <w:sz w:val="24"/>
          <w:szCs w:val="24"/>
          <w:bdr w:val="none" w:sz="0" w:space="0" w:color="auto" w:frame="1"/>
          <w:lang w:val="es-AR"/>
        </w:rPr>
        <w:t>Vendor</w:t>
      </w:r>
      <w:r w:rsidRPr="00667BC6">
        <w:rPr>
          <w:rFonts w:ascii="Source Code Pro" w:eastAsia="Times New Roman" w:hAnsi="Source Code Pro" w:cs="Times New Roman"/>
          <w:color w:val="444444"/>
          <w:spacing w:val="-5"/>
          <w:sz w:val="24"/>
          <w:szCs w:val="24"/>
          <w:shd w:val="clear" w:color="auto" w:fill="FFFFFF"/>
          <w:lang w:val="es-AR"/>
        </w:rPr>
        <w:t>\</w:t>
      </w:r>
      <w:r w:rsidRPr="00667BC6">
        <w:rPr>
          <w:rFonts w:ascii="Source Code Pro" w:eastAsia="Times New Roman" w:hAnsi="Source Code Pro" w:cs="Times New Roman"/>
          <w:b/>
          <w:bCs/>
          <w:color w:val="880000"/>
          <w:spacing w:val="-5"/>
          <w:sz w:val="24"/>
          <w:szCs w:val="24"/>
          <w:bdr w:val="none" w:sz="0" w:space="0" w:color="auto" w:frame="1"/>
          <w:lang w:val="es-AR"/>
        </w:rPr>
        <w:t>Model</w:t>
      </w:r>
      <w:r w:rsidRPr="00667BC6">
        <w:rPr>
          <w:rFonts w:ascii="Source Code Pro" w:eastAsia="Times New Roman" w:hAnsi="Source Code Pro" w:cs="Times New Roman"/>
          <w:color w:val="444444"/>
          <w:spacing w:val="-5"/>
          <w:sz w:val="24"/>
          <w:szCs w:val="24"/>
          <w:shd w:val="clear" w:color="auto" w:fill="FFFFFF"/>
          <w:lang w:val="es-AR"/>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FC3771">
        <w:rPr>
          <w:rFonts w:ascii="Source Code Pro" w:eastAsia="Times New Roman" w:hAnsi="Source Code Pro" w:cs="Times New Roman"/>
          <w:b/>
          <w:bCs/>
          <w:color w:val="444444"/>
          <w:spacing w:val="-5"/>
          <w:sz w:val="24"/>
          <w:szCs w:val="24"/>
          <w:bdr w:val="none" w:sz="0" w:space="0" w:color="auto" w:frame="1"/>
          <w:lang w:val="es-AR"/>
        </w:rPr>
        <w:t>class</w:t>
      </w:r>
      <w:r w:rsidRPr="00FC3771">
        <w:rPr>
          <w:rFonts w:ascii="Source Code Pro" w:eastAsia="Times New Roman" w:hAnsi="Source Code Pro" w:cs="Times New Roman"/>
          <w:color w:val="444444"/>
          <w:spacing w:val="-5"/>
          <w:sz w:val="24"/>
          <w:szCs w:val="24"/>
          <w:bdr w:val="none" w:sz="0" w:space="0" w:color="auto" w:frame="1"/>
          <w:lang w:val="es-AR"/>
        </w:rPr>
        <w:t xml:space="preserve"> </w:t>
      </w:r>
      <w:r w:rsidRPr="00FC3771">
        <w:rPr>
          <w:rFonts w:ascii="Source Code Pro" w:eastAsia="Times New Roman" w:hAnsi="Source Code Pro" w:cs="Times New Roman"/>
          <w:b/>
          <w:bCs/>
          <w:color w:val="880000"/>
          <w:spacing w:val="-5"/>
          <w:sz w:val="24"/>
          <w:szCs w:val="24"/>
          <w:bdr w:val="none" w:sz="0" w:space="0" w:color="auto" w:frame="1"/>
          <w:lang w:val="es-AR"/>
        </w:rPr>
        <w:t>Foo</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color w:val="444444"/>
          <w:spacing w:val="-5"/>
          <w:sz w:val="24"/>
          <w:szCs w:val="24"/>
          <w:shd w:val="clear" w:color="auto" w:fill="FFFFFF"/>
          <w:lang w:val="es-AR"/>
        </w:rPr>
        <w:t>{</w:t>
      </w:r>
    </w:p>
    <w:p w:rsidR="00667BC6" w:rsidRDefault="00667BC6" w:rsidP="00D97895">
      <w:pPr>
        <w:pStyle w:val="PSI-Ttulo1"/>
        <w:rPr>
          <w:lang w:eastAsia="es-ES"/>
        </w:rPr>
      </w:pPr>
      <w:bookmarkStart w:id="11" w:name="_Toc72875427"/>
      <w:r w:rsidRPr="00FC3771">
        <w:rPr>
          <w:rFonts w:eastAsia="Times New Roman"/>
        </w:rPr>
        <w:t>}</w:t>
      </w:r>
      <w:bookmarkEnd w:id="11"/>
    </w:p>
    <w:p w:rsidR="00667BC6" w:rsidRDefault="00667BC6" w:rsidP="00D97895">
      <w:pPr>
        <w:pStyle w:val="PSI-Ttulo1"/>
        <w:rPr>
          <w:lang w:eastAsia="es-ES"/>
        </w:rPr>
      </w:pPr>
    </w:p>
    <w:p w:rsidR="00667BC6" w:rsidRDefault="00667BC6" w:rsidP="00667BC6">
      <w:pPr>
        <w:pStyle w:val="PSI-Normal"/>
        <w:rPr>
          <w:lang w:eastAsia="es-ES"/>
        </w:rPr>
      </w:pPr>
      <w:r w:rsidRPr="00667BC6">
        <w:rPr>
          <w:lang w:eastAsia="es-ES"/>
        </w:rPr>
        <w:t>El código escrito para 5.2.xy antes DEBERÍA usar la convención de pseudo-espacio de nombres de Vendor_prefijos en nombres de clases.</w:t>
      </w:r>
    </w:p>
    <w:p w:rsidR="00667BC6" w:rsidRDefault="00667BC6" w:rsidP="00667BC6">
      <w:pPr>
        <w:pStyle w:val="PSI-Normal"/>
        <w:rPr>
          <w:lang w:eastAsia="es-ES"/>
        </w:rPr>
      </w:pP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1F7199"/>
          <w:spacing w:val="-5"/>
          <w:sz w:val="24"/>
          <w:szCs w:val="24"/>
          <w:bdr w:val="none" w:sz="0" w:space="0" w:color="auto" w:frame="1"/>
          <w:lang w:val="en-US"/>
        </w:rPr>
        <w:t>&lt;?php</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67BC6">
        <w:rPr>
          <w:rFonts w:ascii="Source Code Pro" w:eastAsia="Times New Roman" w:hAnsi="Source Code Pro" w:cs="Times New Roman"/>
          <w:color w:val="888888"/>
          <w:spacing w:val="-5"/>
          <w:sz w:val="24"/>
          <w:szCs w:val="24"/>
          <w:bdr w:val="none" w:sz="0" w:space="0" w:color="auto" w:frame="1"/>
          <w:lang w:val="en-US"/>
        </w:rPr>
        <w:t>// PHP 5.2.x and earlier:</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667BC6">
        <w:rPr>
          <w:rFonts w:ascii="Source Code Pro" w:eastAsia="Times New Roman" w:hAnsi="Source Code Pro" w:cs="Times New Roman"/>
          <w:b/>
          <w:bCs/>
          <w:color w:val="444444"/>
          <w:spacing w:val="-5"/>
          <w:sz w:val="24"/>
          <w:szCs w:val="24"/>
          <w:bdr w:val="none" w:sz="0" w:space="0" w:color="auto" w:frame="1"/>
          <w:lang w:val="es-AR"/>
        </w:rPr>
        <w:t>class</w:t>
      </w:r>
      <w:r w:rsidRPr="00667BC6">
        <w:rPr>
          <w:rFonts w:ascii="Source Code Pro" w:eastAsia="Times New Roman" w:hAnsi="Source Code Pro" w:cs="Times New Roman"/>
          <w:color w:val="444444"/>
          <w:spacing w:val="-5"/>
          <w:sz w:val="24"/>
          <w:szCs w:val="24"/>
          <w:bdr w:val="none" w:sz="0" w:space="0" w:color="auto" w:frame="1"/>
          <w:lang w:val="es-AR"/>
        </w:rPr>
        <w:t xml:space="preserve"> </w:t>
      </w:r>
      <w:r w:rsidRPr="00667BC6">
        <w:rPr>
          <w:rFonts w:ascii="Source Code Pro" w:eastAsia="Times New Roman" w:hAnsi="Source Code Pro" w:cs="Times New Roman"/>
          <w:b/>
          <w:bCs/>
          <w:color w:val="880000"/>
          <w:spacing w:val="-5"/>
          <w:sz w:val="24"/>
          <w:szCs w:val="24"/>
          <w:bdr w:val="none" w:sz="0" w:space="0" w:color="auto" w:frame="1"/>
          <w:lang w:val="es-AR"/>
        </w:rPr>
        <w:t>Vendor_Model_Foo</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67BC6">
        <w:rPr>
          <w:rFonts w:ascii="Source Code Pro" w:eastAsia="Times New Roman" w:hAnsi="Source Code Pro" w:cs="Times New Roman"/>
          <w:color w:val="444444"/>
          <w:spacing w:val="-5"/>
          <w:sz w:val="24"/>
          <w:szCs w:val="24"/>
          <w:shd w:val="clear" w:color="auto" w:fill="FFFFFF"/>
          <w:lang w:val="es-AR"/>
        </w:rPr>
        <w:t>{</w:t>
      </w:r>
    </w:p>
    <w:p w:rsidR="00667BC6" w:rsidRDefault="00667BC6" w:rsidP="00667BC6">
      <w:pPr>
        <w:pStyle w:val="PSI-Normal"/>
        <w:rPr>
          <w:lang w:eastAsia="es-ES"/>
        </w:rPr>
      </w:pPr>
      <w:r w:rsidRPr="00667BC6">
        <w:rPr>
          <w:rFonts w:ascii="Source Code Pro" w:eastAsia="Times New Roman" w:hAnsi="Source Code Pro" w:cs="Times New Roman"/>
          <w:color w:val="444444"/>
          <w:spacing w:val="-5"/>
          <w:sz w:val="24"/>
          <w:szCs w:val="24"/>
          <w:shd w:val="clear" w:color="auto" w:fill="FFFFFF"/>
        </w:rPr>
        <w:t>}</w:t>
      </w:r>
    </w:p>
    <w:p w:rsidR="00667BC6" w:rsidRDefault="00667BC6" w:rsidP="00D97895">
      <w:pPr>
        <w:pStyle w:val="PSI-Ttulo1"/>
        <w:rPr>
          <w:lang w:eastAsia="es-ES"/>
        </w:rPr>
      </w:pPr>
    </w:p>
    <w:p w:rsidR="008E55C2" w:rsidRDefault="008E55C2" w:rsidP="00D97895">
      <w:pPr>
        <w:pStyle w:val="PSI-Ttulo1"/>
        <w:rPr>
          <w:lang w:eastAsia="es-ES"/>
        </w:rPr>
      </w:pPr>
    </w:p>
    <w:p w:rsidR="00667BC6" w:rsidRDefault="00667BC6" w:rsidP="00667BC6">
      <w:pPr>
        <w:pStyle w:val="PSI-Ttulo2"/>
        <w:rPr>
          <w:lang w:eastAsia="es-ES"/>
        </w:rPr>
      </w:pPr>
      <w:bookmarkStart w:id="12" w:name="_Toc72875428"/>
      <w:r>
        <w:rPr>
          <w:lang w:eastAsia="es-ES"/>
        </w:rPr>
        <w:t>4. Constantes de clase, propiedades y métodos</w:t>
      </w:r>
      <w:bookmarkEnd w:id="12"/>
    </w:p>
    <w:p w:rsidR="00667BC6" w:rsidRDefault="00667BC6" w:rsidP="00667BC6">
      <w:pPr>
        <w:pStyle w:val="PSI-Normal"/>
        <w:rPr>
          <w:lang w:eastAsia="es-ES"/>
        </w:rPr>
      </w:pPr>
      <w:r>
        <w:rPr>
          <w:lang w:eastAsia="es-ES"/>
        </w:rPr>
        <w:t>El término "clase" se refiere a todas las clases, interfaces y rasgos.</w:t>
      </w:r>
    </w:p>
    <w:p w:rsidR="00667BC6" w:rsidRDefault="00667BC6" w:rsidP="00D97895">
      <w:pPr>
        <w:pStyle w:val="PSI-Ttulo1"/>
        <w:rPr>
          <w:lang w:eastAsia="es-ES"/>
        </w:rPr>
      </w:pPr>
    </w:p>
    <w:p w:rsidR="00667BC6" w:rsidRDefault="00667BC6" w:rsidP="00667BC6">
      <w:pPr>
        <w:pStyle w:val="PSI-Ttulo3"/>
      </w:pPr>
      <w:bookmarkStart w:id="13" w:name="_Toc72875429"/>
      <w:r>
        <w:t>4.1. Constantes</w:t>
      </w:r>
      <w:bookmarkEnd w:id="13"/>
    </w:p>
    <w:p w:rsidR="00667BC6" w:rsidRDefault="00667BC6" w:rsidP="00667BC6">
      <w:pPr>
        <w:pStyle w:val="PSI-Normal"/>
        <w:rPr>
          <w:lang w:eastAsia="es-ES"/>
        </w:rPr>
      </w:pPr>
      <w:r>
        <w:rPr>
          <w:lang w:eastAsia="es-ES"/>
        </w:rPr>
        <w:t>Las constantes de clase DEBEN declararse en mayúsculas con separadores de subrayado. Por ejemplo:</w:t>
      </w:r>
    </w:p>
    <w:p w:rsidR="00667BC6" w:rsidRDefault="00667BC6" w:rsidP="00667BC6">
      <w:pPr>
        <w:pStyle w:val="PSI-Normal"/>
        <w:rPr>
          <w:lang w:eastAsia="es-ES"/>
        </w:rPr>
      </w:pP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color w:val="1F7199"/>
          <w:spacing w:val="-5"/>
          <w:sz w:val="24"/>
          <w:szCs w:val="24"/>
          <w:bdr w:val="none" w:sz="0" w:space="0" w:color="auto" w:frame="1"/>
          <w:lang w:val="es-AR"/>
        </w:rPr>
        <w:t>&lt;?php</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b/>
          <w:bCs/>
          <w:color w:val="444444"/>
          <w:spacing w:val="-5"/>
          <w:sz w:val="24"/>
          <w:szCs w:val="24"/>
          <w:bdr w:val="none" w:sz="0" w:space="0" w:color="auto" w:frame="1"/>
          <w:lang w:val="es-AR"/>
        </w:rPr>
        <w:t>namespace</w:t>
      </w:r>
      <w:r w:rsidRPr="00FC3771">
        <w:rPr>
          <w:rFonts w:ascii="Source Code Pro" w:eastAsia="Times New Roman" w:hAnsi="Source Code Pro" w:cs="Times New Roman"/>
          <w:color w:val="444444"/>
          <w:spacing w:val="-5"/>
          <w:sz w:val="24"/>
          <w:szCs w:val="24"/>
          <w:shd w:val="clear" w:color="auto" w:fill="FFFFFF"/>
          <w:lang w:val="es-AR"/>
        </w:rPr>
        <w:t xml:space="preserve"> </w:t>
      </w:r>
      <w:r w:rsidRPr="00FC3771">
        <w:rPr>
          <w:rFonts w:ascii="Source Code Pro" w:eastAsia="Times New Roman" w:hAnsi="Source Code Pro" w:cs="Times New Roman"/>
          <w:b/>
          <w:bCs/>
          <w:color w:val="880000"/>
          <w:spacing w:val="-5"/>
          <w:sz w:val="24"/>
          <w:szCs w:val="24"/>
          <w:bdr w:val="none" w:sz="0" w:space="0" w:color="auto" w:frame="1"/>
          <w:lang w:val="es-AR"/>
        </w:rPr>
        <w:t>Vendor</w:t>
      </w:r>
      <w:r w:rsidRPr="00FC3771">
        <w:rPr>
          <w:rFonts w:ascii="Source Code Pro" w:eastAsia="Times New Roman" w:hAnsi="Source Code Pro" w:cs="Times New Roman"/>
          <w:color w:val="444444"/>
          <w:spacing w:val="-5"/>
          <w:sz w:val="24"/>
          <w:szCs w:val="24"/>
          <w:shd w:val="clear" w:color="auto" w:fill="FFFFFF"/>
          <w:lang w:val="es-AR"/>
        </w:rPr>
        <w:t>\</w:t>
      </w:r>
      <w:r w:rsidRPr="00FC3771">
        <w:rPr>
          <w:rFonts w:ascii="Source Code Pro" w:eastAsia="Times New Roman" w:hAnsi="Source Code Pro" w:cs="Times New Roman"/>
          <w:b/>
          <w:bCs/>
          <w:color w:val="880000"/>
          <w:spacing w:val="-5"/>
          <w:sz w:val="24"/>
          <w:szCs w:val="24"/>
          <w:bdr w:val="none" w:sz="0" w:space="0" w:color="auto" w:frame="1"/>
          <w:lang w:val="es-AR"/>
        </w:rPr>
        <w:t>Model</w:t>
      </w:r>
      <w:r w:rsidRPr="00FC3771">
        <w:rPr>
          <w:rFonts w:ascii="Source Code Pro" w:eastAsia="Times New Roman" w:hAnsi="Source Code Pro" w:cs="Times New Roman"/>
          <w:color w:val="444444"/>
          <w:spacing w:val="-5"/>
          <w:sz w:val="24"/>
          <w:szCs w:val="24"/>
          <w:shd w:val="clear" w:color="auto" w:fill="FFFFFF"/>
          <w:lang w:val="es-AR"/>
        </w:rPr>
        <w:t>;</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FC3771">
        <w:rPr>
          <w:rFonts w:ascii="Source Code Pro" w:eastAsia="Times New Roman" w:hAnsi="Source Code Pro" w:cs="Times New Roman"/>
          <w:b/>
          <w:bCs/>
          <w:color w:val="444444"/>
          <w:spacing w:val="-5"/>
          <w:sz w:val="24"/>
          <w:szCs w:val="24"/>
          <w:bdr w:val="none" w:sz="0" w:space="0" w:color="auto" w:frame="1"/>
          <w:lang w:val="es-AR"/>
        </w:rPr>
        <w:t>class</w:t>
      </w:r>
      <w:r w:rsidRPr="00FC3771">
        <w:rPr>
          <w:rFonts w:ascii="Source Code Pro" w:eastAsia="Times New Roman" w:hAnsi="Source Code Pro" w:cs="Times New Roman"/>
          <w:color w:val="444444"/>
          <w:spacing w:val="-5"/>
          <w:sz w:val="24"/>
          <w:szCs w:val="24"/>
          <w:bdr w:val="none" w:sz="0" w:space="0" w:color="auto" w:frame="1"/>
          <w:lang w:val="es-AR"/>
        </w:rPr>
        <w:t xml:space="preserve"> </w:t>
      </w:r>
      <w:r w:rsidRPr="00FC3771">
        <w:rPr>
          <w:rFonts w:ascii="Source Code Pro" w:eastAsia="Times New Roman" w:hAnsi="Source Code Pro" w:cs="Times New Roman"/>
          <w:b/>
          <w:bCs/>
          <w:color w:val="880000"/>
          <w:spacing w:val="-5"/>
          <w:sz w:val="24"/>
          <w:szCs w:val="24"/>
          <w:bdr w:val="none" w:sz="0" w:space="0" w:color="auto" w:frame="1"/>
          <w:lang w:val="es-AR"/>
        </w:rPr>
        <w:t>Foo</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color w:val="444444"/>
          <w:spacing w:val="-5"/>
          <w:sz w:val="24"/>
          <w:szCs w:val="24"/>
          <w:shd w:val="clear" w:color="auto" w:fill="FFFFFF"/>
          <w:lang w:val="es-AR"/>
        </w:rPr>
        <w:t>{</w:t>
      </w:r>
    </w:p>
    <w:p w:rsidR="00667BC6" w:rsidRPr="00FC3771"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FC3771">
        <w:rPr>
          <w:rFonts w:ascii="Source Code Pro" w:eastAsia="Times New Roman" w:hAnsi="Source Code Pro" w:cs="Times New Roman"/>
          <w:color w:val="444444"/>
          <w:spacing w:val="-5"/>
          <w:sz w:val="24"/>
          <w:szCs w:val="24"/>
          <w:shd w:val="clear" w:color="auto" w:fill="FFFFFF"/>
          <w:lang w:val="es-AR"/>
        </w:rPr>
        <w:t xml:space="preserve">    </w:t>
      </w:r>
      <w:r w:rsidRPr="00FC3771">
        <w:rPr>
          <w:rFonts w:ascii="Source Code Pro" w:eastAsia="Times New Roman" w:hAnsi="Source Code Pro" w:cs="Times New Roman"/>
          <w:b/>
          <w:bCs/>
          <w:color w:val="444444"/>
          <w:spacing w:val="-5"/>
          <w:sz w:val="24"/>
          <w:szCs w:val="24"/>
          <w:bdr w:val="none" w:sz="0" w:space="0" w:color="auto" w:frame="1"/>
          <w:lang w:val="es-AR"/>
        </w:rPr>
        <w:t>const</w:t>
      </w:r>
      <w:r w:rsidRPr="00FC3771">
        <w:rPr>
          <w:rFonts w:ascii="Source Code Pro" w:eastAsia="Times New Roman" w:hAnsi="Source Code Pro" w:cs="Times New Roman"/>
          <w:color w:val="444444"/>
          <w:spacing w:val="-5"/>
          <w:sz w:val="24"/>
          <w:szCs w:val="24"/>
          <w:shd w:val="clear" w:color="auto" w:fill="FFFFFF"/>
          <w:lang w:val="es-AR"/>
        </w:rPr>
        <w:t xml:space="preserve"> VERSION = </w:t>
      </w:r>
      <w:r w:rsidRPr="00FC3771">
        <w:rPr>
          <w:rFonts w:ascii="Source Code Pro" w:eastAsia="Times New Roman" w:hAnsi="Source Code Pro" w:cs="Times New Roman"/>
          <w:color w:val="880000"/>
          <w:spacing w:val="-5"/>
          <w:sz w:val="24"/>
          <w:szCs w:val="24"/>
          <w:bdr w:val="none" w:sz="0" w:space="0" w:color="auto" w:frame="1"/>
          <w:lang w:val="es-AR"/>
        </w:rPr>
        <w:t>'1.0'</w:t>
      </w:r>
      <w:r w:rsidRPr="00FC3771">
        <w:rPr>
          <w:rFonts w:ascii="Source Code Pro" w:eastAsia="Times New Roman" w:hAnsi="Source Code Pro" w:cs="Times New Roman"/>
          <w:color w:val="444444"/>
          <w:spacing w:val="-5"/>
          <w:sz w:val="24"/>
          <w:szCs w:val="24"/>
          <w:shd w:val="clear" w:color="auto" w:fill="FFFFFF"/>
          <w:lang w:val="es-AR"/>
        </w:rPr>
        <w:t>;</w:t>
      </w:r>
    </w:p>
    <w:p w:rsidR="00667BC6" w:rsidRPr="00667BC6" w:rsidRDefault="00667BC6" w:rsidP="00667BC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FC3771">
        <w:rPr>
          <w:rFonts w:ascii="Source Code Pro" w:eastAsia="Times New Roman" w:hAnsi="Source Code Pro" w:cs="Times New Roman"/>
          <w:color w:val="444444"/>
          <w:spacing w:val="-5"/>
          <w:sz w:val="24"/>
          <w:szCs w:val="24"/>
          <w:shd w:val="clear" w:color="auto" w:fill="FFFFFF"/>
          <w:lang w:val="es-AR"/>
        </w:rPr>
        <w:t xml:space="preserve">    </w:t>
      </w:r>
      <w:r w:rsidRPr="00667BC6">
        <w:rPr>
          <w:rFonts w:ascii="Source Code Pro" w:eastAsia="Times New Roman" w:hAnsi="Source Code Pro" w:cs="Times New Roman"/>
          <w:b/>
          <w:bCs/>
          <w:color w:val="444444"/>
          <w:spacing w:val="-5"/>
          <w:sz w:val="24"/>
          <w:szCs w:val="24"/>
          <w:bdr w:val="none" w:sz="0" w:space="0" w:color="auto" w:frame="1"/>
          <w:lang w:val="en-US"/>
        </w:rPr>
        <w:t>const</w:t>
      </w:r>
      <w:r w:rsidRPr="00667BC6">
        <w:rPr>
          <w:rFonts w:ascii="Source Code Pro" w:eastAsia="Times New Roman" w:hAnsi="Source Code Pro" w:cs="Times New Roman"/>
          <w:color w:val="444444"/>
          <w:spacing w:val="-5"/>
          <w:sz w:val="24"/>
          <w:szCs w:val="24"/>
          <w:shd w:val="clear" w:color="auto" w:fill="FFFFFF"/>
          <w:lang w:val="en-US"/>
        </w:rPr>
        <w:t xml:space="preserve"> DATE_APPROVED = </w:t>
      </w:r>
      <w:r w:rsidRPr="00667BC6">
        <w:rPr>
          <w:rFonts w:ascii="Source Code Pro" w:eastAsia="Times New Roman" w:hAnsi="Source Code Pro" w:cs="Times New Roman"/>
          <w:color w:val="880000"/>
          <w:spacing w:val="-5"/>
          <w:sz w:val="24"/>
          <w:szCs w:val="24"/>
          <w:bdr w:val="none" w:sz="0" w:space="0" w:color="auto" w:frame="1"/>
          <w:lang w:val="en-US"/>
        </w:rPr>
        <w:t>'2012-06-01'</w:t>
      </w:r>
      <w:r w:rsidRPr="00667BC6">
        <w:rPr>
          <w:rFonts w:ascii="Source Code Pro" w:eastAsia="Times New Roman" w:hAnsi="Source Code Pro" w:cs="Times New Roman"/>
          <w:color w:val="444444"/>
          <w:spacing w:val="-5"/>
          <w:sz w:val="24"/>
          <w:szCs w:val="24"/>
          <w:shd w:val="clear" w:color="auto" w:fill="FFFFFF"/>
          <w:lang w:val="en-US"/>
        </w:rPr>
        <w:t>;</w:t>
      </w:r>
    </w:p>
    <w:p w:rsidR="00667BC6" w:rsidRPr="00FC3771" w:rsidRDefault="00667BC6" w:rsidP="00667BC6">
      <w:pPr>
        <w:pStyle w:val="PSI-Normal"/>
        <w:rPr>
          <w:rFonts w:ascii="Source Code Pro" w:eastAsia="Times New Roman" w:hAnsi="Source Code Pro" w:cs="Times New Roman"/>
          <w:color w:val="444444"/>
          <w:spacing w:val="-5"/>
          <w:sz w:val="24"/>
          <w:szCs w:val="24"/>
          <w:shd w:val="clear" w:color="auto" w:fill="FFFFFF"/>
        </w:rPr>
      </w:pPr>
      <w:r w:rsidRPr="00FC3771">
        <w:rPr>
          <w:rFonts w:ascii="Source Code Pro" w:eastAsia="Times New Roman" w:hAnsi="Source Code Pro" w:cs="Times New Roman"/>
          <w:color w:val="444444"/>
          <w:spacing w:val="-5"/>
          <w:sz w:val="24"/>
          <w:szCs w:val="24"/>
          <w:shd w:val="clear" w:color="auto" w:fill="FFFFFF"/>
        </w:rPr>
        <w:t>}</w:t>
      </w:r>
    </w:p>
    <w:p w:rsidR="00667BC6" w:rsidRPr="00FC3771" w:rsidRDefault="00667BC6" w:rsidP="00667BC6">
      <w:pPr>
        <w:pStyle w:val="PSI-Normal"/>
        <w:rPr>
          <w:rFonts w:ascii="Source Code Pro" w:eastAsia="Times New Roman" w:hAnsi="Source Code Pro" w:cs="Times New Roman"/>
          <w:color w:val="444444"/>
          <w:spacing w:val="-5"/>
          <w:sz w:val="24"/>
          <w:szCs w:val="24"/>
          <w:shd w:val="clear" w:color="auto" w:fill="FFFFFF"/>
        </w:rPr>
      </w:pPr>
    </w:p>
    <w:p w:rsidR="00667BC6" w:rsidRPr="00FC3771" w:rsidRDefault="00667BC6" w:rsidP="00667BC6">
      <w:pPr>
        <w:pStyle w:val="PSI-Normal"/>
        <w:rPr>
          <w:rFonts w:ascii="Source Code Pro" w:eastAsia="Times New Roman" w:hAnsi="Source Code Pro" w:cs="Times New Roman"/>
          <w:color w:val="444444"/>
          <w:spacing w:val="-5"/>
          <w:sz w:val="24"/>
          <w:szCs w:val="24"/>
          <w:shd w:val="clear" w:color="auto" w:fill="FFFFFF"/>
        </w:rPr>
      </w:pPr>
    </w:p>
    <w:p w:rsidR="00667BC6" w:rsidRDefault="00667BC6" w:rsidP="00667BC6">
      <w:pPr>
        <w:pStyle w:val="PSI-Ttulo3"/>
      </w:pPr>
      <w:bookmarkStart w:id="14" w:name="_Toc72875430"/>
      <w:r>
        <w:lastRenderedPageBreak/>
        <w:t>4.2. Propiedades</w:t>
      </w:r>
      <w:bookmarkEnd w:id="14"/>
    </w:p>
    <w:p w:rsidR="00667BC6" w:rsidRDefault="00667BC6" w:rsidP="00667BC6">
      <w:pPr>
        <w:pStyle w:val="PSI-Normal"/>
        <w:rPr>
          <w:lang w:eastAsia="es-ES"/>
        </w:rPr>
      </w:pPr>
      <w:r>
        <w:rPr>
          <w:lang w:eastAsia="es-ES"/>
        </w:rPr>
        <w:t>En esta guía se evita intencionadamente ninguna recomendación sobre el uso de $StudlyCaps, $camelCase o $under_score nombres de propiedades.</w:t>
      </w:r>
    </w:p>
    <w:p w:rsidR="00667BC6" w:rsidRDefault="00667BC6" w:rsidP="00667BC6">
      <w:pPr>
        <w:pStyle w:val="PSI-Normal"/>
        <w:rPr>
          <w:lang w:eastAsia="es-ES"/>
        </w:rPr>
      </w:pPr>
      <w:r>
        <w:rPr>
          <w:lang w:eastAsia="es-ES"/>
        </w:rPr>
        <w:t>Cualquiera que sea la convención de nomenclatura que se utilice DEBE aplicarse de manera coherente dentro de un alcance razonable. Ese alcance puede ser a nivel de proveedor, a nivel de paquete, a nivel de clase o a nivel de método.</w:t>
      </w:r>
    </w:p>
    <w:p w:rsidR="00667BC6" w:rsidRDefault="00667BC6" w:rsidP="00D97895">
      <w:pPr>
        <w:pStyle w:val="PSI-Ttulo1"/>
        <w:rPr>
          <w:lang w:eastAsia="es-ES"/>
        </w:rPr>
      </w:pPr>
    </w:p>
    <w:p w:rsidR="00FC383C" w:rsidRDefault="00FC383C" w:rsidP="00FC383C">
      <w:pPr>
        <w:pStyle w:val="PSI-Ttulo3"/>
      </w:pPr>
      <w:bookmarkStart w:id="15" w:name="_Toc72875431"/>
      <w:r>
        <w:t>4.3. Métodos</w:t>
      </w:r>
      <w:bookmarkEnd w:id="15"/>
    </w:p>
    <w:p w:rsidR="00FC383C" w:rsidRDefault="00FC383C" w:rsidP="00FC383C">
      <w:pPr>
        <w:pStyle w:val="PSI-Normal"/>
        <w:rPr>
          <w:lang w:eastAsia="es-ES"/>
        </w:rPr>
      </w:pPr>
      <w:r>
        <w:rPr>
          <w:lang w:eastAsia="es-ES"/>
        </w:rPr>
        <w:t>Los nombres de los métodos DEBEN declararse en formato camelCase().</w:t>
      </w:r>
    </w:p>
    <w:p w:rsidR="00FC383C" w:rsidRDefault="00FC383C" w:rsidP="00D97895">
      <w:pPr>
        <w:pStyle w:val="PSI-Ttulo1"/>
        <w:rPr>
          <w:lang w:eastAsia="es-ES"/>
        </w:rPr>
      </w:pPr>
    </w:p>
    <w:p w:rsidR="0022119B" w:rsidRDefault="0022119B" w:rsidP="00D97895">
      <w:pPr>
        <w:pStyle w:val="PSI-Ttulo1"/>
        <w:rPr>
          <w:lang w:eastAsia="es-ES"/>
        </w:rPr>
      </w:pPr>
    </w:p>
    <w:p w:rsidR="0022119B" w:rsidRDefault="0022119B" w:rsidP="00D97895">
      <w:pPr>
        <w:pStyle w:val="PSI-Ttulo1"/>
        <w:rPr>
          <w:lang w:eastAsia="es-ES"/>
        </w:rPr>
      </w:pPr>
    </w:p>
    <w:p w:rsidR="0022119B" w:rsidRDefault="0022119B" w:rsidP="00273E8B">
      <w:pPr>
        <w:pStyle w:val="Ttulo1"/>
      </w:pPr>
      <w:bookmarkStart w:id="16" w:name="_Toc72875432"/>
      <w:r w:rsidRPr="00302E7C">
        <w:t>PSR-1</w:t>
      </w:r>
      <w:r>
        <w:t>2</w:t>
      </w:r>
      <w:r w:rsidRPr="00302E7C">
        <w:t xml:space="preserve">: </w:t>
      </w:r>
      <w:r>
        <w:t>Guía de estilo de codificación ampliada</w:t>
      </w:r>
      <w:bookmarkEnd w:id="16"/>
    </w:p>
    <w:p w:rsidR="009033AD" w:rsidRDefault="009033AD" w:rsidP="009033AD">
      <w:pPr>
        <w:pStyle w:val="PSI-Ttulo2"/>
      </w:pPr>
    </w:p>
    <w:p w:rsidR="009033AD" w:rsidRDefault="009033AD" w:rsidP="009033AD">
      <w:pPr>
        <w:pStyle w:val="PSI-Ttulo2"/>
      </w:pPr>
      <w:bookmarkStart w:id="17" w:name="_Toc72875433"/>
      <w:r w:rsidRPr="00CB7377">
        <w:t>In</w:t>
      </w:r>
      <w:r>
        <w:t>troducción</w:t>
      </w:r>
      <w:bookmarkEnd w:id="17"/>
    </w:p>
    <w:p w:rsidR="0022119B" w:rsidRDefault="00FC3771" w:rsidP="00FC3771">
      <w:pPr>
        <w:pStyle w:val="PSI-Normal"/>
        <w:rPr>
          <w:lang w:eastAsia="es-ES"/>
        </w:rPr>
      </w:pPr>
      <w:r w:rsidRPr="00FC3771">
        <w:rPr>
          <w:lang w:eastAsia="es-ES"/>
        </w:rPr>
        <w:t xml:space="preserve">Esta especificación amplía y reemplaza </w:t>
      </w:r>
      <w:r>
        <w:rPr>
          <w:lang w:eastAsia="es-ES"/>
        </w:rPr>
        <w:t xml:space="preserve">la guía de estilo de codificación </w:t>
      </w:r>
      <w:r w:rsidRPr="00FC3771">
        <w:rPr>
          <w:lang w:eastAsia="es-ES"/>
        </w:rPr>
        <w:t xml:space="preserve">PSR-2 , </w:t>
      </w:r>
      <w:r>
        <w:rPr>
          <w:lang w:eastAsia="es-ES"/>
        </w:rPr>
        <w:t>y requiere el cumplimiento d</w:t>
      </w:r>
      <w:r w:rsidRPr="00FC3771">
        <w:rPr>
          <w:lang w:eastAsia="es-ES"/>
        </w:rPr>
        <w:t>el estándar de codificación básico</w:t>
      </w:r>
      <w:r>
        <w:rPr>
          <w:lang w:eastAsia="es-ES"/>
        </w:rPr>
        <w:t xml:space="preserve"> PSR-1</w:t>
      </w:r>
      <w:r w:rsidRPr="00FC3771">
        <w:rPr>
          <w:lang w:eastAsia="es-ES"/>
        </w:rPr>
        <w:t>.</w:t>
      </w:r>
    </w:p>
    <w:p w:rsidR="00FC3771" w:rsidRDefault="00FC3771" w:rsidP="00FC3771">
      <w:pPr>
        <w:pStyle w:val="PSI-Normal"/>
        <w:rPr>
          <w:lang w:eastAsia="es-ES"/>
        </w:rPr>
      </w:pPr>
      <w:r w:rsidRPr="00FC3771">
        <w:rPr>
          <w:lang w:eastAsia="es-ES"/>
        </w:rPr>
        <w:t>Al igual que PSR-2 , la intención de esta especificación es reducir la fricción cognitiva al escanear código de diferentes autores. Lo hace enumerando un conjunto compartido de reglas y expectativas sobre cómo formatear el código PHP. Este PSR busca proporcionar una forma establecida en que las herramientas de estilo de codificación pueden implementar, los proyectos pueden declarar la adherencia y los desarrolladores pueden relacionarse fácilmente entre diferentes proyectos. Cuando varios autores colaboran en varios proyectos, es útil tener un conjunto de pautas para usar entre todos esos proyectos. Por lo tanto, el beneficio de esta guía no está en las reglas en sí, sino en compartir esas reglas.</w:t>
      </w:r>
    </w:p>
    <w:p w:rsidR="008C4B2F" w:rsidRDefault="008C4B2F" w:rsidP="00FC3771">
      <w:pPr>
        <w:pStyle w:val="PSI-Normal"/>
        <w:rPr>
          <w:lang w:eastAsia="es-ES"/>
        </w:rPr>
      </w:pPr>
    </w:p>
    <w:p w:rsidR="00275792" w:rsidRDefault="00275792" w:rsidP="00275792">
      <w:pPr>
        <w:pStyle w:val="PSI-Ttulo2"/>
        <w:rPr>
          <w:lang w:eastAsia="es-ES"/>
        </w:rPr>
      </w:pPr>
      <w:bookmarkStart w:id="18" w:name="_Toc72875434"/>
      <w:r>
        <w:rPr>
          <w:lang w:eastAsia="es-ES"/>
        </w:rPr>
        <w:t>2. General</w:t>
      </w:r>
      <w:bookmarkEnd w:id="18"/>
    </w:p>
    <w:p w:rsidR="008E55C2" w:rsidRDefault="008E55C2" w:rsidP="00275792">
      <w:pPr>
        <w:pStyle w:val="PSI-Ttulo2"/>
        <w:rPr>
          <w:lang w:eastAsia="es-ES"/>
        </w:rPr>
      </w:pPr>
    </w:p>
    <w:p w:rsidR="00275792" w:rsidRDefault="00275792" w:rsidP="00275792">
      <w:pPr>
        <w:pStyle w:val="PSI-Ttulo3"/>
      </w:pPr>
      <w:bookmarkStart w:id="19" w:name="_Toc72875435"/>
      <w:r>
        <w:t>2.1 Estándar de codificación básico</w:t>
      </w:r>
      <w:bookmarkEnd w:id="19"/>
    </w:p>
    <w:p w:rsidR="00275792" w:rsidRDefault="00275792" w:rsidP="00275792">
      <w:pPr>
        <w:pStyle w:val="PSI-Normal"/>
        <w:rPr>
          <w:lang w:eastAsia="es-ES"/>
        </w:rPr>
      </w:pPr>
      <w:r>
        <w:rPr>
          <w:lang w:eastAsia="es-ES"/>
        </w:rPr>
        <w:t>El código DEBE seguir todas las reglas descritas en PSR-1 .</w:t>
      </w:r>
    </w:p>
    <w:p w:rsidR="00275792" w:rsidRDefault="00275792" w:rsidP="00275792">
      <w:pPr>
        <w:pStyle w:val="PSI-Normal"/>
        <w:rPr>
          <w:lang w:eastAsia="es-ES"/>
        </w:rPr>
      </w:pPr>
      <w:r>
        <w:rPr>
          <w:lang w:eastAsia="es-ES"/>
        </w:rPr>
        <w:lastRenderedPageBreak/>
        <w:t>El término 'StudlyCaps' en PSR-1 DEBE interpretarse como PascalCase, donde la primera letra de cada palabra está en mayúscula, incluida la primera letra.</w:t>
      </w:r>
    </w:p>
    <w:p w:rsidR="00275792" w:rsidRDefault="00275792" w:rsidP="00275792">
      <w:pPr>
        <w:pStyle w:val="PSI-Normal"/>
        <w:rPr>
          <w:lang w:eastAsia="es-ES"/>
        </w:rPr>
      </w:pPr>
    </w:p>
    <w:p w:rsidR="00275792" w:rsidRDefault="00275792" w:rsidP="00275792">
      <w:pPr>
        <w:pStyle w:val="PSI-Ttulo3"/>
      </w:pPr>
      <w:bookmarkStart w:id="20" w:name="_Toc72875436"/>
      <w:r>
        <w:t>2.2 Archivos</w:t>
      </w:r>
      <w:bookmarkEnd w:id="20"/>
    </w:p>
    <w:p w:rsidR="00275792" w:rsidRDefault="00275792" w:rsidP="00275792">
      <w:pPr>
        <w:pStyle w:val="PSI-Normal"/>
        <w:rPr>
          <w:lang w:eastAsia="es-ES"/>
        </w:rPr>
      </w:pPr>
      <w:r>
        <w:rPr>
          <w:lang w:eastAsia="es-ES"/>
        </w:rPr>
        <w:t>Todos los archivos PHP DEBEN usar el final de línea Unix LF (salto de línea) solamente.</w:t>
      </w:r>
    </w:p>
    <w:p w:rsidR="00275792" w:rsidRDefault="00275792" w:rsidP="00275792">
      <w:pPr>
        <w:pStyle w:val="PSI-Normal"/>
        <w:rPr>
          <w:lang w:eastAsia="es-ES"/>
        </w:rPr>
      </w:pPr>
      <w:r>
        <w:rPr>
          <w:lang w:eastAsia="es-ES"/>
        </w:rPr>
        <w:t>Todos los archivos PHP DEBEN terminar con una línea que no esté en blanco, terminada con un solo LF.</w:t>
      </w:r>
    </w:p>
    <w:p w:rsidR="008C4B2F" w:rsidRDefault="00275792" w:rsidP="00275792">
      <w:pPr>
        <w:pStyle w:val="PSI-Normal"/>
        <w:rPr>
          <w:lang w:eastAsia="es-ES"/>
        </w:rPr>
      </w:pPr>
      <w:r>
        <w:rPr>
          <w:lang w:eastAsia="es-ES"/>
        </w:rPr>
        <w:t>La etiqueta de cierre ?&gt; DEBE omitirse de los archivos que solo contienen PHP.</w:t>
      </w:r>
    </w:p>
    <w:p w:rsidR="00275792" w:rsidRDefault="00275792" w:rsidP="00275792">
      <w:pPr>
        <w:pStyle w:val="PSI-Normal"/>
        <w:rPr>
          <w:lang w:eastAsia="es-ES"/>
        </w:rPr>
      </w:pPr>
    </w:p>
    <w:p w:rsidR="00275792" w:rsidRDefault="00275792" w:rsidP="00275792">
      <w:pPr>
        <w:pStyle w:val="PSI-Ttulo3"/>
      </w:pPr>
      <w:bookmarkStart w:id="21" w:name="_Toc72875437"/>
      <w:r>
        <w:t>2.3 Líneas</w:t>
      </w:r>
      <w:bookmarkEnd w:id="21"/>
    </w:p>
    <w:p w:rsidR="00275792" w:rsidRDefault="00275792" w:rsidP="00275792">
      <w:pPr>
        <w:pStyle w:val="PSI-Normal"/>
        <w:rPr>
          <w:lang w:eastAsia="es-ES"/>
        </w:rPr>
      </w:pPr>
      <w:r>
        <w:rPr>
          <w:lang w:eastAsia="es-ES"/>
        </w:rPr>
        <w:t>NO DEBE haber un límite estricto en la longitud de la línea.</w:t>
      </w:r>
    </w:p>
    <w:p w:rsidR="00275792" w:rsidRDefault="00275792" w:rsidP="00275792">
      <w:pPr>
        <w:pStyle w:val="PSI-Normal"/>
        <w:rPr>
          <w:lang w:eastAsia="es-ES"/>
        </w:rPr>
      </w:pPr>
      <w:r>
        <w:rPr>
          <w:lang w:eastAsia="es-ES"/>
        </w:rPr>
        <w:t>El límite flexible de la longitud de la línea DEBE ser de 120 caracteres.</w:t>
      </w:r>
    </w:p>
    <w:p w:rsidR="00275792" w:rsidRDefault="00275792" w:rsidP="00275792">
      <w:pPr>
        <w:pStyle w:val="PSI-Normal"/>
        <w:rPr>
          <w:lang w:eastAsia="es-ES"/>
        </w:rPr>
      </w:pPr>
      <w:r>
        <w:rPr>
          <w:lang w:eastAsia="es-ES"/>
        </w:rPr>
        <w:t>Las líneas NO DEBEN tener más de 80 caracteres; las líneas más largas que esa DEBERÍAN dividirse en varias líneas posteriores de no más de 80 caracteres cada una.</w:t>
      </w:r>
    </w:p>
    <w:p w:rsidR="00275792" w:rsidRDefault="00275792" w:rsidP="00275792">
      <w:pPr>
        <w:pStyle w:val="PSI-Normal"/>
        <w:rPr>
          <w:lang w:eastAsia="es-ES"/>
        </w:rPr>
      </w:pPr>
      <w:r>
        <w:rPr>
          <w:lang w:eastAsia="es-ES"/>
        </w:rPr>
        <w:t>NO DEBE haber espacios en blanco al final de las líneas.</w:t>
      </w:r>
    </w:p>
    <w:p w:rsidR="00275792" w:rsidRDefault="00275792" w:rsidP="00275792">
      <w:pPr>
        <w:pStyle w:val="PSI-Normal"/>
        <w:rPr>
          <w:lang w:eastAsia="es-ES"/>
        </w:rPr>
      </w:pPr>
      <w:r>
        <w:rPr>
          <w:lang w:eastAsia="es-ES"/>
        </w:rPr>
        <w:t>PUEDEN agregarse líneas en blanco para mejorar la legibilidad y para indicar bloques de código relacionados, excepto donde esté explícitamente prohibido.</w:t>
      </w:r>
    </w:p>
    <w:p w:rsidR="00275792" w:rsidRDefault="00275792" w:rsidP="00275792">
      <w:pPr>
        <w:pStyle w:val="PSI-Normal"/>
        <w:rPr>
          <w:lang w:eastAsia="es-ES"/>
        </w:rPr>
      </w:pPr>
      <w:r>
        <w:rPr>
          <w:lang w:eastAsia="es-ES"/>
        </w:rPr>
        <w:t>NO DEBE haber más de una declaración por línea.</w:t>
      </w:r>
    </w:p>
    <w:p w:rsidR="00275792" w:rsidRDefault="00275792" w:rsidP="00275792">
      <w:pPr>
        <w:pStyle w:val="PSI-Normal"/>
        <w:rPr>
          <w:lang w:eastAsia="es-ES"/>
        </w:rPr>
      </w:pPr>
    </w:p>
    <w:p w:rsidR="00275792" w:rsidRDefault="00275792" w:rsidP="00275792">
      <w:pPr>
        <w:pStyle w:val="PSI-Ttulo3"/>
      </w:pPr>
      <w:bookmarkStart w:id="22" w:name="_Toc72875438"/>
      <w:r>
        <w:t>2.4 Sangría</w:t>
      </w:r>
      <w:bookmarkEnd w:id="22"/>
    </w:p>
    <w:p w:rsidR="00275792" w:rsidRDefault="00275792" w:rsidP="00275792">
      <w:pPr>
        <w:pStyle w:val="PSI-Normal"/>
        <w:rPr>
          <w:lang w:eastAsia="es-ES"/>
        </w:rPr>
      </w:pPr>
      <w:r>
        <w:rPr>
          <w:lang w:eastAsia="es-ES"/>
        </w:rPr>
        <w:t>El código DEBE usar una sangría de 4 espacios para cada nivel de sangría, y NO DEBE usar tabulaciones para sangrar.</w:t>
      </w:r>
    </w:p>
    <w:p w:rsidR="00275792" w:rsidRDefault="00275792" w:rsidP="00275792">
      <w:pPr>
        <w:pStyle w:val="PSI-Normal"/>
        <w:rPr>
          <w:lang w:eastAsia="es-ES"/>
        </w:rPr>
      </w:pPr>
    </w:p>
    <w:p w:rsidR="00275792" w:rsidRDefault="00275792" w:rsidP="00275792">
      <w:pPr>
        <w:pStyle w:val="PSI-Ttulo3"/>
      </w:pPr>
      <w:bookmarkStart w:id="23" w:name="_Toc72875439"/>
      <w:r>
        <w:t>2.5 Palabras clave y tipos</w:t>
      </w:r>
      <w:bookmarkEnd w:id="23"/>
    </w:p>
    <w:p w:rsidR="00275792" w:rsidRDefault="00275792" w:rsidP="00275792">
      <w:pPr>
        <w:pStyle w:val="PSI-Normal"/>
        <w:rPr>
          <w:lang w:eastAsia="es-ES"/>
        </w:rPr>
      </w:pPr>
      <w:r>
        <w:rPr>
          <w:lang w:eastAsia="es-ES"/>
        </w:rPr>
        <w:t>Todos los tipos y palabras clave reservados de PHP [1] [2] DEBEN estar en minúsculas.</w:t>
      </w:r>
    </w:p>
    <w:p w:rsidR="00275792" w:rsidRDefault="00275792" w:rsidP="00275792">
      <w:pPr>
        <w:pStyle w:val="PSI-Normal"/>
        <w:rPr>
          <w:lang w:eastAsia="es-ES"/>
        </w:rPr>
      </w:pPr>
      <w:r>
        <w:rPr>
          <w:lang w:eastAsia="es-ES"/>
        </w:rPr>
        <w:t>Los nuevos tipos y palabras clave que se agreguen a futuras versiones de PHP DEBEN estar en minúsculas.</w:t>
      </w:r>
    </w:p>
    <w:p w:rsidR="00275792" w:rsidRDefault="00275792" w:rsidP="00275792">
      <w:pPr>
        <w:pStyle w:val="PSI-Normal"/>
        <w:rPr>
          <w:lang w:eastAsia="es-ES"/>
        </w:rPr>
      </w:pPr>
      <w:r>
        <w:rPr>
          <w:lang w:eastAsia="es-ES"/>
        </w:rPr>
        <w:t>DEBE usarse una forma corta de palabras clave de tipo, es decir, bool en lugar de boolean, int en lugar de integer, etc.</w:t>
      </w:r>
    </w:p>
    <w:p w:rsidR="00275792" w:rsidRDefault="00275792" w:rsidP="00275792">
      <w:pPr>
        <w:pStyle w:val="PSI-Normal"/>
        <w:rPr>
          <w:lang w:eastAsia="es-ES"/>
        </w:rPr>
      </w:pPr>
    </w:p>
    <w:p w:rsidR="00275792" w:rsidRDefault="00275792" w:rsidP="00275792">
      <w:pPr>
        <w:pStyle w:val="PSI-Ttulo2"/>
        <w:rPr>
          <w:lang w:eastAsia="es-ES"/>
        </w:rPr>
      </w:pPr>
      <w:bookmarkStart w:id="24" w:name="_Toc72875440"/>
      <w:r>
        <w:rPr>
          <w:lang w:eastAsia="es-ES"/>
        </w:rPr>
        <w:lastRenderedPageBreak/>
        <w:t>3. Declarar declaraciones, espacio de nombres e importar declaraciones</w:t>
      </w:r>
      <w:bookmarkEnd w:id="24"/>
    </w:p>
    <w:p w:rsidR="00275792" w:rsidRDefault="00275792" w:rsidP="00275792">
      <w:pPr>
        <w:pStyle w:val="PSI-Normal"/>
        <w:rPr>
          <w:lang w:eastAsia="es-ES"/>
        </w:rPr>
      </w:pPr>
      <w:r>
        <w:rPr>
          <w:lang w:eastAsia="es-ES"/>
        </w:rPr>
        <w:t>El encabezado de un archivo PHP puede constar de varios bloques diferentes. Si está presente, cada uno de los bloques a continuación DEBE estar separado por una sola línea en blanco y NO DEBE contener una línea en blanco. Cada bloque DEBE estar en el orden que se indica a continuación, aunque los bloques que no son relevantes pueden omitirse.</w:t>
      </w:r>
    </w:p>
    <w:p w:rsidR="00275792" w:rsidRDefault="00275792" w:rsidP="00275792">
      <w:pPr>
        <w:pStyle w:val="PSI-Normal"/>
        <w:rPr>
          <w:lang w:eastAsia="es-ES"/>
        </w:rPr>
      </w:pPr>
    </w:p>
    <w:p w:rsidR="00275792" w:rsidRDefault="00275792" w:rsidP="00275792">
      <w:pPr>
        <w:pStyle w:val="PSI-Normal"/>
        <w:numPr>
          <w:ilvl w:val="0"/>
          <w:numId w:val="13"/>
        </w:numPr>
        <w:rPr>
          <w:lang w:eastAsia="es-ES"/>
        </w:rPr>
      </w:pPr>
      <w:r>
        <w:rPr>
          <w:lang w:eastAsia="es-ES"/>
        </w:rPr>
        <w:t>Etiqueta de apertura &lt;?php .</w:t>
      </w:r>
    </w:p>
    <w:p w:rsidR="00275792" w:rsidRDefault="00275792" w:rsidP="00275792">
      <w:pPr>
        <w:pStyle w:val="PSI-Normal"/>
        <w:numPr>
          <w:ilvl w:val="0"/>
          <w:numId w:val="13"/>
        </w:numPr>
        <w:rPr>
          <w:lang w:eastAsia="es-ES"/>
        </w:rPr>
      </w:pPr>
      <w:r>
        <w:rPr>
          <w:lang w:eastAsia="es-ES"/>
        </w:rPr>
        <w:t>Docblock a nivel de archivo.</w:t>
      </w:r>
    </w:p>
    <w:p w:rsidR="00275792" w:rsidRDefault="00275792" w:rsidP="00275792">
      <w:pPr>
        <w:pStyle w:val="PSI-Normal"/>
        <w:numPr>
          <w:ilvl w:val="0"/>
          <w:numId w:val="13"/>
        </w:numPr>
        <w:rPr>
          <w:lang w:eastAsia="es-ES"/>
        </w:rPr>
      </w:pPr>
      <w:r>
        <w:rPr>
          <w:lang w:eastAsia="es-ES"/>
        </w:rPr>
        <w:t>Una o más declaraciones de declaración.</w:t>
      </w:r>
    </w:p>
    <w:p w:rsidR="00275792" w:rsidRDefault="00275792" w:rsidP="00275792">
      <w:pPr>
        <w:pStyle w:val="PSI-Normal"/>
        <w:numPr>
          <w:ilvl w:val="0"/>
          <w:numId w:val="13"/>
        </w:numPr>
        <w:rPr>
          <w:lang w:eastAsia="es-ES"/>
        </w:rPr>
      </w:pPr>
      <w:r>
        <w:rPr>
          <w:lang w:eastAsia="es-ES"/>
        </w:rPr>
        <w:t>La declaración de espacio de nombres del archivo.</w:t>
      </w:r>
    </w:p>
    <w:p w:rsidR="00275792" w:rsidRDefault="00275792" w:rsidP="00275792">
      <w:pPr>
        <w:pStyle w:val="PSI-Normal"/>
        <w:numPr>
          <w:ilvl w:val="0"/>
          <w:numId w:val="13"/>
        </w:numPr>
        <w:rPr>
          <w:lang w:eastAsia="es-ES"/>
        </w:rPr>
      </w:pPr>
      <w:r>
        <w:rPr>
          <w:lang w:eastAsia="es-ES"/>
        </w:rPr>
        <w:t>Una o más declaraciones use de importación basadas en clases .</w:t>
      </w:r>
    </w:p>
    <w:p w:rsidR="00275792" w:rsidRDefault="00275792" w:rsidP="00275792">
      <w:pPr>
        <w:pStyle w:val="PSI-Normal"/>
        <w:numPr>
          <w:ilvl w:val="0"/>
          <w:numId w:val="13"/>
        </w:numPr>
        <w:rPr>
          <w:lang w:eastAsia="es-ES"/>
        </w:rPr>
      </w:pPr>
      <w:r>
        <w:rPr>
          <w:lang w:eastAsia="es-ES"/>
        </w:rPr>
        <w:t>Una o más declaraciones use de importación basadas en funciones .</w:t>
      </w:r>
    </w:p>
    <w:p w:rsidR="00275792" w:rsidRDefault="00275792" w:rsidP="00275792">
      <w:pPr>
        <w:pStyle w:val="PSI-Normal"/>
        <w:numPr>
          <w:ilvl w:val="0"/>
          <w:numId w:val="13"/>
        </w:numPr>
        <w:rPr>
          <w:lang w:eastAsia="es-ES"/>
        </w:rPr>
      </w:pPr>
      <w:r>
        <w:rPr>
          <w:lang w:eastAsia="es-ES"/>
        </w:rPr>
        <w:t>Una o más declaraciones use de importación basadas en constantes .</w:t>
      </w:r>
    </w:p>
    <w:p w:rsidR="00275792" w:rsidRDefault="00275792" w:rsidP="00275792">
      <w:pPr>
        <w:pStyle w:val="PSI-Normal"/>
        <w:numPr>
          <w:ilvl w:val="0"/>
          <w:numId w:val="13"/>
        </w:numPr>
        <w:rPr>
          <w:lang w:eastAsia="es-ES"/>
        </w:rPr>
      </w:pPr>
      <w:r>
        <w:rPr>
          <w:lang w:eastAsia="es-ES"/>
        </w:rPr>
        <w:t>El resto del código en el archivo.</w:t>
      </w:r>
    </w:p>
    <w:p w:rsidR="00275792" w:rsidRDefault="00275792" w:rsidP="00275792">
      <w:pPr>
        <w:pStyle w:val="PSI-Normal"/>
        <w:rPr>
          <w:lang w:eastAsia="es-ES"/>
        </w:rPr>
      </w:pPr>
    </w:p>
    <w:p w:rsidR="00275792" w:rsidRDefault="00275792" w:rsidP="008E55C2">
      <w:pPr>
        <w:pStyle w:val="PSI-Normal"/>
        <w:rPr>
          <w:lang w:eastAsia="es-ES"/>
        </w:rPr>
      </w:pPr>
      <w:r w:rsidRPr="00275792">
        <w:rPr>
          <w:lang w:eastAsia="es-ES"/>
        </w:rPr>
        <w:t>Cuando un archivo contiene una combinación de HTML y PHP, se puede seguir utilizando cualquiera de las secciones anteriores. Si es así, DEBEN estar presentes en la parte superior del archivo, incluso si el resto del código consiste en una etiqueta PHP de cierre y luego una mezcla de HTML y PHP.</w:t>
      </w:r>
    </w:p>
    <w:p w:rsidR="00275792" w:rsidRDefault="00275792" w:rsidP="008E55C2">
      <w:pPr>
        <w:pStyle w:val="PSI-Normal"/>
        <w:rPr>
          <w:lang w:eastAsia="es-ES"/>
        </w:rPr>
      </w:pPr>
      <w:r w:rsidRPr="00275792">
        <w:rPr>
          <w:lang w:eastAsia="es-ES"/>
        </w:rPr>
        <w:t>Cuando la etiqueta de apertura</w:t>
      </w:r>
      <w:r>
        <w:rPr>
          <w:lang w:eastAsia="es-ES"/>
        </w:rPr>
        <w:t xml:space="preserve"> </w:t>
      </w:r>
      <w:r w:rsidRPr="00275792">
        <w:rPr>
          <w:lang w:eastAsia="es-ES"/>
        </w:rPr>
        <w:t>&lt;?php está en la primera línea del archivo, DEBE estar en su propia línea sin otras declaraciones a menos que sea un archivo que contenga marcas fuera de las etiquetas de apertura y cierre de PHP.</w:t>
      </w:r>
    </w:p>
    <w:p w:rsidR="00275792" w:rsidRDefault="00275792" w:rsidP="008E55C2">
      <w:pPr>
        <w:pStyle w:val="PSI-Normal"/>
        <w:rPr>
          <w:lang w:eastAsia="es-ES"/>
        </w:rPr>
      </w:pPr>
      <w:r w:rsidRPr="00275792">
        <w:rPr>
          <w:lang w:eastAsia="es-ES"/>
        </w:rPr>
        <w:t>Las declaraciones de importación nunca DEBEN comenzar con una barra invertida inicial, ya que siempre deben estar completamente calificadas.</w:t>
      </w:r>
    </w:p>
    <w:p w:rsidR="00275792" w:rsidRDefault="00275792" w:rsidP="008E55C2">
      <w:pPr>
        <w:pStyle w:val="PSI-Normal"/>
        <w:rPr>
          <w:lang w:eastAsia="es-ES"/>
        </w:rPr>
      </w:pPr>
      <w:r w:rsidRPr="00275792">
        <w:rPr>
          <w:lang w:eastAsia="es-ES"/>
        </w:rPr>
        <w:t>El siguiente ejemplo ilustra una lista completa de todos los bloques:</w:t>
      </w:r>
    </w:p>
    <w:p w:rsidR="00275792" w:rsidRDefault="00275792" w:rsidP="00275792">
      <w:pPr>
        <w:pStyle w:val="PSI-Normal"/>
        <w:rPr>
          <w:lang w:eastAsia="es-ES"/>
        </w:rPr>
      </w:pP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color w:val="1F7199"/>
          <w:spacing w:val="-5"/>
          <w:bdr w:val="none" w:sz="0" w:space="0" w:color="auto" w:frame="1"/>
          <w:lang w:val="en-US"/>
        </w:rPr>
        <w:t>&lt;?php</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p>
    <w:p w:rsidR="00275792" w:rsidRPr="00275792" w:rsidRDefault="00275792" w:rsidP="00275792">
      <w:pPr>
        <w:spacing w:before="0" w:line="240" w:lineRule="auto"/>
        <w:ind w:left="0" w:firstLine="0"/>
        <w:rPr>
          <w:rFonts w:ascii="Source Code Pro" w:eastAsia="Times New Roman" w:hAnsi="Source Code Pro" w:cs="Times New Roman"/>
          <w:color w:val="888888"/>
          <w:spacing w:val="-5"/>
          <w:bdr w:val="none" w:sz="0" w:space="0" w:color="auto" w:frame="1"/>
          <w:lang w:val="en-US"/>
        </w:rPr>
      </w:pPr>
      <w:r w:rsidRPr="00275792">
        <w:rPr>
          <w:rFonts w:ascii="Source Code Pro" w:eastAsia="Times New Roman" w:hAnsi="Source Code Pro" w:cs="Times New Roman"/>
          <w:color w:val="888888"/>
          <w:spacing w:val="-5"/>
          <w:bdr w:val="none" w:sz="0" w:space="0" w:color="auto" w:frame="1"/>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888888"/>
          <w:spacing w:val="-5"/>
          <w:bdr w:val="none" w:sz="0" w:space="0" w:color="auto" w:frame="1"/>
          <w:lang w:val="en-US"/>
        </w:rPr>
      </w:pPr>
      <w:r w:rsidRPr="00275792">
        <w:rPr>
          <w:rFonts w:ascii="Source Code Pro" w:eastAsia="Times New Roman" w:hAnsi="Source Code Pro" w:cs="Times New Roman"/>
          <w:color w:val="888888"/>
          <w:spacing w:val="-5"/>
          <w:bdr w:val="none" w:sz="0" w:space="0" w:color="auto" w:frame="1"/>
          <w:lang w:val="en-US"/>
        </w:rPr>
        <w:t xml:space="preserve"> * This file contains an example of coding styles.</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color w:val="888888"/>
          <w:spacing w:val="-5"/>
          <w:bdr w:val="none" w:sz="0" w:space="0" w:color="auto" w:frame="1"/>
          <w:lang w:val="en-US"/>
        </w:rPr>
        <w:t xml:space="preserve"> */</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declare</w:t>
      </w:r>
      <w:r w:rsidRPr="00275792">
        <w:rPr>
          <w:rFonts w:ascii="Source Code Pro" w:eastAsia="Times New Roman" w:hAnsi="Source Code Pro" w:cs="Times New Roman"/>
          <w:color w:val="444444"/>
          <w:spacing w:val="-5"/>
          <w:shd w:val="clear" w:color="auto" w:fill="FFFFFF"/>
          <w:lang w:val="en-US"/>
        </w:rPr>
        <w:t>(strict_types=</w:t>
      </w:r>
      <w:r w:rsidRPr="00275792">
        <w:rPr>
          <w:rFonts w:ascii="Source Code Pro" w:eastAsia="Times New Roman" w:hAnsi="Source Code Pro" w:cs="Times New Roman"/>
          <w:color w:val="880000"/>
          <w:spacing w:val="-5"/>
          <w:bdr w:val="none" w:sz="0" w:space="0" w:color="auto" w:frame="1"/>
          <w:lang w:val="en-US"/>
        </w:rPr>
        <w:t>1</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lastRenderedPageBreak/>
        <w:t>namespace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Package</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Package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ClassA</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as</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ClassB</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ClassC</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as</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Package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SomeNamespace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ClassD</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as</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D</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Package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AnotherNamespace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ClassE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as</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E</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function</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Package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functionA</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functionB</w:t>
      </w:r>
      <w:r w:rsidR="00C460A8" w:rsidRPr="00C460A8">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functionC</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function</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Another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functionD</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const</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Package</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CONSTANT_A</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CONSTANT_B</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CONSTANT_C</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b/>
          <w:bCs/>
          <w:color w:val="444444"/>
          <w:spacing w:val="-5"/>
          <w:bdr w:val="none" w:sz="0" w:space="0" w:color="auto" w:frame="1"/>
          <w:lang w:val="en-US"/>
        </w:rPr>
        <w:t>use</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const</w:t>
      </w: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b/>
          <w:bCs/>
          <w:color w:val="880000"/>
          <w:spacing w:val="-5"/>
          <w:bdr w:val="none" w:sz="0" w:space="0" w:color="auto" w:frame="1"/>
          <w:lang w:val="en-US"/>
        </w:rPr>
        <w:t>Another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Vendor</w:t>
      </w:r>
      <w:r w:rsidRPr="00275792">
        <w:rPr>
          <w:rFonts w:ascii="Source Code Pro" w:eastAsia="Times New Roman" w:hAnsi="Source Code Pro" w:cs="Times New Roman"/>
          <w:color w:val="444444"/>
          <w:spacing w:val="-5"/>
          <w:shd w:val="clear" w:color="auto" w:fill="FFFFFF"/>
          <w:lang w:val="en-US"/>
        </w:rPr>
        <w:t>\</w:t>
      </w:r>
      <w:r w:rsidRPr="00275792">
        <w:rPr>
          <w:rFonts w:ascii="Source Code Pro" w:eastAsia="Times New Roman" w:hAnsi="Source Code Pro" w:cs="Times New Roman"/>
          <w:b/>
          <w:bCs/>
          <w:color w:val="880000"/>
          <w:spacing w:val="-5"/>
          <w:bdr w:val="none" w:sz="0" w:space="0" w:color="auto" w:frame="1"/>
          <w:lang w:val="en-US"/>
        </w:rPr>
        <w:t>CONSTANT_D</w:t>
      </w: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p>
    <w:p w:rsidR="00275792" w:rsidRPr="00275792" w:rsidRDefault="00275792" w:rsidP="00275792">
      <w:pPr>
        <w:spacing w:before="0" w:line="240" w:lineRule="auto"/>
        <w:ind w:left="0" w:firstLine="0"/>
        <w:rPr>
          <w:rFonts w:ascii="Source Code Pro" w:eastAsia="Times New Roman" w:hAnsi="Source Code Pro" w:cs="Times New Roman"/>
          <w:color w:val="888888"/>
          <w:spacing w:val="-5"/>
          <w:bdr w:val="none" w:sz="0" w:space="0" w:color="auto" w:frame="1"/>
          <w:lang w:val="en-US"/>
        </w:rPr>
      </w:pPr>
      <w:r w:rsidRPr="00275792">
        <w:rPr>
          <w:rFonts w:ascii="Source Code Pro" w:eastAsia="Times New Roman" w:hAnsi="Source Code Pro" w:cs="Times New Roman"/>
          <w:color w:val="888888"/>
          <w:spacing w:val="-5"/>
          <w:bdr w:val="none" w:sz="0" w:space="0" w:color="auto" w:frame="1"/>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888888"/>
          <w:spacing w:val="-5"/>
          <w:bdr w:val="none" w:sz="0" w:space="0" w:color="auto" w:frame="1"/>
          <w:lang w:val="en-US"/>
        </w:rPr>
      </w:pPr>
      <w:r w:rsidRPr="00275792">
        <w:rPr>
          <w:rFonts w:ascii="Source Code Pro" w:eastAsia="Times New Roman" w:hAnsi="Source Code Pro" w:cs="Times New Roman"/>
          <w:color w:val="888888"/>
          <w:spacing w:val="-5"/>
          <w:bdr w:val="none" w:sz="0" w:space="0" w:color="auto" w:frame="1"/>
          <w:lang w:val="en-US"/>
        </w:rPr>
        <w:t xml:space="preserve"> * FooBar is an example class.</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color w:val="888888"/>
          <w:spacing w:val="-5"/>
          <w:bdr w:val="none" w:sz="0" w:space="0" w:color="auto" w:frame="1"/>
          <w:lang w:val="en-US"/>
        </w:rPr>
        <w:t xml:space="preserve"> */</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bdr w:val="none" w:sz="0" w:space="0" w:color="auto" w:frame="1"/>
          <w:lang w:val="en-US"/>
        </w:rPr>
      </w:pPr>
      <w:r w:rsidRPr="00275792">
        <w:rPr>
          <w:rFonts w:ascii="Source Code Pro" w:eastAsia="Times New Roman" w:hAnsi="Source Code Pro" w:cs="Times New Roman"/>
          <w:b/>
          <w:bCs/>
          <w:color w:val="444444"/>
          <w:spacing w:val="-5"/>
          <w:bdr w:val="none" w:sz="0" w:space="0" w:color="auto" w:frame="1"/>
          <w:lang w:val="en-US"/>
        </w:rPr>
        <w:t>class</w:t>
      </w:r>
      <w:r w:rsidRPr="00275792">
        <w:rPr>
          <w:rFonts w:ascii="Source Code Pro" w:eastAsia="Times New Roman" w:hAnsi="Source Code Pro" w:cs="Times New Roman"/>
          <w:color w:val="444444"/>
          <w:spacing w:val="-5"/>
          <w:bdr w:val="none" w:sz="0" w:space="0" w:color="auto" w:frame="1"/>
          <w:lang w:val="en-US"/>
        </w:rPr>
        <w:t xml:space="preserve"> </w:t>
      </w:r>
      <w:r w:rsidRPr="00275792">
        <w:rPr>
          <w:rFonts w:ascii="Source Code Pro" w:eastAsia="Times New Roman" w:hAnsi="Source Code Pro" w:cs="Times New Roman"/>
          <w:b/>
          <w:bCs/>
          <w:color w:val="880000"/>
          <w:spacing w:val="-5"/>
          <w:bdr w:val="none" w:sz="0" w:space="0" w:color="auto" w:frame="1"/>
          <w:lang w:val="en-US"/>
        </w:rPr>
        <w:t>FooBar</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color w:val="444444"/>
          <w:spacing w:val="-5"/>
          <w:shd w:val="clear" w:color="auto" w:fill="FFFFFF"/>
          <w:lang w:val="en-US"/>
        </w:rPr>
        <w:t>{</w:t>
      </w:r>
    </w:p>
    <w:p w:rsidR="00275792" w:rsidRPr="00275792" w:rsidRDefault="00275792" w:rsidP="00275792">
      <w:pPr>
        <w:spacing w:before="0" w:line="240" w:lineRule="auto"/>
        <w:ind w:left="0" w:firstLine="0"/>
        <w:rPr>
          <w:rFonts w:ascii="Source Code Pro" w:eastAsia="Times New Roman" w:hAnsi="Source Code Pro" w:cs="Times New Roman"/>
          <w:color w:val="444444"/>
          <w:spacing w:val="-5"/>
          <w:shd w:val="clear" w:color="auto" w:fill="FFFFFF"/>
          <w:lang w:val="en-US"/>
        </w:rPr>
      </w:pPr>
      <w:r w:rsidRPr="00275792">
        <w:rPr>
          <w:rFonts w:ascii="Source Code Pro" w:eastAsia="Times New Roman" w:hAnsi="Source Code Pro" w:cs="Times New Roman"/>
          <w:color w:val="444444"/>
          <w:spacing w:val="-5"/>
          <w:shd w:val="clear" w:color="auto" w:fill="FFFFFF"/>
          <w:lang w:val="en-US"/>
        </w:rPr>
        <w:t xml:space="preserve">    </w:t>
      </w:r>
      <w:r w:rsidRPr="00275792">
        <w:rPr>
          <w:rFonts w:ascii="Source Code Pro" w:eastAsia="Times New Roman" w:hAnsi="Source Code Pro" w:cs="Times New Roman"/>
          <w:color w:val="888888"/>
          <w:spacing w:val="-5"/>
          <w:bdr w:val="none" w:sz="0" w:space="0" w:color="auto" w:frame="1"/>
          <w:lang w:val="en-US"/>
        </w:rPr>
        <w:t>// ... additional PHP code ...</w:t>
      </w:r>
    </w:p>
    <w:p w:rsidR="00275792" w:rsidRPr="00C460A8" w:rsidRDefault="00275792" w:rsidP="00275792">
      <w:pPr>
        <w:pStyle w:val="PSI-Normal"/>
        <w:rPr>
          <w:lang w:eastAsia="es-ES"/>
        </w:rPr>
      </w:pPr>
      <w:r w:rsidRPr="00274B9A">
        <w:rPr>
          <w:rFonts w:ascii="Source Code Pro" w:eastAsia="Times New Roman" w:hAnsi="Source Code Pro" w:cs="Times New Roman"/>
          <w:color w:val="444444"/>
          <w:spacing w:val="-5"/>
          <w:shd w:val="clear" w:color="auto" w:fill="FFFFFF"/>
        </w:rPr>
        <w:t>}</w:t>
      </w:r>
    </w:p>
    <w:p w:rsidR="00275792" w:rsidRDefault="00275792" w:rsidP="00275792">
      <w:pPr>
        <w:pStyle w:val="PSI-Normal"/>
        <w:rPr>
          <w:lang w:eastAsia="es-ES"/>
        </w:rPr>
      </w:pPr>
    </w:p>
    <w:p w:rsidR="00C460A8" w:rsidRDefault="00C460A8" w:rsidP="00275792">
      <w:pPr>
        <w:pStyle w:val="PSI-Normal"/>
        <w:rPr>
          <w:lang w:eastAsia="es-ES"/>
        </w:rPr>
      </w:pPr>
      <w:r w:rsidRPr="00C460A8">
        <w:rPr>
          <w:lang w:eastAsia="es-ES"/>
        </w:rPr>
        <w:t>NO SE DEBEN utilizar espacios de nombres compuestos con una profundidad de más de dos. Por lo tanto, la siguiente es la profundidad máxima de composición permitida:</w:t>
      </w:r>
    </w:p>
    <w:p w:rsidR="00C460A8" w:rsidRDefault="00C460A8" w:rsidP="00275792">
      <w:pPr>
        <w:pStyle w:val="PSI-Normal"/>
        <w:rPr>
          <w:lang w:eastAsia="es-E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1F7199"/>
          <w:spacing w:val="-5"/>
          <w:sz w:val="24"/>
          <w:szCs w:val="24"/>
          <w:bdr w:val="none" w:sz="0" w:space="0" w:color="auto" w:frame="1"/>
          <w:lang w:val="en-US"/>
        </w:rPr>
        <w:t>&lt;?php</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b/>
          <w:bCs/>
          <w:color w:val="444444"/>
          <w:spacing w:val="-5"/>
          <w:sz w:val="24"/>
          <w:szCs w:val="24"/>
          <w:bdr w:val="none" w:sz="0" w:space="0" w:color="auto" w:frame="1"/>
          <w:lang w:val="en-US"/>
        </w:rPr>
        <w:t>use</w:t>
      </w: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Vendor</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Package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SomeNamespace</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SubnamespaceOne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ClassA</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SubnamespaceOne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ClassB</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SubnamespaceTwo</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ClassY</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274B9A"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ClassZ</w:t>
      </w:r>
      <w:r w:rsidRPr="00274B9A">
        <w:rPr>
          <w:rFonts w:ascii="Source Code Pro" w:eastAsia="Times New Roman" w:hAnsi="Source Code Pro" w:cs="Times New Roman"/>
          <w:color w:val="444444"/>
          <w:spacing w:val="-5"/>
          <w:sz w:val="24"/>
          <w:szCs w:val="24"/>
          <w:shd w:val="clear" w:color="auto" w:fill="FFFFFF"/>
          <w:lang w:val="es-AR"/>
        </w:rPr>
        <w:t>,</w:t>
      </w:r>
    </w:p>
    <w:p w:rsidR="00C460A8" w:rsidRPr="00274B9A" w:rsidRDefault="00C460A8" w:rsidP="008E55C2">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C460A8" w:rsidRDefault="00C460A8" w:rsidP="008E55C2">
      <w:pPr>
        <w:pStyle w:val="PSI-Normal"/>
        <w:rPr>
          <w:lang w:eastAsia="es-ES"/>
        </w:rPr>
      </w:pPr>
      <w:r w:rsidRPr="00C460A8">
        <w:rPr>
          <w:lang w:eastAsia="es-ES"/>
        </w:rPr>
        <w:t>Y no se permitiría lo siguiente:</w:t>
      </w:r>
    </w:p>
    <w:p w:rsidR="008E55C2" w:rsidRDefault="008E55C2" w:rsidP="008E55C2">
      <w:pPr>
        <w:pStyle w:val="PSI-Normal"/>
        <w:rPr>
          <w:lang w:eastAsia="es-E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1F7199"/>
          <w:spacing w:val="-5"/>
          <w:sz w:val="24"/>
          <w:szCs w:val="24"/>
          <w:bdr w:val="none" w:sz="0" w:space="0" w:color="auto" w:frame="1"/>
          <w:lang w:val="en-US"/>
        </w:rPr>
        <w:t>&lt;?php</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b/>
          <w:bCs/>
          <w:color w:val="444444"/>
          <w:spacing w:val="-5"/>
          <w:sz w:val="24"/>
          <w:szCs w:val="24"/>
          <w:bdr w:val="none" w:sz="0" w:space="0" w:color="auto" w:frame="1"/>
          <w:lang w:val="en-US"/>
        </w:rPr>
        <w:t>use</w:t>
      </w: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Vendor</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Package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SomeNamespace</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SubnamespaceOne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AnotherNamespace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ClassA</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880000"/>
          <w:spacing w:val="-5"/>
          <w:sz w:val="24"/>
          <w:szCs w:val="24"/>
          <w:bdr w:val="none" w:sz="0" w:space="0" w:color="auto" w:frame="1"/>
          <w:lang w:val="en-US"/>
        </w:rPr>
        <w:t>SubnamespaceOne</w:t>
      </w:r>
      <w:r w:rsidRPr="00C460A8">
        <w:rPr>
          <w:rFonts w:ascii="Source Code Pro" w:eastAsia="Times New Roman" w:hAnsi="Source Code Pro" w:cs="Times New Roman"/>
          <w:color w:val="444444"/>
          <w:spacing w:val="-5"/>
          <w:sz w:val="24"/>
          <w:szCs w:val="24"/>
          <w:shd w:val="clear" w:color="auto" w:fill="FFFFFF"/>
          <w:lang w:val="en-US"/>
        </w:rPr>
        <w:t>\</w:t>
      </w:r>
      <w:r w:rsidRPr="00C460A8">
        <w:rPr>
          <w:rFonts w:ascii="Source Code Pro" w:eastAsia="Times New Roman" w:hAnsi="Source Code Pro" w:cs="Times New Roman"/>
          <w:b/>
          <w:bCs/>
          <w:color w:val="880000"/>
          <w:spacing w:val="-5"/>
          <w:sz w:val="24"/>
          <w:szCs w:val="24"/>
          <w:bdr w:val="none" w:sz="0" w:space="0" w:color="auto" w:frame="1"/>
          <w:lang w:val="en-US"/>
        </w:rPr>
        <w:t>ClassB</w:t>
      </w:r>
      <w:r w:rsidRPr="00C460A8">
        <w:rPr>
          <w:rFonts w:ascii="Source Code Pro" w:eastAsia="Times New Roman" w:hAnsi="Source Code Pro" w:cs="Times New Roman"/>
          <w:color w:val="444444"/>
          <w:spacing w:val="-5"/>
          <w:sz w:val="24"/>
          <w:szCs w:val="24"/>
          <w:shd w:val="clear" w:color="auto" w:fill="FFFFFF"/>
          <w:lang w:val="en-US"/>
        </w:rPr>
        <w:t>,</w:t>
      </w:r>
    </w:p>
    <w:p w:rsidR="00C460A8" w:rsidRPr="00274B9A"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ClassZ</w:t>
      </w:r>
      <w:r w:rsidRPr="00274B9A">
        <w:rPr>
          <w:rFonts w:ascii="Source Code Pro" w:eastAsia="Times New Roman" w:hAnsi="Source Code Pro" w:cs="Times New Roman"/>
          <w:color w:val="444444"/>
          <w:spacing w:val="-5"/>
          <w:sz w:val="24"/>
          <w:szCs w:val="24"/>
          <w:shd w:val="clear" w:color="auto" w:fill="FFFFFF"/>
          <w:lang w:val="es-AR"/>
        </w:rPr>
        <w:t>,</w:t>
      </w:r>
    </w:p>
    <w:p w:rsidR="00C460A8" w:rsidRPr="00274B9A" w:rsidRDefault="00C460A8" w:rsidP="00C460A8">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C460A8" w:rsidRPr="00274B9A" w:rsidRDefault="00C460A8" w:rsidP="00C460A8">
      <w:pPr>
        <w:pStyle w:val="PSI-Normal"/>
        <w:rPr>
          <w:rFonts w:ascii="Source Code Pro" w:eastAsia="Times New Roman" w:hAnsi="Source Code Pro" w:cs="Times New Roman"/>
          <w:color w:val="444444"/>
          <w:spacing w:val="-5"/>
          <w:sz w:val="24"/>
          <w:szCs w:val="24"/>
          <w:shd w:val="clear" w:color="auto" w:fill="FFFFFF"/>
        </w:rPr>
      </w:pPr>
    </w:p>
    <w:p w:rsidR="00C460A8" w:rsidRPr="00C460A8" w:rsidRDefault="00C460A8" w:rsidP="00C460A8">
      <w:pPr>
        <w:pStyle w:val="PSI-Normal"/>
      </w:pPr>
      <w:r w:rsidRPr="00C460A8">
        <w:lastRenderedPageBreak/>
        <w:t>Cuando desee declarar tipos estrictos en archivos que contienen marcas fuera de las etiquetas de apertura y cierre de PHP, la declaración DEBE estar en la primera línea del archivo e incluir una etiqueta PHP de apertura, la declaración de tipos estrictos y la etiqueta de cierre.</w:t>
      </w:r>
    </w:p>
    <w:p w:rsidR="00C460A8" w:rsidRPr="00C460A8" w:rsidRDefault="00C460A8" w:rsidP="00C460A8">
      <w:pPr>
        <w:pStyle w:val="PSI-Normal"/>
      </w:pPr>
    </w:p>
    <w:p w:rsidR="00C460A8" w:rsidRPr="00274B9A" w:rsidRDefault="00C460A8" w:rsidP="00C460A8">
      <w:pPr>
        <w:pStyle w:val="PSI-Normal"/>
        <w:rPr>
          <w:lang w:val="en-US"/>
        </w:rPr>
      </w:pPr>
      <w:r w:rsidRPr="00274B9A">
        <w:rPr>
          <w:lang w:val="en-US"/>
        </w:rPr>
        <w:t>Por ejemplo:</w:t>
      </w:r>
    </w:p>
    <w:p w:rsidR="00C460A8" w:rsidRPr="00274B9A" w:rsidRDefault="00C460A8" w:rsidP="00C460A8">
      <w:pPr>
        <w:pStyle w:val="PSI-Normal"/>
        <w:rPr>
          <w:lang w:val="en-U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1F7199"/>
          <w:spacing w:val="-5"/>
          <w:sz w:val="24"/>
          <w:szCs w:val="24"/>
          <w:bdr w:val="none" w:sz="0" w:space="0" w:color="auto" w:frame="1"/>
          <w:lang w:val="en-US"/>
        </w:rPr>
        <w:t>&lt;?php</w:t>
      </w: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b/>
          <w:bCs/>
          <w:color w:val="444444"/>
          <w:spacing w:val="-5"/>
          <w:sz w:val="24"/>
          <w:szCs w:val="24"/>
          <w:bdr w:val="none" w:sz="0" w:space="0" w:color="auto" w:frame="1"/>
          <w:lang w:val="en-US"/>
        </w:rPr>
        <w:t>declare</w:t>
      </w:r>
      <w:r w:rsidRPr="00C460A8">
        <w:rPr>
          <w:rFonts w:ascii="Source Code Pro" w:eastAsia="Times New Roman" w:hAnsi="Source Code Pro" w:cs="Times New Roman"/>
          <w:color w:val="444444"/>
          <w:spacing w:val="-5"/>
          <w:sz w:val="24"/>
          <w:szCs w:val="24"/>
          <w:shd w:val="clear" w:color="auto" w:fill="FFFFFF"/>
          <w:lang w:val="en-US"/>
        </w:rPr>
        <w:t>(strict_types=</w:t>
      </w:r>
      <w:r w:rsidRPr="00C460A8">
        <w:rPr>
          <w:rFonts w:ascii="Source Code Pro" w:eastAsia="Times New Roman" w:hAnsi="Source Code Pro" w:cs="Times New Roman"/>
          <w:color w:val="880000"/>
          <w:spacing w:val="-5"/>
          <w:sz w:val="24"/>
          <w:szCs w:val="24"/>
          <w:bdr w:val="none" w:sz="0" w:space="0" w:color="auto" w:frame="1"/>
          <w:lang w:val="en-US"/>
        </w:rPr>
        <w:t>1</w:t>
      </w: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color w:val="1F7199"/>
          <w:spacing w:val="-5"/>
          <w:sz w:val="24"/>
          <w:szCs w:val="24"/>
          <w:bdr w:val="none" w:sz="0" w:space="0" w:color="auto" w:frame="1"/>
          <w:lang w:val="en-US"/>
        </w:rPr>
        <w:t>?&gt;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&lt;html&gt;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&lt;body&gt;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color w:val="1F7199"/>
          <w:spacing w:val="-5"/>
          <w:sz w:val="24"/>
          <w:szCs w:val="24"/>
          <w:bdr w:val="none" w:sz="0" w:space="0" w:color="auto" w:frame="1"/>
          <w:lang w:val="en-US"/>
        </w:rPr>
        <w:t>&lt;?php</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color w:val="888888"/>
          <w:spacing w:val="-5"/>
          <w:sz w:val="24"/>
          <w:szCs w:val="24"/>
          <w:bdr w:val="none" w:sz="0" w:space="0" w:color="auto" w:frame="1"/>
          <w:lang w:val="en-US"/>
        </w:rPr>
        <w:t>// ... additional PHP code ...</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 xml:space="preserve">    </w:t>
      </w:r>
      <w:r w:rsidRPr="00C460A8">
        <w:rPr>
          <w:rFonts w:ascii="Source Code Pro" w:eastAsia="Times New Roman" w:hAnsi="Source Code Pro" w:cs="Times New Roman"/>
          <w:color w:val="1F7199"/>
          <w:spacing w:val="-5"/>
          <w:sz w:val="24"/>
          <w:szCs w:val="24"/>
          <w:bdr w:val="none" w:sz="0" w:space="0" w:color="auto" w:frame="1"/>
          <w:lang w:val="en-US"/>
        </w:rPr>
        <w:t>?&gt;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C460A8">
        <w:rPr>
          <w:rFonts w:ascii="Source Code Pro" w:eastAsia="Times New Roman" w:hAnsi="Source Code Pro" w:cs="Times New Roman"/>
          <w:color w:val="444444"/>
          <w:spacing w:val="-5"/>
          <w:sz w:val="24"/>
          <w:szCs w:val="24"/>
          <w:shd w:val="clear" w:color="auto" w:fill="FFFFFF"/>
          <w:lang w:val="en-US"/>
        </w:rPr>
        <w:t>&lt;/body&gt;</w:t>
      </w:r>
    </w:p>
    <w:p w:rsidR="00C460A8" w:rsidRPr="00274B9A" w:rsidRDefault="00C460A8" w:rsidP="00C460A8">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&lt;/html&gt;</w:t>
      </w:r>
    </w:p>
    <w:p w:rsidR="00C460A8" w:rsidRPr="00274B9A" w:rsidRDefault="00C460A8" w:rsidP="00C460A8">
      <w:pPr>
        <w:pStyle w:val="PSI-Normal"/>
        <w:rPr>
          <w:rFonts w:ascii="Source Code Pro" w:eastAsia="Times New Roman" w:hAnsi="Source Code Pro" w:cs="Times New Roman"/>
          <w:color w:val="444444"/>
          <w:spacing w:val="-5"/>
          <w:sz w:val="24"/>
          <w:szCs w:val="24"/>
          <w:shd w:val="clear" w:color="auto" w:fill="FFFFFF"/>
        </w:rPr>
      </w:pPr>
    </w:p>
    <w:p w:rsidR="00C460A8" w:rsidRDefault="00C460A8" w:rsidP="00C460A8">
      <w:pPr>
        <w:pStyle w:val="PSI-Normal"/>
      </w:pPr>
      <w:r w:rsidRPr="00C460A8">
        <w:t>Las declaraciones de declaración NO DEBEN contener espacios y DEBEN ser exactas</w:t>
      </w:r>
      <w:r>
        <w:t xml:space="preserve"> </w:t>
      </w:r>
      <w:r w:rsidRPr="00C460A8">
        <w:t>declare(strict_types=1)</w:t>
      </w:r>
      <w:r>
        <w:t xml:space="preserve"> </w:t>
      </w:r>
      <w:r w:rsidRPr="00C460A8">
        <w:t>(con un terminador de punto y coma opcional).</w:t>
      </w:r>
    </w:p>
    <w:p w:rsidR="00C460A8" w:rsidRDefault="00C460A8" w:rsidP="00C460A8">
      <w:pPr>
        <w:pStyle w:val="PSI-Normal"/>
      </w:pPr>
    </w:p>
    <w:p w:rsidR="00C460A8" w:rsidRDefault="00C460A8" w:rsidP="00C460A8">
      <w:pPr>
        <w:pStyle w:val="PSI-Normal"/>
      </w:pPr>
      <w:r w:rsidRPr="00C460A8">
        <w:t>Las declaraciones de declaración en bloque están permitidas y DEBEN tener el formato siguiente. Tenga en cuenta la posición de los tirantes y el espaciado:</w:t>
      </w:r>
    </w:p>
    <w:p w:rsidR="00C460A8" w:rsidRDefault="00C460A8" w:rsidP="00C460A8">
      <w:pPr>
        <w:pStyle w:val="PSI-Normal"/>
      </w:pPr>
    </w:p>
    <w:p w:rsidR="00C460A8" w:rsidRPr="00274B9A"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b/>
          <w:bCs/>
          <w:color w:val="444444"/>
          <w:spacing w:val="-5"/>
          <w:sz w:val="24"/>
          <w:szCs w:val="24"/>
          <w:bdr w:val="none" w:sz="0" w:space="0" w:color="auto" w:frame="1"/>
          <w:lang w:val="es-AR"/>
        </w:rPr>
        <w:t>declare</w:t>
      </w:r>
      <w:r w:rsidRPr="00274B9A">
        <w:rPr>
          <w:rFonts w:ascii="Source Code Pro" w:eastAsia="Times New Roman" w:hAnsi="Source Code Pro" w:cs="Times New Roman"/>
          <w:color w:val="444444"/>
          <w:spacing w:val="-5"/>
          <w:sz w:val="24"/>
          <w:szCs w:val="24"/>
          <w:shd w:val="clear" w:color="auto" w:fill="FFFFFF"/>
          <w:lang w:val="es-AR"/>
        </w:rPr>
        <w:t>(ticks=</w:t>
      </w:r>
      <w:r w:rsidRPr="00274B9A">
        <w:rPr>
          <w:rFonts w:ascii="Source Code Pro" w:eastAsia="Times New Roman" w:hAnsi="Source Code Pro" w:cs="Times New Roman"/>
          <w:color w:val="880000"/>
          <w:spacing w:val="-5"/>
          <w:sz w:val="24"/>
          <w:szCs w:val="24"/>
          <w:bdr w:val="none" w:sz="0" w:space="0" w:color="auto" w:frame="1"/>
          <w:lang w:val="es-AR"/>
        </w:rPr>
        <w:t>1</w:t>
      </w:r>
      <w:r w:rsidRPr="00274B9A">
        <w:rPr>
          <w:rFonts w:ascii="Source Code Pro" w:eastAsia="Times New Roman" w:hAnsi="Source Code Pro" w:cs="Times New Roman"/>
          <w:color w:val="444444"/>
          <w:spacing w:val="-5"/>
          <w:sz w:val="24"/>
          <w:szCs w:val="24"/>
          <w:shd w:val="clear" w:color="auto" w:fill="FFFFFF"/>
          <w:lang w:val="es-AR"/>
        </w:rPr>
        <w:t>) {</w:t>
      </w:r>
    </w:p>
    <w:p w:rsidR="00C460A8" w:rsidRPr="00274B9A" w:rsidRDefault="00C460A8" w:rsidP="00C460A8">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some code</w:t>
      </w:r>
    </w:p>
    <w:p w:rsidR="00C460A8" w:rsidRDefault="00C460A8" w:rsidP="00C460A8">
      <w:pPr>
        <w:pStyle w:val="PSI-Normal"/>
      </w:pPr>
      <w:r w:rsidRPr="00274B9A">
        <w:rPr>
          <w:rFonts w:ascii="Source Code Pro" w:eastAsia="Times New Roman" w:hAnsi="Source Code Pro" w:cs="Times New Roman"/>
          <w:color w:val="444444"/>
          <w:spacing w:val="-5"/>
          <w:sz w:val="24"/>
          <w:szCs w:val="24"/>
          <w:shd w:val="clear" w:color="auto" w:fill="FFFFFF"/>
        </w:rPr>
        <w:t>}</w:t>
      </w:r>
    </w:p>
    <w:p w:rsidR="00C460A8" w:rsidRDefault="00C460A8" w:rsidP="00C460A8">
      <w:pPr>
        <w:pStyle w:val="PSI-Normal"/>
      </w:pPr>
    </w:p>
    <w:p w:rsidR="00C460A8" w:rsidRDefault="00C460A8" w:rsidP="00C460A8">
      <w:pPr>
        <w:pStyle w:val="PSI-Normal"/>
      </w:pPr>
    </w:p>
    <w:p w:rsidR="00C460A8" w:rsidRDefault="00C460A8" w:rsidP="00C460A8">
      <w:pPr>
        <w:pStyle w:val="PSI-Ttulo2"/>
      </w:pPr>
      <w:bookmarkStart w:id="25" w:name="_Toc72875441"/>
      <w:r>
        <w:t>4. Clases, propiedades y métodos</w:t>
      </w:r>
      <w:bookmarkEnd w:id="25"/>
    </w:p>
    <w:p w:rsidR="008E55C2" w:rsidRDefault="008E55C2" w:rsidP="00C460A8">
      <w:pPr>
        <w:pStyle w:val="PSI-Ttulo2"/>
      </w:pPr>
    </w:p>
    <w:p w:rsidR="00C460A8" w:rsidRDefault="00C460A8" w:rsidP="00C460A8">
      <w:pPr>
        <w:pStyle w:val="PSI-Normal"/>
      </w:pPr>
      <w:r>
        <w:t>El término "clase" se refiere a todas las clases, interfaces y rasgos.</w:t>
      </w:r>
    </w:p>
    <w:p w:rsidR="00C460A8" w:rsidRDefault="00C460A8" w:rsidP="00C460A8">
      <w:pPr>
        <w:pStyle w:val="PSI-Normal"/>
      </w:pPr>
      <w:r>
        <w:t>Cualquier llave de cierre NO DEBE ir seguida de ningún comentario o declaración en la misma línea.</w:t>
      </w:r>
    </w:p>
    <w:p w:rsidR="00C460A8" w:rsidRDefault="00C460A8" w:rsidP="00C460A8">
      <w:pPr>
        <w:pStyle w:val="PSI-Normal"/>
      </w:pPr>
      <w:r>
        <w:lastRenderedPageBreak/>
        <w:t>Al crear una instancia de una nueva clase, los paréntesis DEBEN estar siempre presentes incluso cuando no se pasen argumentos al constructor.</w:t>
      </w:r>
    </w:p>
    <w:p w:rsidR="00C460A8" w:rsidRDefault="00C460A8" w:rsidP="00C460A8">
      <w:pPr>
        <w:pStyle w:val="PSI-Normal"/>
      </w:pPr>
    </w:p>
    <w:p w:rsidR="0022119B" w:rsidRDefault="00C460A8" w:rsidP="00D97895">
      <w:pPr>
        <w:pStyle w:val="PSI-Ttulo1"/>
      </w:pPr>
      <w:bookmarkStart w:id="26" w:name="_Toc72875442"/>
      <w:r>
        <w:rPr>
          <w:rStyle w:val="hljs-keyword"/>
          <w:b/>
          <w:bCs w:val="0"/>
          <w:bdr w:val="none" w:sz="0" w:space="0" w:color="auto" w:frame="1"/>
        </w:rPr>
        <w:t>new</w:t>
      </w:r>
      <w:r>
        <w:t xml:space="preserve"> Foo();</w:t>
      </w:r>
      <w:bookmarkEnd w:id="26"/>
    </w:p>
    <w:p w:rsidR="00C460A8" w:rsidRDefault="00C460A8" w:rsidP="00D97895">
      <w:pPr>
        <w:pStyle w:val="PSI-Ttulo1"/>
        <w:rPr>
          <w:lang w:eastAsia="es-ES"/>
        </w:rPr>
      </w:pPr>
    </w:p>
    <w:p w:rsidR="008E55C2" w:rsidRDefault="008E55C2" w:rsidP="00D97895">
      <w:pPr>
        <w:pStyle w:val="PSI-Ttulo1"/>
        <w:rPr>
          <w:lang w:eastAsia="es-ES"/>
        </w:rPr>
      </w:pPr>
    </w:p>
    <w:p w:rsidR="00C460A8" w:rsidRDefault="00C460A8" w:rsidP="00C460A8">
      <w:pPr>
        <w:pStyle w:val="PSI-Ttulo3"/>
      </w:pPr>
      <w:bookmarkStart w:id="27" w:name="_Toc72875443"/>
      <w:r w:rsidRPr="00C460A8">
        <w:t>4.1 Extiende e Implementa</w:t>
      </w:r>
      <w:bookmarkEnd w:id="27"/>
    </w:p>
    <w:p w:rsidR="00FC383C" w:rsidRDefault="00FC383C" w:rsidP="00D97895">
      <w:pPr>
        <w:pStyle w:val="PSI-Ttulo1"/>
        <w:rPr>
          <w:lang w:eastAsia="es-ES"/>
        </w:rPr>
      </w:pPr>
    </w:p>
    <w:p w:rsidR="00C460A8" w:rsidRDefault="00C460A8" w:rsidP="00C460A8">
      <w:pPr>
        <w:pStyle w:val="PSI-Normal"/>
        <w:rPr>
          <w:lang w:eastAsia="es-ES"/>
        </w:rPr>
      </w:pPr>
      <w:r w:rsidRPr="00C460A8">
        <w:rPr>
          <w:lang w:eastAsia="es-ES"/>
        </w:rPr>
        <w:t>Las palabras clave extends</w:t>
      </w:r>
      <w:r>
        <w:rPr>
          <w:lang w:eastAsia="es-ES"/>
        </w:rPr>
        <w:t xml:space="preserve"> e</w:t>
      </w:r>
      <w:r w:rsidRPr="00C460A8">
        <w:rPr>
          <w:lang w:eastAsia="es-ES"/>
        </w:rPr>
        <w:t xml:space="preserve"> implements</w:t>
      </w:r>
      <w:r>
        <w:rPr>
          <w:lang w:eastAsia="es-ES"/>
        </w:rPr>
        <w:t xml:space="preserve"> </w:t>
      </w:r>
      <w:r w:rsidRPr="00C460A8">
        <w:rPr>
          <w:lang w:eastAsia="es-ES"/>
        </w:rPr>
        <w:t>DEBEN declararse en la misma línea que el nombre de la clase.</w:t>
      </w:r>
    </w:p>
    <w:p w:rsidR="00C460A8" w:rsidRDefault="00C460A8" w:rsidP="00C460A8">
      <w:pPr>
        <w:pStyle w:val="PSI-Normal"/>
        <w:rPr>
          <w:lang w:eastAsia="es-ES"/>
        </w:rPr>
      </w:pPr>
      <w:r>
        <w:rPr>
          <w:lang w:eastAsia="es-ES"/>
        </w:rPr>
        <w:t>La llave de apertura para la clase DEBE ir en su propia línea; la llave de cierre para la clase DEBE ir en la siguiente línea después del cuerpo.</w:t>
      </w:r>
    </w:p>
    <w:p w:rsidR="00C460A8" w:rsidRDefault="00C460A8" w:rsidP="00C460A8">
      <w:pPr>
        <w:pStyle w:val="PSI-Normal"/>
        <w:rPr>
          <w:lang w:eastAsia="es-ES"/>
        </w:rPr>
      </w:pPr>
      <w:r>
        <w:rPr>
          <w:lang w:eastAsia="es-ES"/>
        </w:rPr>
        <w:t>Las llaves de apertura DEBEN estar en su propia línea y NO DEBEN ir precedidas o seguidas de una línea en blanco.</w:t>
      </w:r>
    </w:p>
    <w:p w:rsidR="00C460A8" w:rsidRDefault="00C460A8" w:rsidP="00C460A8">
      <w:pPr>
        <w:pStyle w:val="PSI-Normal"/>
        <w:rPr>
          <w:lang w:eastAsia="es-ES"/>
        </w:rPr>
      </w:pPr>
      <w:r>
        <w:rPr>
          <w:lang w:eastAsia="es-ES"/>
        </w:rPr>
        <w:t>Las llaves de cierre DEBEN estar en su propia línea y NO DEBEN ir precedidas de una línea en blanco.</w:t>
      </w:r>
    </w:p>
    <w:p w:rsidR="00275792" w:rsidRDefault="00275792" w:rsidP="00D97895">
      <w:pPr>
        <w:pStyle w:val="PSI-Ttulo1"/>
        <w:rPr>
          <w:lang w:eastAsia="es-ES"/>
        </w:rPr>
      </w:pPr>
    </w:p>
    <w:p w:rsidR="008E55C2" w:rsidRDefault="008E55C2" w:rsidP="00D97895">
      <w:pPr>
        <w:pStyle w:val="PSI-Ttulo1"/>
        <w:rPr>
          <w:lang w:eastAsia="es-E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221E57">
        <w:rPr>
          <w:rFonts w:ascii="Source Code Pro" w:eastAsia="Times New Roman" w:hAnsi="Source Code Pro" w:cs="Times New Roman"/>
          <w:color w:val="1F7199"/>
          <w:spacing w:val="-5"/>
          <w:sz w:val="20"/>
          <w:szCs w:val="20"/>
          <w:bdr w:val="none" w:sz="0" w:space="0" w:color="auto" w:frame="1"/>
          <w:lang w:val="en-US"/>
        </w:rPr>
        <w:t>&lt;?php</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221E57">
        <w:rPr>
          <w:rFonts w:ascii="Source Code Pro" w:eastAsia="Times New Roman" w:hAnsi="Source Code Pro" w:cs="Times New Roman"/>
          <w:b/>
          <w:bCs/>
          <w:color w:val="444444"/>
          <w:spacing w:val="-5"/>
          <w:sz w:val="20"/>
          <w:szCs w:val="20"/>
          <w:bdr w:val="none" w:sz="0" w:space="0" w:color="auto" w:frame="1"/>
          <w:lang w:val="en-US"/>
        </w:rPr>
        <w:t>namespace</w:t>
      </w:r>
      <w:r w:rsidRPr="00C460A8">
        <w:rPr>
          <w:rFonts w:ascii="Source Code Pro" w:eastAsia="Times New Roman" w:hAnsi="Source Code Pro" w:cs="Times New Roman"/>
          <w:color w:val="444444"/>
          <w:spacing w:val="-5"/>
          <w:sz w:val="20"/>
          <w:szCs w:val="20"/>
          <w:shd w:val="clear" w:color="auto" w:fill="FFFFFF"/>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Vendor</w:t>
      </w:r>
      <w:r w:rsidRPr="00C460A8">
        <w:rPr>
          <w:rFonts w:ascii="Source Code Pro" w:eastAsia="Times New Roman" w:hAnsi="Source Code Pro" w:cs="Times New Roman"/>
          <w:color w:val="444444"/>
          <w:spacing w:val="-5"/>
          <w:sz w:val="20"/>
          <w:szCs w:val="20"/>
          <w:shd w:val="clear" w:color="auto" w:fill="FFFFFF"/>
          <w:lang w:val="en-US"/>
        </w:rPr>
        <w:t>\</w:t>
      </w:r>
      <w:r w:rsidRPr="00221E57">
        <w:rPr>
          <w:rFonts w:ascii="Source Code Pro" w:eastAsia="Times New Roman" w:hAnsi="Source Code Pro" w:cs="Times New Roman"/>
          <w:b/>
          <w:bCs/>
          <w:color w:val="880000"/>
          <w:spacing w:val="-5"/>
          <w:sz w:val="20"/>
          <w:szCs w:val="20"/>
          <w:bdr w:val="none" w:sz="0" w:space="0" w:color="auto" w:frame="1"/>
          <w:lang w:val="en-US"/>
        </w:rPr>
        <w:t>Package</w:t>
      </w:r>
      <w:r w:rsidRPr="00C460A8">
        <w:rPr>
          <w:rFonts w:ascii="Source Code Pro" w:eastAsia="Times New Roman" w:hAnsi="Source Code Pro" w:cs="Times New Roman"/>
          <w:color w:val="444444"/>
          <w:spacing w:val="-5"/>
          <w:sz w:val="20"/>
          <w:szCs w:val="20"/>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221E57">
        <w:rPr>
          <w:rFonts w:ascii="Source Code Pro" w:eastAsia="Times New Roman" w:hAnsi="Source Code Pro" w:cs="Times New Roman"/>
          <w:b/>
          <w:bCs/>
          <w:color w:val="444444"/>
          <w:spacing w:val="-5"/>
          <w:sz w:val="20"/>
          <w:szCs w:val="20"/>
          <w:bdr w:val="none" w:sz="0" w:space="0" w:color="auto" w:frame="1"/>
          <w:lang w:val="en-US"/>
        </w:rPr>
        <w:t>use</w:t>
      </w:r>
      <w:r w:rsidRPr="00C460A8">
        <w:rPr>
          <w:rFonts w:ascii="Source Code Pro" w:eastAsia="Times New Roman" w:hAnsi="Source Code Pro" w:cs="Times New Roman"/>
          <w:color w:val="444444"/>
          <w:spacing w:val="-5"/>
          <w:sz w:val="20"/>
          <w:szCs w:val="20"/>
          <w:shd w:val="clear" w:color="auto" w:fill="FFFFFF"/>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FooClass</w:t>
      </w:r>
      <w:r w:rsidRPr="00C460A8">
        <w:rPr>
          <w:rFonts w:ascii="Source Code Pro" w:eastAsia="Times New Roman" w:hAnsi="Source Code Pro" w:cs="Times New Roman"/>
          <w:color w:val="444444"/>
          <w:spacing w:val="-5"/>
          <w:sz w:val="20"/>
          <w:szCs w:val="20"/>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221E57">
        <w:rPr>
          <w:rFonts w:ascii="Source Code Pro" w:eastAsia="Times New Roman" w:hAnsi="Source Code Pro" w:cs="Times New Roman"/>
          <w:b/>
          <w:bCs/>
          <w:color w:val="444444"/>
          <w:spacing w:val="-5"/>
          <w:sz w:val="20"/>
          <w:szCs w:val="20"/>
          <w:bdr w:val="none" w:sz="0" w:space="0" w:color="auto" w:frame="1"/>
          <w:lang w:val="en-US"/>
        </w:rPr>
        <w:t>use</w:t>
      </w:r>
      <w:r w:rsidRPr="00C460A8">
        <w:rPr>
          <w:rFonts w:ascii="Source Code Pro" w:eastAsia="Times New Roman" w:hAnsi="Source Code Pro" w:cs="Times New Roman"/>
          <w:color w:val="444444"/>
          <w:spacing w:val="-5"/>
          <w:sz w:val="20"/>
          <w:szCs w:val="20"/>
          <w:shd w:val="clear" w:color="auto" w:fill="FFFFFF"/>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BarClass</w:t>
      </w:r>
      <w:r w:rsidRPr="00C460A8">
        <w:rPr>
          <w:rFonts w:ascii="Source Code Pro" w:eastAsia="Times New Roman" w:hAnsi="Source Code Pro" w:cs="Times New Roman"/>
          <w:color w:val="444444"/>
          <w:spacing w:val="-5"/>
          <w:sz w:val="20"/>
          <w:szCs w:val="20"/>
          <w:shd w:val="clear" w:color="auto" w:fill="FFFFFF"/>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as</w:t>
      </w:r>
      <w:r w:rsidRPr="00C460A8">
        <w:rPr>
          <w:rFonts w:ascii="Source Code Pro" w:eastAsia="Times New Roman" w:hAnsi="Source Code Pro" w:cs="Times New Roman"/>
          <w:color w:val="444444"/>
          <w:spacing w:val="-5"/>
          <w:sz w:val="20"/>
          <w:szCs w:val="20"/>
          <w:shd w:val="clear" w:color="auto" w:fill="FFFFFF"/>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Bar</w:t>
      </w:r>
      <w:r w:rsidRPr="00C460A8">
        <w:rPr>
          <w:rFonts w:ascii="Source Code Pro" w:eastAsia="Times New Roman" w:hAnsi="Source Code Pro" w:cs="Times New Roman"/>
          <w:color w:val="444444"/>
          <w:spacing w:val="-5"/>
          <w:sz w:val="20"/>
          <w:szCs w:val="20"/>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221E57">
        <w:rPr>
          <w:rFonts w:ascii="Source Code Pro" w:eastAsia="Times New Roman" w:hAnsi="Source Code Pro" w:cs="Times New Roman"/>
          <w:b/>
          <w:bCs/>
          <w:color w:val="444444"/>
          <w:spacing w:val="-5"/>
          <w:sz w:val="20"/>
          <w:szCs w:val="20"/>
          <w:bdr w:val="none" w:sz="0" w:space="0" w:color="auto" w:frame="1"/>
          <w:lang w:val="en-US"/>
        </w:rPr>
        <w:t>use</w:t>
      </w:r>
      <w:r w:rsidRPr="00C460A8">
        <w:rPr>
          <w:rFonts w:ascii="Source Code Pro" w:eastAsia="Times New Roman" w:hAnsi="Source Code Pro" w:cs="Times New Roman"/>
          <w:color w:val="444444"/>
          <w:spacing w:val="-5"/>
          <w:sz w:val="20"/>
          <w:szCs w:val="20"/>
          <w:shd w:val="clear" w:color="auto" w:fill="FFFFFF"/>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OtherVendor</w:t>
      </w:r>
      <w:r w:rsidRPr="00C460A8">
        <w:rPr>
          <w:rFonts w:ascii="Source Code Pro" w:eastAsia="Times New Roman" w:hAnsi="Source Code Pro" w:cs="Times New Roman"/>
          <w:color w:val="444444"/>
          <w:spacing w:val="-5"/>
          <w:sz w:val="20"/>
          <w:szCs w:val="20"/>
          <w:shd w:val="clear" w:color="auto" w:fill="FFFFFF"/>
          <w:lang w:val="en-US"/>
        </w:rPr>
        <w:t>\</w:t>
      </w:r>
      <w:r w:rsidRPr="00221E57">
        <w:rPr>
          <w:rFonts w:ascii="Source Code Pro" w:eastAsia="Times New Roman" w:hAnsi="Source Code Pro" w:cs="Times New Roman"/>
          <w:b/>
          <w:bCs/>
          <w:color w:val="880000"/>
          <w:spacing w:val="-5"/>
          <w:sz w:val="20"/>
          <w:szCs w:val="20"/>
          <w:bdr w:val="none" w:sz="0" w:space="0" w:color="auto" w:frame="1"/>
          <w:lang w:val="en-US"/>
        </w:rPr>
        <w:t>OtherPackage</w:t>
      </w:r>
      <w:r w:rsidRPr="00C460A8">
        <w:rPr>
          <w:rFonts w:ascii="Source Code Pro" w:eastAsia="Times New Roman" w:hAnsi="Source Code Pro" w:cs="Times New Roman"/>
          <w:color w:val="444444"/>
          <w:spacing w:val="-5"/>
          <w:sz w:val="20"/>
          <w:szCs w:val="20"/>
          <w:shd w:val="clear" w:color="auto" w:fill="FFFFFF"/>
          <w:lang w:val="en-US"/>
        </w:rPr>
        <w:t>\</w:t>
      </w:r>
      <w:r w:rsidRPr="00221E57">
        <w:rPr>
          <w:rFonts w:ascii="Source Code Pro" w:eastAsia="Times New Roman" w:hAnsi="Source Code Pro" w:cs="Times New Roman"/>
          <w:b/>
          <w:bCs/>
          <w:color w:val="880000"/>
          <w:spacing w:val="-5"/>
          <w:sz w:val="20"/>
          <w:szCs w:val="20"/>
          <w:bdr w:val="none" w:sz="0" w:space="0" w:color="auto" w:frame="1"/>
          <w:lang w:val="en-US"/>
        </w:rPr>
        <w:t>BazClass</w:t>
      </w:r>
      <w:r w:rsidRPr="00C460A8">
        <w:rPr>
          <w:rFonts w:ascii="Source Code Pro" w:eastAsia="Times New Roman" w:hAnsi="Source Code Pro" w:cs="Times New Roman"/>
          <w:color w:val="444444"/>
          <w:spacing w:val="-5"/>
          <w:sz w:val="20"/>
          <w:szCs w:val="20"/>
          <w:shd w:val="clear" w:color="auto" w:fill="FFFFFF"/>
          <w:lang w:val="en-US"/>
        </w:rPr>
        <w:t>;</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p>
    <w:p w:rsidR="00C460A8" w:rsidRPr="00221E57" w:rsidRDefault="00C460A8" w:rsidP="00C460A8">
      <w:pPr>
        <w:spacing w:before="0" w:line="240" w:lineRule="auto"/>
        <w:ind w:left="0" w:firstLine="0"/>
        <w:rPr>
          <w:rFonts w:ascii="Source Code Pro" w:eastAsia="Times New Roman" w:hAnsi="Source Code Pro" w:cs="Times New Roman"/>
          <w:color w:val="444444"/>
          <w:spacing w:val="-5"/>
          <w:sz w:val="20"/>
          <w:szCs w:val="20"/>
          <w:bdr w:val="none" w:sz="0" w:space="0" w:color="auto" w:frame="1"/>
          <w:lang w:val="en-US"/>
        </w:rPr>
      </w:pPr>
      <w:r w:rsidRPr="00221E57">
        <w:rPr>
          <w:rFonts w:ascii="Source Code Pro" w:eastAsia="Times New Roman" w:hAnsi="Source Code Pro" w:cs="Times New Roman"/>
          <w:b/>
          <w:bCs/>
          <w:color w:val="444444"/>
          <w:spacing w:val="-5"/>
          <w:sz w:val="20"/>
          <w:szCs w:val="20"/>
          <w:bdr w:val="none" w:sz="0" w:space="0" w:color="auto" w:frame="1"/>
          <w:lang w:val="en-US"/>
        </w:rPr>
        <w:t>class</w:t>
      </w:r>
      <w:r w:rsidRPr="00221E57">
        <w:rPr>
          <w:rFonts w:ascii="Source Code Pro" w:eastAsia="Times New Roman" w:hAnsi="Source Code Pro" w:cs="Times New Roman"/>
          <w:color w:val="444444"/>
          <w:spacing w:val="-5"/>
          <w:sz w:val="20"/>
          <w:szCs w:val="20"/>
          <w:bdr w:val="none" w:sz="0" w:space="0" w:color="auto" w:frame="1"/>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ClassName</w:t>
      </w:r>
      <w:r w:rsidRPr="00221E57">
        <w:rPr>
          <w:rFonts w:ascii="Source Code Pro" w:eastAsia="Times New Roman" w:hAnsi="Source Code Pro" w:cs="Times New Roman"/>
          <w:color w:val="444444"/>
          <w:spacing w:val="-5"/>
          <w:sz w:val="20"/>
          <w:szCs w:val="20"/>
          <w:bdr w:val="none" w:sz="0" w:space="0" w:color="auto" w:frame="1"/>
          <w:lang w:val="en-US"/>
        </w:rPr>
        <w:t xml:space="preserve"> </w:t>
      </w:r>
      <w:r w:rsidRPr="00221E57">
        <w:rPr>
          <w:rFonts w:ascii="Source Code Pro" w:eastAsia="Times New Roman" w:hAnsi="Source Code Pro" w:cs="Times New Roman"/>
          <w:b/>
          <w:bCs/>
          <w:color w:val="444444"/>
          <w:spacing w:val="-5"/>
          <w:sz w:val="20"/>
          <w:szCs w:val="20"/>
          <w:bdr w:val="none" w:sz="0" w:space="0" w:color="auto" w:frame="1"/>
          <w:lang w:val="en-US"/>
        </w:rPr>
        <w:t>extends</w:t>
      </w:r>
      <w:r w:rsidRPr="00221E57">
        <w:rPr>
          <w:rFonts w:ascii="Source Code Pro" w:eastAsia="Times New Roman" w:hAnsi="Source Code Pro" w:cs="Times New Roman"/>
          <w:color w:val="444444"/>
          <w:spacing w:val="-5"/>
          <w:sz w:val="20"/>
          <w:szCs w:val="20"/>
          <w:bdr w:val="none" w:sz="0" w:space="0" w:color="auto" w:frame="1"/>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ParentClass</w:t>
      </w:r>
      <w:r w:rsidRPr="00221E57">
        <w:rPr>
          <w:rFonts w:ascii="Source Code Pro" w:eastAsia="Times New Roman" w:hAnsi="Source Code Pro" w:cs="Times New Roman"/>
          <w:color w:val="444444"/>
          <w:spacing w:val="-5"/>
          <w:sz w:val="20"/>
          <w:szCs w:val="20"/>
          <w:bdr w:val="none" w:sz="0" w:space="0" w:color="auto" w:frame="1"/>
          <w:lang w:val="en-US"/>
        </w:rPr>
        <w:t xml:space="preserve"> </w:t>
      </w:r>
      <w:r w:rsidRPr="00221E57">
        <w:rPr>
          <w:rFonts w:ascii="Source Code Pro" w:eastAsia="Times New Roman" w:hAnsi="Source Code Pro" w:cs="Times New Roman"/>
          <w:b/>
          <w:bCs/>
          <w:color w:val="444444"/>
          <w:spacing w:val="-5"/>
          <w:sz w:val="20"/>
          <w:szCs w:val="20"/>
          <w:bdr w:val="none" w:sz="0" w:space="0" w:color="auto" w:frame="1"/>
          <w:lang w:val="en-US"/>
        </w:rPr>
        <w:t>implements</w:t>
      </w:r>
      <w:r w:rsidRPr="00221E57">
        <w:rPr>
          <w:rFonts w:ascii="Source Code Pro" w:eastAsia="Times New Roman" w:hAnsi="Source Code Pro" w:cs="Times New Roman"/>
          <w:color w:val="444444"/>
          <w:spacing w:val="-5"/>
          <w:sz w:val="20"/>
          <w:szCs w:val="20"/>
          <w:bdr w:val="none" w:sz="0" w:space="0" w:color="auto" w:frame="1"/>
          <w:lang w:val="en-US"/>
        </w:rPr>
        <w:t xml:space="preserve"> \</w:t>
      </w:r>
      <w:r w:rsidRPr="00221E57">
        <w:rPr>
          <w:rFonts w:ascii="Source Code Pro" w:eastAsia="Times New Roman" w:hAnsi="Source Code Pro" w:cs="Times New Roman"/>
          <w:b/>
          <w:bCs/>
          <w:color w:val="880000"/>
          <w:spacing w:val="-5"/>
          <w:sz w:val="20"/>
          <w:szCs w:val="20"/>
          <w:bdr w:val="none" w:sz="0" w:space="0" w:color="auto" w:frame="1"/>
          <w:lang w:val="en-US"/>
        </w:rPr>
        <w:t>ArrayAccess</w:t>
      </w:r>
      <w:r w:rsidRPr="00221E57">
        <w:rPr>
          <w:rFonts w:ascii="Source Code Pro" w:eastAsia="Times New Roman" w:hAnsi="Source Code Pro" w:cs="Times New Roman"/>
          <w:color w:val="444444"/>
          <w:spacing w:val="-5"/>
          <w:sz w:val="20"/>
          <w:szCs w:val="20"/>
          <w:bdr w:val="none" w:sz="0" w:space="0" w:color="auto" w:frame="1"/>
          <w:lang w:val="en-US"/>
        </w:rPr>
        <w:t>, \</w:t>
      </w:r>
      <w:r w:rsidRPr="00221E57">
        <w:rPr>
          <w:rFonts w:ascii="Source Code Pro" w:eastAsia="Times New Roman" w:hAnsi="Source Code Pro" w:cs="Times New Roman"/>
          <w:b/>
          <w:bCs/>
          <w:color w:val="880000"/>
          <w:spacing w:val="-5"/>
          <w:sz w:val="20"/>
          <w:szCs w:val="20"/>
          <w:bdr w:val="none" w:sz="0" w:space="0" w:color="auto" w:frame="1"/>
          <w:lang w:val="en-US"/>
        </w:rPr>
        <w:t>Countable</w:t>
      </w:r>
    </w:p>
    <w:p w:rsidR="00C460A8" w:rsidRPr="00C460A8" w:rsidRDefault="00C460A8" w:rsidP="00C460A8">
      <w:pPr>
        <w:spacing w:before="0" w:line="240" w:lineRule="auto"/>
        <w:ind w:left="0" w:firstLine="0"/>
        <w:rPr>
          <w:rFonts w:ascii="Source Code Pro" w:eastAsia="Times New Roman" w:hAnsi="Source Code Pro" w:cs="Times New Roman"/>
          <w:color w:val="444444"/>
          <w:spacing w:val="-5"/>
          <w:sz w:val="20"/>
          <w:szCs w:val="20"/>
          <w:shd w:val="clear" w:color="auto" w:fill="FFFFFF"/>
          <w:lang w:val="es-AR"/>
        </w:rPr>
      </w:pPr>
      <w:r w:rsidRPr="00C460A8">
        <w:rPr>
          <w:rFonts w:ascii="Source Code Pro" w:eastAsia="Times New Roman" w:hAnsi="Source Code Pro" w:cs="Times New Roman"/>
          <w:color w:val="444444"/>
          <w:spacing w:val="-5"/>
          <w:sz w:val="20"/>
          <w:szCs w:val="20"/>
          <w:shd w:val="clear" w:color="auto" w:fill="FFFFFF"/>
          <w:lang w:val="es-AR"/>
        </w:rPr>
        <w:t>{</w:t>
      </w:r>
    </w:p>
    <w:p w:rsidR="00221E57" w:rsidRPr="00221E57" w:rsidRDefault="00C460A8" w:rsidP="00221E57">
      <w:pPr>
        <w:spacing w:before="0" w:line="240" w:lineRule="auto"/>
        <w:ind w:left="0" w:firstLine="0"/>
        <w:rPr>
          <w:rFonts w:ascii="Source Code Pro" w:eastAsia="Times New Roman" w:hAnsi="Source Code Pro" w:cs="Times New Roman"/>
          <w:color w:val="888888"/>
          <w:spacing w:val="-5"/>
          <w:sz w:val="20"/>
          <w:szCs w:val="20"/>
          <w:bdr w:val="none" w:sz="0" w:space="0" w:color="auto" w:frame="1"/>
          <w:lang w:val="es-AR"/>
        </w:rPr>
      </w:pPr>
      <w:r w:rsidRPr="00C460A8">
        <w:rPr>
          <w:rFonts w:ascii="Source Code Pro" w:eastAsia="Times New Roman" w:hAnsi="Source Code Pro" w:cs="Times New Roman"/>
          <w:color w:val="444444"/>
          <w:spacing w:val="-5"/>
          <w:sz w:val="20"/>
          <w:szCs w:val="20"/>
          <w:shd w:val="clear" w:color="auto" w:fill="FFFFFF"/>
          <w:lang w:val="es-AR"/>
        </w:rPr>
        <w:t xml:space="preserve">    </w:t>
      </w:r>
      <w:r w:rsidRPr="00221E57">
        <w:rPr>
          <w:rFonts w:ascii="Source Code Pro" w:eastAsia="Times New Roman" w:hAnsi="Source Code Pro" w:cs="Times New Roman"/>
          <w:color w:val="888888"/>
          <w:spacing w:val="-5"/>
          <w:sz w:val="20"/>
          <w:szCs w:val="20"/>
          <w:bdr w:val="none" w:sz="0" w:space="0" w:color="auto" w:frame="1"/>
          <w:lang w:val="es-AR"/>
        </w:rPr>
        <w:t>// constants, properties, methods</w:t>
      </w:r>
    </w:p>
    <w:p w:rsidR="00C460A8" w:rsidRPr="00221E57" w:rsidRDefault="00C460A8" w:rsidP="00221E57">
      <w:pPr>
        <w:spacing w:before="0" w:line="240" w:lineRule="auto"/>
        <w:ind w:left="0" w:firstLine="0"/>
        <w:rPr>
          <w:sz w:val="20"/>
          <w:szCs w:val="20"/>
          <w:lang w:eastAsia="es-ES"/>
        </w:rPr>
      </w:pPr>
      <w:r w:rsidRPr="00221E57">
        <w:rPr>
          <w:rFonts w:ascii="Source Code Pro" w:eastAsia="Times New Roman" w:hAnsi="Source Code Pro" w:cs="Times New Roman"/>
          <w:color w:val="444444"/>
          <w:spacing w:val="-5"/>
          <w:sz w:val="20"/>
          <w:szCs w:val="20"/>
          <w:shd w:val="clear" w:color="auto" w:fill="FFFFFF"/>
          <w:lang w:val="es-AR"/>
        </w:rPr>
        <w:t>}</w:t>
      </w:r>
    </w:p>
    <w:p w:rsidR="008E55C2" w:rsidRDefault="008E55C2" w:rsidP="00221E57">
      <w:pPr>
        <w:pStyle w:val="PSI-Normal"/>
        <w:rPr>
          <w:lang w:eastAsia="es-ES"/>
        </w:rPr>
      </w:pPr>
    </w:p>
    <w:p w:rsidR="00275792" w:rsidRDefault="00221E57" w:rsidP="00221E57">
      <w:pPr>
        <w:pStyle w:val="PSI-Normal"/>
        <w:rPr>
          <w:lang w:eastAsia="es-ES"/>
        </w:rPr>
      </w:pPr>
      <w:r w:rsidRPr="00221E57">
        <w:rPr>
          <w:lang w:eastAsia="es-ES"/>
        </w:rPr>
        <w:t>Las listas de implements</w:t>
      </w:r>
      <w:r>
        <w:rPr>
          <w:lang w:eastAsia="es-ES"/>
        </w:rPr>
        <w:t xml:space="preserve"> </w:t>
      </w:r>
      <w:r w:rsidRPr="00221E57">
        <w:rPr>
          <w:lang w:eastAsia="es-ES"/>
        </w:rPr>
        <w:t>y, en el caso de interfaces, extends</w:t>
      </w:r>
      <w:r>
        <w:rPr>
          <w:lang w:eastAsia="es-ES"/>
        </w:rPr>
        <w:t xml:space="preserve"> </w:t>
      </w:r>
      <w:r w:rsidRPr="00221E57">
        <w:rPr>
          <w:lang w:eastAsia="es-ES"/>
        </w:rPr>
        <w:t>PUEDEN dividirse en varias líneas, donde cada línea subsiguiente se sangra una vez. Al hacerlo, el primer elemento de la lista DEBE estar en la siguiente línea y DEBE haber solo una interfaz por línea.</w:t>
      </w:r>
    </w:p>
    <w:p w:rsidR="00221E57" w:rsidRDefault="00221E57" w:rsidP="00221E57">
      <w:pPr>
        <w:pStyle w:val="PSI-Normal"/>
        <w:rPr>
          <w:lang w:eastAsia="es-ES"/>
        </w:rPr>
      </w:pPr>
    </w:p>
    <w:p w:rsidR="00221E57" w:rsidRDefault="00221E57" w:rsidP="00221E57">
      <w:pPr>
        <w:pStyle w:val="PSI-Normal"/>
        <w:rPr>
          <w:lang w:eastAsia="es-ES"/>
        </w:rPr>
      </w:pPr>
    </w:p>
    <w:p w:rsidR="008E55C2" w:rsidRDefault="008E55C2" w:rsidP="00221E57">
      <w:pPr>
        <w:pStyle w:val="PSI-Normal"/>
        <w:rPr>
          <w:lang w:eastAsia="es-E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1F7199"/>
          <w:spacing w:val="-5"/>
          <w:sz w:val="24"/>
          <w:szCs w:val="24"/>
          <w:bdr w:val="none" w:sz="0" w:space="0" w:color="auto" w:frame="1"/>
          <w:lang w:val="en-US"/>
        </w:rPr>
        <w:lastRenderedPageBreak/>
        <w:t>&lt;?php</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namespace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FooClass</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BarClass</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as</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Bar</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OtherVendor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OtherPackage</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BazClass</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class</w:t>
      </w: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ClassName</w:t>
      </w: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21E57">
        <w:rPr>
          <w:rFonts w:ascii="Source Code Pro" w:eastAsia="Times New Roman" w:hAnsi="Source Code Pro" w:cs="Times New Roman"/>
          <w:b/>
          <w:bCs/>
          <w:color w:val="444444"/>
          <w:spacing w:val="-5"/>
          <w:sz w:val="24"/>
          <w:szCs w:val="24"/>
          <w:bdr w:val="none" w:sz="0" w:space="0" w:color="auto" w:frame="1"/>
          <w:lang w:val="en-US"/>
        </w:rPr>
        <w:t>extends</w:t>
      </w: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ParentClass</w:t>
      </w: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21E57">
        <w:rPr>
          <w:rFonts w:ascii="Source Code Pro" w:eastAsia="Times New Roman" w:hAnsi="Source Code Pro" w:cs="Times New Roman"/>
          <w:b/>
          <w:bCs/>
          <w:color w:val="444444"/>
          <w:spacing w:val="-5"/>
          <w:sz w:val="24"/>
          <w:szCs w:val="24"/>
          <w:bdr w:val="none" w:sz="0" w:space="0" w:color="auto" w:frame="1"/>
          <w:lang w:val="en-US"/>
        </w:rPr>
        <w:t>implements</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ArrayAccess</w:t>
      </w:r>
      <w:r w:rsidRPr="00221E57">
        <w:rPr>
          <w:rFonts w:ascii="Source Code Pro" w:eastAsia="Times New Roman" w:hAnsi="Source Code Pro" w:cs="Times New Roman"/>
          <w:color w:val="444444"/>
          <w:spacing w:val="-5"/>
          <w:sz w:val="24"/>
          <w:szCs w:val="24"/>
          <w:bdr w:val="none" w:sz="0" w:space="0" w:color="auto" w:frame="1"/>
          <w:lang w:val="en-US"/>
        </w:rPr>
        <w:t>,</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bdr w:val="none" w:sz="0" w:space="0" w:color="auto" w:frame="1"/>
          <w:lang w:val="en-US"/>
        </w:rPr>
        <w:t>\</w:t>
      </w:r>
      <w:r w:rsidRPr="00274B9A">
        <w:rPr>
          <w:rFonts w:ascii="Source Code Pro" w:eastAsia="Times New Roman" w:hAnsi="Source Code Pro" w:cs="Times New Roman"/>
          <w:b/>
          <w:bCs/>
          <w:color w:val="880000"/>
          <w:spacing w:val="-5"/>
          <w:sz w:val="24"/>
          <w:szCs w:val="24"/>
          <w:bdr w:val="none" w:sz="0" w:space="0" w:color="auto" w:frame="1"/>
          <w:lang w:val="en-US"/>
        </w:rPr>
        <w:t>Countable</w:t>
      </w:r>
      <w:r w:rsidRPr="00274B9A">
        <w:rPr>
          <w:rFonts w:ascii="Source Code Pro" w:eastAsia="Times New Roman" w:hAnsi="Source Code Pro" w:cs="Times New Roman"/>
          <w:color w:val="444444"/>
          <w:spacing w:val="-5"/>
          <w:sz w:val="24"/>
          <w:szCs w:val="24"/>
          <w:bdr w:val="none" w:sz="0" w:space="0" w:color="auto" w:frame="1"/>
          <w:lang w:val="en-US"/>
        </w:rPr>
        <w:t>,</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274B9A">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b/>
          <w:bCs/>
          <w:color w:val="880000"/>
          <w:spacing w:val="-5"/>
          <w:sz w:val="24"/>
          <w:szCs w:val="24"/>
          <w:bdr w:val="none" w:sz="0" w:space="0" w:color="auto" w:frame="1"/>
          <w:lang w:val="en-US"/>
        </w:rPr>
        <w:t>Serializable</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74B9A">
        <w:rPr>
          <w:rFonts w:ascii="Source Code Pro" w:eastAsia="Times New Roman" w:hAnsi="Source Code Pro" w:cs="Times New Roman"/>
          <w:color w:val="444444"/>
          <w:spacing w:val="-5"/>
          <w:sz w:val="24"/>
          <w:szCs w:val="24"/>
          <w:shd w:val="clear" w:color="auto" w:fill="FFFFFF"/>
          <w:lang w:val="en-US"/>
        </w:rPr>
        <w:t>{</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74B9A">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color w:val="888888"/>
          <w:spacing w:val="-5"/>
          <w:sz w:val="24"/>
          <w:szCs w:val="24"/>
          <w:bdr w:val="none" w:sz="0" w:space="0" w:color="auto" w:frame="1"/>
          <w:lang w:val="en-US"/>
        </w:rPr>
        <w:t>// constants, properties, methods</w:t>
      </w:r>
    </w:p>
    <w:p w:rsidR="00221E57" w:rsidRPr="00274B9A" w:rsidRDefault="00221E57" w:rsidP="00221E57">
      <w:pPr>
        <w:pStyle w:val="PSI-Normal"/>
        <w:rPr>
          <w:lang w:val="en-US" w:eastAsia="es-ES"/>
        </w:rPr>
      </w:pPr>
      <w:r w:rsidRPr="00274B9A">
        <w:rPr>
          <w:rFonts w:ascii="Source Code Pro" w:eastAsia="Times New Roman" w:hAnsi="Source Code Pro" w:cs="Times New Roman"/>
          <w:color w:val="444444"/>
          <w:spacing w:val="-5"/>
          <w:sz w:val="24"/>
          <w:szCs w:val="24"/>
          <w:shd w:val="clear" w:color="auto" w:fill="FFFFFF"/>
          <w:lang w:val="en-US"/>
        </w:rPr>
        <w:t>}</w:t>
      </w:r>
    </w:p>
    <w:p w:rsidR="00221E57" w:rsidRPr="00274B9A" w:rsidRDefault="00221E57" w:rsidP="00D97895">
      <w:pPr>
        <w:pStyle w:val="PSI-Ttulo1"/>
        <w:rPr>
          <w:lang w:val="en-US" w:eastAsia="es-ES"/>
        </w:rPr>
      </w:pPr>
    </w:p>
    <w:p w:rsidR="008E55C2" w:rsidRPr="00274B9A" w:rsidRDefault="008E55C2" w:rsidP="00D97895">
      <w:pPr>
        <w:pStyle w:val="PSI-Ttulo1"/>
        <w:rPr>
          <w:lang w:val="en-US" w:eastAsia="es-ES"/>
        </w:rPr>
      </w:pPr>
    </w:p>
    <w:p w:rsidR="00221E57" w:rsidRDefault="00221E57" w:rsidP="00221E57">
      <w:pPr>
        <w:pStyle w:val="PSI-Ttulo3"/>
      </w:pPr>
      <w:bookmarkStart w:id="28" w:name="_Toc72875444"/>
      <w:r>
        <w:t>4.2 Usando rasgos</w:t>
      </w:r>
      <w:bookmarkEnd w:id="28"/>
    </w:p>
    <w:p w:rsidR="00221E57" w:rsidRDefault="00221E57" w:rsidP="00221E57">
      <w:pPr>
        <w:pStyle w:val="PSI-Normal"/>
        <w:rPr>
          <w:lang w:eastAsia="es-ES"/>
        </w:rPr>
      </w:pPr>
      <w:r>
        <w:rPr>
          <w:lang w:eastAsia="es-ES"/>
        </w:rPr>
        <w:t>La palabra clave use utilizada dentro de las clases para implementar rasgos DEBE declararse en la siguiente línea después de la llave de apertura.</w:t>
      </w:r>
    </w:p>
    <w:p w:rsidR="008E55C2" w:rsidRDefault="008E55C2" w:rsidP="00221E57">
      <w:pPr>
        <w:pStyle w:val="PSI-Normal"/>
        <w:rPr>
          <w:lang w:eastAsia="es-E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1F7199"/>
          <w:spacing w:val="-5"/>
          <w:sz w:val="24"/>
          <w:szCs w:val="24"/>
          <w:bdr w:val="none" w:sz="0" w:space="0" w:color="auto" w:frame="1"/>
          <w:lang w:val="en-US"/>
        </w:rPr>
        <w:t>&lt;?php</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namespace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FirstTrait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274B9A">
        <w:rPr>
          <w:rFonts w:ascii="Source Code Pro" w:eastAsia="Times New Roman" w:hAnsi="Source Code Pro" w:cs="Times New Roman"/>
          <w:b/>
          <w:bCs/>
          <w:color w:val="444444"/>
          <w:spacing w:val="-5"/>
          <w:sz w:val="24"/>
          <w:szCs w:val="24"/>
          <w:bdr w:val="none" w:sz="0" w:space="0" w:color="auto" w:frame="1"/>
          <w:lang w:val="es-AR"/>
        </w:rPr>
        <w:t>class</w:t>
      </w:r>
      <w:r w:rsidRPr="00274B9A">
        <w:rPr>
          <w:rFonts w:ascii="Source Code Pro" w:eastAsia="Times New Roman" w:hAnsi="Source Code Pro" w:cs="Times New Roman"/>
          <w:color w:val="444444"/>
          <w:spacing w:val="-5"/>
          <w:sz w:val="24"/>
          <w:szCs w:val="24"/>
          <w:bdr w:val="none" w:sz="0" w:space="0" w:color="auto" w:frame="1"/>
          <w:lang w:val="es-AR"/>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ClassName</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444444"/>
          <w:spacing w:val="-5"/>
          <w:sz w:val="24"/>
          <w:szCs w:val="24"/>
          <w:bdr w:val="none" w:sz="0" w:space="0" w:color="auto" w:frame="1"/>
          <w:lang w:val="es-AR"/>
        </w:rPr>
        <w:t>use</w:t>
      </w: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FirstTrait</w:t>
      </w:r>
      <w:r w:rsidRPr="00274B9A">
        <w:rPr>
          <w:rFonts w:ascii="Source Code Pro" w:eastAsia="Times New Roman" w:hAnsi="Source Code Pro" w:cs="Times New Roman"/>
          <w:color w:val="444444"/>
          <w:spacing w:val="-5"/>
          <w:sz w:val="24"/>
          <w:szCs w:val="24"/>
          <w:shd w:val="clear" w:color="auto" w:fill="FFFFFF"/>
          <w:lang w:val="es-AR"/>
        </w:rPr>
        <w:t>;</w:t>
      </w:r>
    </w:p>
    <w:p w:rsidR="00221E57" w:rsidRDefault="00221E57" w:rsidP="00221E57">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221E57" w:rsidRDefault="00221E57" w:rsidP="00D97895">
      <w:pPr>
        <w:pStyle w:val="PSI-Ttulo1"/>
        <w:rPr>
          <w:lang w:eastAsia="es-ES"/>
        </w:rPr>
      </w:pPr>
    </w:p>
    <w:p w:rsidR="00221E57" w:rsidRDefault="00221E57" w:rsidP="00221E57">
      <w:pPr>
        <w:pStyle w:val="PSI-Normal"/>
        <w:rPr>
          <w:lang w:eastAsia="es-ES"/>
        </w:rPr>
      </w:pPr>
      <w:r w:rsidRPr="00221E57">
        <w:rPr>
          <w:lang w:eastAsia="es-ES"/>
        </w:rPr>
        <w:t>Cada rasgo individual que se importa a una clase DEBE incluirse uno por línea y cada inclusión DEBE tener su propia declaración</w:t>
      </w:r>
      <w:r>
        <w:rPr>
          <w:lang w:eastAsia="es-ES"/>
        </w:rPr>
        <w:t xml:space="preserve"> </w:t>
      </w:r>
      <w:r w:rsidRPr="00221E57">
        <w:rPr>
          <w:lang w:eastAsia="es-ES"/>
        </w:rPr>
        <w:t>use de importación.</w:t>
      </w:r>
    </w:p>
    <w:p w:rsidR="00221E57" w:rsidRDefault="00221E57" w:rsidP="00221E57">
      <w:pPr>
        <w:pStyle w:val="PSI-Normal"/>
        <w:rPr>
          <w:lang w:eastAsia="es-E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1F7199"/>
          <w:spacing w:val="-5"/>
          <w:sz w:val="24"/>
          <w:szCs w:val="24"/>
          <w:bdr w:val="none" w:sz="0" w:space="0" w:color="auto" w:frame="1"/>
          <w:lang w:val="en-US"/>
        </w:rPr>
        <w:t>&lt;?php</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namespace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lastRenderedPageBreak/>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FirstTrait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SecondTrait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ThirdTrait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class</w:t>
      </w:r>
      <w:r w:rsidRPr="00221E57">
        <w:rPr>
          <w:rFonts w:ascii="Source Code Pro" w:eastAsia="Times New Roman" w:hAnsi="Source Code Pro" w:cs="Times New Roman"/>
          <w:color w:val="444444"/>
          <w:spacing w:val="-5"/>
          <w:sz w:val="24"/>
          <w:szCs w:val="24"/>
          <w:bdr w:val="none" w:sz="0" w:space="0" w:color="auto" w:frame="1"/>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ClassName</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FirstTrait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SecondTrait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21E57">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b/>
          <w:bCs/>
          <w:color w:val="444444"/>
          <w:spacing w:val="-5"/>
          <w:sz w:val="24"/>
          <w:szCs w:val="24"/>
          <w:bdr w:val="none" w:sz="0" w:space="0" w:color="auto" w:frame="1"/>
          <w:lang w:val="es-AR"/>
        </w:rPr>
        <w:t>use</w:t>
      </w: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ThirdTrait</w:t>
      </w:r>
      <w:r w:rsidRPr="00274B9A">
        <w:rPr>
          <w:rFonts w:ascii="Source Code Pro" w:eastAsia="Times New Roman" w:hAnsi="Source Code Pro" w:cs="Times New Roman"/>
          <w:color w:val="444444"/>
          <w:spacing w:val="-5"/>
          <w:sz w:val="24"/>
          <w:szCs w:val="24"/>
          <w:shd w:val="clear" w:color="auto" w:fill="FFFFFF"/>
          <w:lang w:val="es-AR"/>
        </w:rPr>
        <w:t>;</w:t>
      </w:r>
    </w:p>
    <w:p w:rsidR="00221E57" w:rsidRDefault="00221E57" w:rsidP="00221E57">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221E57" w:rsidRDefault="00221E57" w:rsidP="00D97895">
      <w:pPr>
        <w:pStyle w:val="PSI-Ttulo1"/>
        <w:rPr>
          <w:lang w:eastAsia="es-ES"/>
        </w:rPr>
      </w:pPr>
    </w:p>
    <w:p w:rsidR="00221E57" w:rsidRDefault="00221E57" w:rsidP="00221E57">
      <w:pPr>
        <w:pStyle w:val="PSI-Normal"/>
        <w:rPr>
          <w:lang w:eastAsia="es-ES"/>
        </w:rPr>
      </w:pPr>
      <w:r w:rsidRPr="00221E57">
        <w:rPr>
          <w:lang w:eastAsia="es-ES"/>
        </w:rPr>
        <w:t>Cuando la clase no tiene nada después de la declaración</w:t>
      </w:r>
      <w:r>
        <w:rPr>
          <w:lang w:eastAsia="es-ES"/>
        </w:rPr>
        <w:t xml:space="preserve"> </w:t>
      </w:r>
      <w:r w:rsidRPr="00221E57">
        <w:rPr>
          <w:lang w:eastAsia="es-ES"/>
        </w:rPr>
        <w:t>use de importación, la llave de cierre de la clase DEBE estar en la siguiente línea después de la declaración</w:t>
      </w:r>
      <w:r>
        <w:rPr>
          <w:lang w:eastAsia="es-ES"/>
        </w:rPr>
        <w:t xml:space="preserve"> </w:t>
      </w:r>
      <w:r w:rsidRPr="00221E57">
        <w:rPr>
          <w:lang w:eastAsia="es-ES"/>
        </w:rPr>
        <w:t>use de importación.</w:t>
      </w:r>
    </w:p>
    <w:p w:rsidR="00221E57" w:rsidRDefault="00221E57" w:rsidP="00221E57">
      <w:pPr>
        <w:pStyle w:val="PSI-Normal"/>
        <w:rPr>
          <w:lang w:eastAsia="es-E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color w:val="1F7199"/>
          <w:spacing w:val="-5"/>
          <w:sz w:val="24"/>
          <w:szCs w:val="24"/>
          <w:bdr w:val="none" w:sz="0" w:space="0" w:color="auto" w:frame="1"/>
          <w:lang w:val="en-US"/>
        </w:rPr>
        <w:t>&lt;?php</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namespace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221E57">
        <w:rPr>
          <w:rFonts w:ascii="Source Code Pro" w:eastAsia="Times New Roman" w:hAnsi="Source Code Pro" w:cs="Times New Roman"/>
          <w:b/>
          <w:bCs/>
          <w:color w:val="444444"/>
          <w:spacing w:val="-5"/>
          <w:sz w:val="24"/>
          <w:szCs w:val="24"/>
          <w:bdr w:val="none" w:sz="0" w:space="0" w:color="auto" w:frame="1"/>
          <w:lang w:val="en-US"/>
        </w:rPr>
        <w:t>use</w:t>
      </w:r>
      <w:r w:rsidRPr="00221E57">
        <w:rPr>
          <w:rFonts w:ascii="Source Code Pro" w:eastAsia="Times New Roman" w:hAnsi="Source Code Pro" w:cs="Times New Roman"/>
          <w:color w:val="444444"/>
          <w:spacing w:val="-5"/>
          <w:sz w:val="24"/>
          <w:szCs w:val="24"/>
          <w:shd w:val="clear" w:color="auto" w:fill="FFFFFF"/>
          <w:lang w:val="en-US"/>
        </w:rPr>
        <w:t xml:space="preserve"> </w:t>
      </w:r>
      <w:r w:rsidRPr="00221E57">
        <w:rPr>
          <w:rFonts w:ascii="Source Code Pro" w:eastAsia="Times New Roman" w:hAnsi="Source Code Pro" w:cs="Times New Roman"/>
          <w:b/>
          <w:bCs/>
          <w:color w:val="880000"/>
          <w:spacing w:val="-5"/>
          <w:sz w:val="24"/>
          <w:szCs w:val="24"/>
          <w:bdr w:val="none" w:sz="0" w:space="0" w:color="auto" w:frame="1"/>
          <w:lang w:val="en-US"/>
        </w:rPr>
        <w:t>Vendor</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Package</w:t>
      </w:r>
      <w:r w:rsidRPr="00221E57">
        <w:rPr>
          <w:rFonts w:ascii="Source Code Pro" w:eastAsia="Times New Roman" w:hAnsi="Source Code Pro" w:cs="Times New Roman"/>
          <w:color w:val="444444"/>
          <w:spacing w:val="-5"/>
          <w:sz w:val="24"/>
          <w:szCs w:val="24"/>
          <w:shd w:val="clear" w:color="auto" w:fill="FFFFFF"/>
          <w:lang w:val="en-US"/>
        </w:rPr>
        <w:t>\</w:t>
      </w:r>
      <w:r w:rsidRPr="00221E57">
        <w:rPr>
          <w:rFonts w:ascii="Source Code Pro" w:eastAsia="Times New Roman" w:hAnsi="Source Code Pro" w:cs="Times New Roman"/>
          <w:b/>
          <w:bCs/>
          <w:color w:val="880000"/>
          <w:spacing w:val="-5"/>
          <w:sz w:val="24"/>
          <w:szCs w:val="24"/>
          <w:bdr w:val="none" w:sz="0" w:space="0" w:color="auto" w:frame="1"/>
          <w:lang w:val="en-US"/>
        </w:rPr>
        <w:t>FirstTrait</w:t>
      </w:r>
      <w:r w:rsidRPr="00221E57">
        <w:rPr>
          <w:rFonts w:ascii="Source Code Pro" w:eastAsia="Times New Roman" w:hAnsi="Source Code Pro" w:cs="Times New Roman"/>
          <w:color w:val="444444"/>
          <w:spacing w:val="-5"/>
          <w:sz w:val="24"/>
          <w:szCs w:val="24"/>
          <w:shd w:val="clear" w:color="auto" w:fill="FFFFFF"/>
          <w:lang w:val="en-US"/>
        </w:rPr>
        <w:t>;</w:t>
      </w:r>
    </w:p>
    <w:p w:rsidR="00221E57" w:rsidRPr="00221E57"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274B9A">
        <w:rPr>
          <w:rFonts w:ascii="Source Code Pro" w:eastAsia="Times New Roman" w:hAnsi="Source Code Pro" w:cs="Times New Roman"/>
          <w:b/>
          <w:bCs/>
          <w:color w:val="444444"/>
          <w:spacing w:val="-5"/>
          <w:sz w:val="24"/>
          <w:szCs w:val="24"/>
          <w:bdr w:val="none" w:sz="0" w:space="0" w:color="auto" w:frame="1"/>
          <w:lang w:val="es-AR"/>
        </w:rPr>
        <w:t>class</w:t>
      </w:r>
      <w:r w:rsidRPr="00274B9A">
        <w:rPr>
          <w:rFonts w:ascii="Source Code Pro" w:eastAsia="Times New Roman" w:hAnsi="Source Code Pro" w:cs="Times New Roman"/>
          <w:color w:val="444444"/>
          <w:spacing w:val="-5"/>
          <w:sz w:val="24"/>
          <w:szCs w:val="24"/>
          <w:bdr w:val="none" w:sz="0" w:space="0" w:color="auto" w:frame="1"/>
          <w:lang w:val="es-AR"/>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ClassName</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w:t>
      </w:r>
    </w:p>
    <w:p w:rsidR="00221E57" w:rsidRPr="00274B9A" w:rsidRDefault="00221E57" w:rsidP="00221E57">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444444"/>
          <w:spacing w:val="-5"/>
          <w:sz w:val="24"/>
          <w:szCs w:val="24"/>
          <w:bdr w:val="none" w:sz="0" w:space="0" w:color="auto" w:frame="1"/>
          <w:lang w:val="es-AR"/>
        </w:rPr>
        <w:t>use</w:t>
      </w: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FirstTrait</w:t>
      </w:r>
      <w:r w:rsidRPr="00274B9A">
        <w:rPr>
          <w:rFonts w:ascii="Source Code Pro" w:eastAsia="Times New Roman" w:hAnsi="Source Code Pro" w:cs="Times New Roman"/>
          <w:color w:val="444444"/>
          <w:spacing w:val="-5"/>
          <w:sz w:val="24"/>
          <w:szCs w:val="24"/>
          <w:shd w:val="clear" w:color="auto" w:fill="FFFFFF"/>
          <w:lang w:val="es-AR"/>
        </w:rPr>
        <w:t>;</w:t>
      </w:r>
    </w:p>
    <w:p w:rsidR="00221E57" w:rsidRDefault="00221E57" w:rsidP="00221E57">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221E57" w:rsidRDefault="00221E57" w:rsidP="00D97895">
      <w:pPr>
        <w:pStyle w:val="PSI-Ttulo1"/>
        <w:rPr>
          <w:lang w:eastAsia="es-ES"/>
        </w:rPr>
      </w:pPr>
    </w:p>
    <w:p w:rsidR="00221E57" w:rsidRDefault="00221E57" w:rsidP="00AF2FF5">
      <w:pPr>
        <w:pStyle w:val="PSI-Normal"/>
        <w:rPr>
          <w:lang w:eastAsia="es-ES"/>
        </w:rPr>
      </w:pPr>
      <w:r w:rsidRPr="00221E57">
        <w:rPr>
          <w:lang w:eastAsia="es-ES"/>
        </w:rPr>
        <w:t>De lo contrario, DEBE tener una línea en blanco después de la declaración</w:t>
      </w:r>
      <w:r>
        <w:rPr>
          <w:lang w:eastAsia="es-ES"/>
        </w:rPr>
        <w:t xml:space="preserve"> </w:t>
      </w:r>
      <w:r w:rsidRPr="00221E57">
        <w:rPr>
          <w:lang w:eastAsia="es-ES"/>
        </w:rPr>
        <w:t>use de importación.</w:t>
      </w:r>
    </w:p>
    <w:p w:rsidR="00AF2FF5" w:rsidRDefault="00AF2FF5" w:rsidP="00AF2FF5">
      <w:pPr>
        <w:pStyle w:val="PSI-Normal"/>
        <w:rPr>
          <w:lang w:eastAsia="es-E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namespace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Vendor</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Package</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use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Vendor</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Package</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FirstTrait</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class</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ClassName</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use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FirstTrait</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private</w:t>
      </w:r>
      <w:r w:rsidRPr="00AF2FF5">
        <w:rPr>
          <w:rFonts w:ascii="Source Code Pro" w:eastAsia="Times New Roman" w:hAnsi="Source Code Pro" w:cs="Times New Roman"/>
          <w:color w:val="444444"/>
          <w:spacing w:val="-5"/>
          <w:sz w:val="24"/>
          <w:szCs w:val="24"/>
          <w:shd w:val="clear" w:color="auto" w:fill="FFFFFF"/>
          <w:lang w:val="en-US"/>
        </w:rPr>
        <w:t xml:space="preserve"> $property;</w:t>
      </w:r>
    </w:p>
    <w:p w:rsidR="00AF2FF5" w:rsidRPr="00274B9A" w:rsidRDefault="00AF2FF5" w:rsidP="00AF2FF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AF2FF5" w:rsidRDefault="00AF2FF5" w:rsidP="00AF2FF5">
      <w:pPr>
        <w:pStyle w:val="PSI-Normal"/>
        <w:rPr>
          <w:lang w:eastAsia="es-ES"/>
        </w:rPr>
      </w:pPr>
      <w:r w:rsidRPr="00AF2FF5">
        <w:rPr>
          <w:lang w:eastAsia="es-ES"/>
        </w:rPr>
        <w:lastRenderedPageBreak/>
        <w:t>Al usar los operadores insteadof</w:t>
      </w:r>
      <w:r>
        <w:rPr>
          <w:lang w:eastAsia="es-ES"/>
        </w:rPr>
        <w:t xml:space="preserve"> </w:t>
      </w:r>
      <w:r w:rsidRPr="00AF2FF5">
        <w:rPr>
          <w:lang w:eastAsia="es-ES"/>
        </w:rPr>
        <w:t>y as, deben usarse de la siguiente manera, tomando nota de la sangría, el espaciado y las nuevas líneas.</w:t>
      </w:r>
    </w:p>
    <w:p w:rsidR="00AF2FF5" w:rsidRDefault="00AF2FF5" w:rsidP="00AF2FF5">
      <w:pPr>
        <w:pStyle w:val="PSI-Normal"/>
        <w:rPr>
          <w:lang w:eastAsia="es-E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class</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Talker</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use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A</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use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B</w:t>
      </w:r>
      <w:r w:rsidRPr="00AF2FF5">
        <w:rPr>
          <w:rFonts w:ascii="Source Code Pro" w:eastAsia="Times New Roman" w:hAnsi="Source Code Pro" w:cs="Times New Roman"/>
          <w:color w:val="444444"/>
          <w:spacing w:val="-5"/>
          <w:sz w:val="24"/>
          <w:szCs w:val="24"/>
          <w:shd w:val="clear" w:color="auto" w:fill="FFFFFF"/>
          <w:lang w:val="en-US"/>
        </w:rPr>
        <w:t xml:space="preserve"> {</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A</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smallTalk</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insteadof</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B</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use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C</w:t>
      </w:r>
      <w:r w:rsidRPr="00AF2FF5">
        <w:rPr>
          <w:rFonts w:ascii="Source Code Pro" w:eastAsia="Times New Roman" w:hAnsi="Source Code Pro" w:cs="Times New Roman"/>
          <w:color w:val="444444"/>
          <w:spacing w:val="-5"/>
          <w:sz w:val="24"/>
          <w:szCs w:val="24"/>
          <w:shd w:val="clear" w:color="auto" w:fill="FFFFFF"/>
          <w:lang w:val="en-US"/>
        </w:rPr>
        <w:t xml:space="preserve"> {</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B</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bigTalk</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insteadof</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C</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color w:val="444444"/>
          <w:spacing w:val="-5"/>
          <w:sz w:val="24"/>
          <w:szCs w:val="24"/>
          <w:shd w:val="clear" w:color="auto" w:fill="FFFFFF"/>
          <w:lang w:val="es-AR"/>
        </w:rPr>
        <w:t xml:space="preserve">C::mediumTalk </w:t>
      </w:r>
      <w:r w:rsidRPr="00274B9A">
        <w:rPr>
          <w:rFonts w:ascii="Source Code Pro" w:eastAsia="Times New Roman" w:hAnsi="Source Code Pro" w:cs="Times New Roman"/>
          <w:b/>
          <w:bCs/>
          <w:color w:val="444444"/>
          <w:spacing w:val="-5"/>
          <w:sz w:val="24"/>
          <w:szCs w:val="24"/>
          <w:bdr w:val="none" w:sz="0" w:space="0" w:color="auto" w:frame="1"/>
          <w:lang w:val="es-AR"/>
        </w:rPr>
        <w:t>as</w:t>
      </w:r>
      <w:r w:rsidRPr="00274B9A">
        <w:rPr>
          <w:rFonts w:ascii="Source Code Pro" w:eastAsia="Times New Roman" w:hAnsi="Source Code Pro" w:cs="Times New Roman"/>
          <w:color w:val="444444"/>
          <w:spacing w:val="-5"/>
          <w:sz w:val="24"/>
          <w:szCs w:val="24"/>
          <w:shd w:val="clear" w:color="auto" w:fill="FFFFFF"/>
          <w:lang w:val="es-AR"/>
        </w:rPr>
        <w:t xml:space="preserve"> FooBar;</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p>
    <w:p w:rsidR="00AF2FF5" w:rsidRDefault="00AF2FF5" w:rsidP="00AF2FF5">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221E57" w:rsidRDefault="00221E57" w:rsidP="00D97895">
      <w:pPr>
        <w:pStyle w:val="PSI-Ttulo1"/>
        <w:rPr>
          <w:lang w:eastAsia="es-ES"/>
        </w:rPr>
      </w:pPr>
    </w:p>
    <w:p w:rsidR="008E55C2" w:rsidRDefault="008E55C2" w:rsidP="00D97895">
      <w:pPr>
        <w:pStyle w:val="PSI-Ttulo1"/>
        <w:rPr>
          <w:lang w:eastAsia="es-ES"/>
        </w:rPr>
      </w:pPr>
    </w:p>
    <w:p w:rsidR="00AF2FF5" w:rsidRDefault="00AF2FF5" w:rsidP="00AF2FF5">
      <w:pPr>
        <w:pStyle w:val="PSI-Ttulo3"/>
      </w:pPr>
      <w:bookmarkStart w:id="29" w:name="_Toc72875445"/>
      <w:r>
        <w:t>4.3 Propiedades y constantes</w:t>
      </w:r>
      <w:bookmarkEnd w:id="29"/>
    </w:p>
    <w:p w:rsidR="00AF2FF5" w:rsidRDefault="00AF2FF5" w:rsidP="00D97895">
      <w:pPr>
        <w:pStyle w:val="PSI-Ttulo1"/>
        <w:rPr>
          <w:lang w:eastAsia="es-ES"/>
        </w:rPr>
      </w:pPr>
    </w:p>
    <w:p w:rsidR="00AF2FF5" w:rsidRDefault="00AF2FF5" w:rsidP="00AF2FF5">
      <w:pPr>
        <w:pStyle w:val="PSI-Normal"/>
        <w:rPr>
          <w:lang w:eastAsia="es-ES"/>
        </w:rPr>
      </w:pPr>
      <w:r>
        <w:rPr>
          <w:lang w:eastAsia="es-ES"/>
        </w:rPr>
        <w:t>La visibilidad DEBE declararse en todas las propiedades.</w:t>
      </w:r>
    </w:p>
    <w:p w:rsidR="00AF2FF5" w:rsidRDefault="00AF2FF5" w:rsidP="00AF2FF5">
      <w:pPr>
        <w:pStyle w:val="PSI-Normal"/>
        <w:rPr>
          <w:lang w:eastAsia="es-ES"/>
        </w:rPr>
      </w:pPr>
      <w:r>
        <w:rPr>
          <w:lang w:eastAsia="es-ES"/>
        </w:rPr>
        <w:t>La visibilidad DEBE declararse en todas las constantes si la versión mínima de PHP de su proyecto admite visibilidades constantes (PHP 7.1 o posterior).</w:t>
      </w:r>
    </w:p>
    <w:p w:rsidR="00AF2FF5" w:rsidRDefault="00AF2FF5" w:rsidP="00AF2FF5">
      <w:pPr>
        <w:pStyle w:val="PSI-Normal"/>
        <w:rPr>
          <w:lang w:eastAsia="es-ES"/>
        </w:rPr>
      </w:pPr>
      <w:r>
        <w:rPr>
          <w:lang w:eastAsia="es-ES"/>
        </w:rPr>
        <w:t>La varpalabra clave NO DEBE usarse para declarar una propiedad.</w:t>
      </w:r>
    </w:p>
    <w:p w:rsidR="00AF2FF5" w:rsidRDefault="00AF2FF5" w:rsidP="00AF2FF5">
      <w:pPr>
        <w:pStyle w:val="PSI-Normal"/>
        <w:rPr>
          <w:lang w:eastAsia="es-ES"/>
        </w:rPr>
      </w:pPr>
      <w:r>
        <w:rPr>
          <w:lang w:eastAsia="es-ES"/>
        </w:rPr>
        <w:t>NO DEBE haber más de una propiedad declarada por declaración.</w:t>
      </w:r>
    </w:p>
    <w:p w:rsidR="00AF2FF5" w:rsidRDefault="00AF2FF5" w:rsidP="00AF2FF5">
      <w:pPr>
        <w:pStyle w:val="PSI-Normal"/>
        <w:rPr>
          <w:lang w:eastAsia="es-ES"/>
        </w:rPr>
      </w:pPr>
      <w:r>
        <w:rPr>
          <w:lang w:eastAsia="es-ES"/>
        </w:rPr>
        <w:t>Los nombres de propiedad NO DEBEN tener el prefijo de un guión bajo para indicar visibilidad protegida o privada. Es decir, un prefijo de subrayado no tiene ningún significado explícitamente.</w:t>
      </w:r>
    </w:p>
    <w:p w:rsidR="00AF2FF5" w:rsidRDefault="00AF2FF5" w:rsidP="00AF2FF5">
      <w:pPr>
        <w:pStyle w:val="PSI-Normal"/>
        <w:rPr>
          <w:lang w:eastAsia="es-ES"/>
        </w:rPr>
      </w:pPr>
      <w:r>
        <w:rPr>
          <w:lang w:eastAsia="es-ES"/>
        </w:rPr>
        <w:t>DEBE haber un espacio entre la declaración de tipo y el nombre de la propiedad.</w:t>
      </w:r>
    </w:p>
    <w:p w:rsidR="00AF2FF5" w:rsidRDefault="00AF2FF5" w:rsidP="00AF2FF5">
      <w:pPr>
        <w:pStyle w:val="PSI-Normal"/>
        <w:rPr>
          <w:lang w:eastAsia="es-ES"/>
        </w:rPr>
      </w:pPr>
      <w:r>
        <w:rPr>
          <w:lang w:eastAsia="es-ES"/>
        </w:rPr>
        <w:t>Una declaración de propiedad se parece a lo siguiente:</w:t>
      </w:r>
    </w:p>
    <w:p w:rsidR="008E55C2" w:rsidRDefault="008E55C2" w:rsidP="00AF2FF5">
      <w:pPr>
        <w:pStyle w:val="PSI-Normal"/>
        <w:rPr>
          <w:lang w:eastAsia="es-ES"/>
        </w:rPr>
      </w:pPr>
    </w:p>
    <w:p w:rsidR="00AF2FF5" w:rsidRPr="00274B9A" w:rsidRDefault="00AF2FF5" w:rsidP="00AF2FF5">
      <w:pPr>
        <w:spacing w:before="0" w:line="240" w:lineRule="auto"/>
        <w:ind w:left="0" w:firstLine="0"/>
        <w:rPr>
          <w:rFonts w:ascii="Source Code Pro" w:eastAsia="Times New Roman" w:hAnsi="Source Code Pro" w:cs="Times New Roman"/>
          <w:color w:val="1F7199"/>
          <w:spacing w:val="-5"/>
          <w:sz w:val="24"/>
          <w:szCs w:val="24"/>
          <w:bdr w:val="none" w:sz="0" w:space="0" w:color="auto" w:frame="1"/>
          <w:lang w:val="es-AR"/>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namespace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Vendor</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Package</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class</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ClassName</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lastRenderedPageBreak/>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public</w:t>
      </w:r>
      <w:r w:rsidRPr="00AF2FF5">
        <w:rPr>
          <w:rFonts w:ascii="Source Code Pro" w:eastAsia="Times New Roman" w:hAnsi="Source Code Pro" w:cs="Times New Roman"/>
          <w:color w:val="444444"/>
          <w:spacing w:val="-5"/>
          <w:sz w:val="24"/>
          <w:szCs w:val="24"/>
          <w:shd w:val="clear" w:color="auto" w:fill="FFFFFF"/>
          <w:lang w:val="en-US"/>
        </w:rPr>
        <w:t xml:space="preserve"> $foo = </w:t>
      </w:r>
      <w:r w:rsidRPr="00AF2FF5">
        <w:rPr>
          <w:rFonts w:ascii="Source Code Pro" w:eastAsia="Times New Roman" w:hAnsi="Source Code Pro" w:cs="Times New Roman"/>
          <w:b/>
          <w:bCs/>
          <w:color w:val="444444"/>
          <w:spacing w:val="-5"/>
          <w:sz w:val="24"/>
          <w:szCs w:val="24"/>
          <w:bdr w:val="none" w:sz="0" w:space="0" w:color="auto" w:frame="1"/>
          <w:lang w:val="en-US"/>
        </w:rPr>
        <w:t>null</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public</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static</w:t>
      </w:r>
      <w:r w:rsidRPr="00AF2FF5">
        <w:rPr>
          <w:rFonts w:ascii="Source Code Pro" w:eastAsia="Times New Roman" w:hAnsi="Source Code Pro" w:cs="Times New Roman"/>
          <w:color w:val="444444"/>
          <w:spacing w:val="-5"/>
          <w:sz w:val="24"/>
          <w:szCs w:val="24"/>
          <w:shd w:val="clear" w:color="auto" w:fill="FFFFFF"/>
          <w:lang w:val="en-US"/>
        </w:rPr>
        <w:t xml:space="preserve"> int $bar = </w:t>
      </w:r>
      <w:r w:rsidRPr="00AF2FF5">
        <w:rPr>
          <w:rFonts w:ascii="Source Code Pro" w:eastAsia="Times New Roman" w:hAnsi="Source Code Pro" w:cs="Times New Roman"/>
          <w:color w:val="880000"/>
          <w:spacing w:val="-5"/>
          <w:sz w:val="24"/>
          <w:szCs w:val="24"/>
          <w:bdr w:val="none" w:sz="0" w:space="0" w:color="auto" w:frame="1"/>
          <w:lang w:val="en-US"/>
        </w:rPr>
        <w:t>0</w:t>
      </w:r>
      <w:r w:rsidRPr="00AF2FF5">
        <w:rPr>
          <w:rFonts w:ascii="Source Code Pro" w:eastAsia="Times New Roman" w:hAnsi="Source Code Pro" w:cs="Times New Roman"/>
          <w:color w:val="444444"/>
          <w:spacing w:val="-5"/>
          <w:sz w:val="24"/>
          <w:szCs w:val="24"/>
          <w:shd w:val="clear" w:color="auto" w:fill="FFFFFF"/>
          <w:lang w:val="en-US"/>
        </w:rPr>
        <w:t>;</w:t>
      </w:r>
    </w:p>
    <w:p w:rsidR="00AF2FF5" w:rsidRDefault="00AF2FF5" w:rsidP="00AF2FF5">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AF2FF5" w:rsidRDefault="00AF2FF5" w:rsidP="00D97895">
      <w:pPr>
        <w:pStyle w:val="PSI-Ttulo1"/>
        <w:rPr>
          <w:lang w:eastAsia="es-ES"/>
        </w:rPr>
      </w:pPr>
    </w:p>
    <w:p w:rsidR="008E55C2" w:rsidRDefault="008E55C2" w:rsidP="00D97895">
      <w:pPr>
        <w:pStyle w:val="PSI-Ttulo1"/>
        <w:rPr>
          <w:lang w:eastAsia="es-ES"/>
        </w:rPr>
      </w:pPr>
    </w:p>
    <w:p w:rsidR="00AF2FF5" w:rsidRDefault="00AF2FF5" w:rsidP="00AF2FF5">
      <w:pPr>
        <w:pStyle w:val="PSI-Ttulo3"/>
      </w:pPr>
      <w:bookmarkStart w:id="30" w:name="_Toc72875446"/>
      <w:r>
        <w:t>4.4 Métodos y funciones</w:t>
      </w:r>
      <w:bookmarkEnd w:id="30"/>
    </w:p>
    <w:p w:rsidR="00AF2FF5" w:rsidRDefault="00AF2FF5" w:rsidP="00AF2FF5">
      <w:pPr>
        <w:pStyle w:val="PSI-Normal"/>
        <w:rPr>
          <w:lang w:eastAsia="es-ES"/>
        </w:rPr>
      </w:pPr>
      <w:r>
        <w:rPr>
          <w:lang w:eastAsia="es-ES"/>
        </w:rPr>
        <w:t>La visibilidad DEBE declararse en todos los métodos.</w:t>
      </w:r>
    </w:p>
    <w:p w:rsidR="00AF2FF5" w:rsidRDefault="00AF2FF5" w:rsidP="00AF2FF5">
      <w:pPr>
        <w:pStyle w:val="PSI-Normal"/>
        <w:rPr>
          <w:lang w:eastAsia="es-ES"/>
        </w:rPr>
      </w:pPr>
      <w:r>
        <w:rPr>
          <w:lang w:eastAsia="es-ES"/>
        </w:rPr>
        <w:t>Los nombres de los métodos NO DEBEN tener un prefijo con un solo subrayado para indicar visibilidad protegida o privada. Es decir, un prefijo de subrayado no tiene ningún significado explícitamente.</w:t>
      </w:r>
    </w:p>
    <w:p w:rsidR="00AF2FF5" w:rsidRDefault="00AF2FF5" w:rsidP="00AF2FF5">
      <w:pPr>
        <w:pStyle w:val="PSI-Normal"/>
        <w:rPr>
          <w:lang w:eastAsia="es-ES"/>
        </w:rPr>
      </w:pPr>
      <w:r>
        <w:rPr>
          <w:lang w:eastAsia="es-ES"/>
        </w:rPr>
        <w:t>Los nombres de métodos y funciones NO DEBEN declararse con un espacio después del nombre del método. La llave de apertura DEBE ir en su propia línea, y la llave de cierre DEBE ir en la siguiente línea que sigue al cuerpo. NO DEBE haber un espacio después del paréntesis de apertura, y NO DEBE haber un espacio antes del paréntesis de cierre.</w:t>
      </w:r>
    </w:p>
    <w:p w:rsidR="00AF2FF5" w:rsidRDefault="00AF2FF5" w:rsidP="00AF2FF5">
      <w:pPr>
        <w:pStyle w:val="PSI-Normal"/>
        <w:rPr>
          <w:lang w:eastAsia="es-ES"/>
        </w:rPr>
      </w:pPr>
      <w:r>
        <w:rPr>
          <w:lang w:eastAsia="es-ES"/>
        </w:rPr>
        <w:t>Una declaración de método tiene el siguiente aspecto. Tenga en cuenta la ubicación de los paréntesis, las comas, los espacios y las llaves:</w:t>
      </w:r>
    </w:p>
    <w:p w:rsidR="00AF2FF5" w:rsidRPr="00274B9A" w:rsidRDefault="00AF2FF5" w:rsidP="00AF2FF5">
      <w:pPr>
        <w:spacing w:before="0" w:line="240" w:lineRule="auto"/>
        <w:ind w:left="0" w:firstLine="0"/>
        <w:rPr>
          <w:rFonts w:ascii="Source Code Pro" w:eastAsia="Times New Roman" w:hAnsi="Source Code Pro" w:cs="Times New Roman"/>
          <w:color w:val="1F7199"/>
          <w:spacing w:val="-5"/>
          <w:sz w:val="24"/>
          <w:szCs w:val="24"/>
          <w:bdr w:val="none" w:sz="0" w:space="0" w:color="auto" w:frame="1"/>
          <w:lang w:val="es-AR"/>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namespace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Vendor</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Package</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class</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ClassName</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public</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function</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fooBarBaz</w:t>
      </w:r>
      <w:r w:rsidRPr="00AF2FF5">
        <w:rPr>
          <w:rFonts w:ascii="Source Code Pro" w:eastAsia="Times New Roman" w:hAnsi="Source Code Pro" w:cs="Times New Roman"/>
          <w:color w:val="444444"/>
          <w:spacing w:val="-5"/>
          <w:sz w:val="24"/>
          <w:szCs w:val="24"/>
          <w:bdr w:val="none" w:sz="0" w:space="0" w:color="auto" w:frame="1"/>
          <w:lang w:val="en-US"/>
        </w:rPr>
        <w:t>($arg1, &amp;$arg2, $arg3 = [])</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shd w:val="clear" w:color="auto" w:fill="FFFFFF"/>
          <w:lang w:val="es-AR"/>
        </w:rPr>
        <w:t>{</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method body</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p>
    <w:p w:rsidR="00AF2FF5" w:rsidRDefault="00AF2FF5" w:rsidP="00AF2FF5">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AF2FF5" w:rsidRDefault="00AF2FF5" w:rsidP="00AF2FF5">
      <w:pPr>
        <w:pStyle w:val="PSI-Normal"/>
        <w:rPr>
          <w:lang w:eastAsia="es-ES"/>
        </w:rPr>
      </w:pPr>
    </w:p>
    <w:p w:rsidR="008E55C2" w:rsidRDefault="008E55C2" w:rsidP="00AF2FF5">
      <w:pPr>
        <w:pStyle w:val="PSI-Normal"/>
        <w:rPr>
          <w:lang w:eastAsia="es-ES"/>
        </w:rPr>
      </w:pPr>
    </w:p>
    <w:p w:rsidR="00AF2FF5" w:rsidRDefault="00AF2FF5" w:rsidP="00AF2FF5">
      <w:pPr>
        <w:pStyle w:val="PSI-Normal"/>
        <w:rPr>
          <w:lang w:eastAsia="es-ES"/>
        </w:rPr>
      </w:pPr>
      <w:r w:rsidRPr="00AF2FF5">
        <w:rPr>
          <w:lang w:eastAsia="es-ES"/>
        </w:rPr>
        <w:t>Una declaración de función se parece a la siguiente. Tenga en cuenta la ubicación de los paréntesis, las comas, los espacios y las llaves:</w:t>
      </w:r>
    </w:p>
    <w:p w:rsidR="00AF2FF5" w:rsidRDefault="00AF2FF5" w:rsidP="00AF2FF5">
      <w:pPr>
        <w:pStyle w:val="PSI-Normal"/>
        <w:rPr>
          <w:lang w:eastAsia="es-E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function</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fooBarBaz</w:t>
      </w:r>
      <w:r w:rsidRPr="00AF2FF5">
        <w:rPr>
          <w:rFonts w:ascii="Source Code Pro" w:eastAsia="Times New Roman" w:hAnsi="Source Code Pro" w:cs="Times New Roman"/>
          <w:color w:val="444444"/>
          <w:spacing w:val="-5"/>
          <w:sz w:val="24"/>
          <w:szCs w:val="24"/>
          <w:bdr w:val="none" w:sz="0" w:space="0" w:color="auto" w:frame="1"/>
          <w:lang w:val="en-US"/>
        </w:rPr>
        <w:t>($arg1, &amp;$arg2, $arg3 = [])</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lastRenderedPageBreak/>
        <w:t>{</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function body</w:t>
      </w:r>
    </w:p>
    <w:p w:rsidR="00AF2FF5" w:rsidRPr="00274B9A" w:rsidRDefault="00AF2FF5" w:rsidP="00AF2FF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8E55C2" w:rsidRDefault="008E55C2" w:rsidP="00AF2FF5">
      <w:pPr>
        <w:pStyle w:val="PSI-Ttulo3"/>
      </w:pPr>
    </w:p>
    <w:p w:rsidR="00AF2FF5" w:rsidRDefault="00AF2FF5" w:rsidP="00AF2FF5">
      <w:pPr>
        <w:pStyle w:val="PSI-Ttulo3"/>
      </w:pPr>
      <w:bookmarkStart w:id="31" w:name="_Toc72875447"/>
      <w:r>
        <w:t>4.5 Argumentos de método y función</w:t>
      </w:r>
      <w:bookmarkEnd w:id="31"/>
    </w:p>
    <w:p w:rsidR="00AF2FF5" w:rsidRDefault="00AF2FF5" w:rsidP="00AF2FF5">
      <w:pPr>
        <w:pStyle w:val="PSI-Normal"/>
        <w:rPr>
          <w:lang w:eastAsia="es-ES"/>
        </w:rPr>
      </w:pPr>
      <w:r>
        <w:rPr>
          <w:lang w:eastAsia="es-ES"/>
        </w:rPr>
        <w:t>En la lista de argumentos, NO DEBE haber un espacio antes de cada coma, y ​​DEBE haber un espacio después de cada coma.</w:t>
      </w:r>
    </w:p>
    <w:p w:rsidR="00AF2FF5" w:rsidRDefault="00AF2FF5" w:rsidP="00AF2FF5">
      <w:pPr>
        <w:pStyle w:val="PSI-Normal"/>
        <w:rPr>
          <w:lang w:eastAsia="es-ES"/>
        </w:rPr>
      </w:pPr>
      <w:r>
        <w:rPr>
          <w:lang w:eastAsia="es-ES"/>
        </w:rPr>
        <w:t>Los argumentos de método y función con valores predeterminados DEBEN ir al final de la lista de argumentos.</w:t>
      </w:r>
    </w:p>
    <w:p w:rsidR="00AF2FF5" w:rsidRPr="00274B9A" w:rsidRDefault="00AF2FF5" w:rsidP="00AF2FF5">
      <w:pPr>
        <w:spacing w:before="0" w:line="240" w:lineRule="auto"/>
        <w:ind w:left="0" w:firstLine="0"/>
        <w:rPr>
          <w:rFonts w:ascii="Source Code Pro" w:eastAsia="Times New Roman" w:hAnsi="Source Code Pro" w:cs="Times New Roman"/>
          <w:color w:val="1F7199"/>
          <w:spacing w:val="-5"/>
          <w:sz w:val="24"/>
          <w:szCs w:val="24"/>
          <w:bdr w:val="none" w:sz="0" w:space="0" w:color="auto" w:frame="1"/>
          <w:lang w:val="es-AR"/>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namespace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Vendor</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Package</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class</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ClassName</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public</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444444"/>
          <w:spacing w:val="-5"/>
          <w:sz w:val="24"/>
          <w:szCs w:val="24"/>
          <w:bdr w:val="none" w:sz="0" w:space="0" w:color="auto" w:frame="1"/>
          <w:lang w:val="en-US"/>
        </w:rPr>
        <w:t>function</w:t>
      </w: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foo</w:t>
      </w:r>
      <w:r w:rsidRPr="00AF2FF5">
        <w:rPr>
          <w:rFonts w:ascii="Source Code Pro" w:eastAsia="Times New Roman" w:hAnsi="Source Code Pro" w:cs="Times New Roman"/>
          <w:color w:val="444444"/>
          <w:spacing w:val="-5"/>
          <w:sz w:val="24"/>
          <w:szCs w:val="24"/>
          <w:bdr w:val="none" w:sz="0" w:space="0" w:color="auto" w:frame="1"/>
          <w:lang w:val="en-US"/>
        </w:rPr>
        <w:t>(int $arg1, &amp;$arg2, $arg3 = [])</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AF2FF5">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shd w:val="clear" w:color="auto" w:fill="FFFFFF"/>
          <w:lang w:val="es-AR"/>
        </w:rPr>
        <w:t>{</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method body</w:t>
      </w:r>
    </w:p>
    <w:p w:rsidR="00AF2FF5" w:rsidRPr="00274B9A"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p>
    <w:p w:rsidR="00AF2FF5" w:rsidRDefault="00AF2FF5" w:rsidP="00AF2FF5">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AF2FF5" w:rsidRDefault="00AF2FF5" w:rsidP="00D97895">
      <w:pPr>
        <w:pStyle w:val="PSI-Ttulo1"/>
        <w:rPr>
          <w:lang w:eastAsia="es-ES"/>
        </w:rPr>
      </w:pPr>
    </w:p>
    <w:p w:rsidR="00AF2FF5" w:rsidRDefault="00AF2FF5" w:rsidP="00AF2FF5">
      <w:pPr>
        <w:pStyle w:val="PSI-Normal"/>
        <w:rPr>
          <w:lang w:eastAsia="es-ES"/>
        </w:rPr>
      </w:pPr>
      <w:r>
        <w:rPr>
          <w:lang w:eastAsia="es-ES"/>
        </w:rPr>
        <w:t>Las listas de argumentos PUEDEN dividirse en varias líneas, donde cada línea subsiguiente se sangra una vez. Al hacerlo, el primer elemento de la lista DEBE estar en la siguiente línea y DEBE haber solo un argumento por línea.</w:t>
      </w:r>
    </w:p>
    <w:p w:rsidR="00AF2FF5" w:rsidRDefault="00AF2FF5" w:rsidP="00AF2FF5">
      <w:pPr>
        <w:pStyle w:val="PSI-Normal"/>
        <w:rPr>
          <w:lang w:eastAsia="es-ES"/>
        </w:rPr>
      </w:pPr>
    </w:p>
    <w:p w:rsidR="00AF2FF5" w:rsidRDefault="00AF2FF5" w:rsidP="00AF2FF5">
      <w:pPr>
        <w:pStyle w:val="PSI-Normal"/>
        <w:rPr>
          <w:lang w:eastAsia="es-ES"/>
        </w:rPr>
      </w:pPr>
      <w:r>
        <w:rPr>
          <w:lang w:eastAsia="es-ES"/>
        </w:rPr>
        <w:t>Cuando la lista de argumentos se divide en varias líneas, el paréntesis de cierre y la llave de apertura DEBEN colocarse juntos en su propia línea con un espacio entre ellos.</w:t>
      </w:r>
    </w:p>
    <w:p w:rsidR="00AF2FF5" w:rsidRDefault="00AF2FF5" w:rsidP="00AF2FF5">
      <w:pPr>
        <w:pStyle w:val="PSI-Normal"/>
        <w:rPr>
          <w:lang w:eastAsia="es-E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1F7199"/>
          <w:spacing w:val="-5"/>
          <w:sz w:val="24"/>
          <w:szCs w:val="24"/>
          <w:bdr w:val="none" w:sz="0" w:space="0" w:color="auto" w:frame="1"/>
          <w:lang w:val="en-US"/>
        </w:rPr>
        <w:t>&lt;?php</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b/>
          <w:bCs/>
          <w:color w:val="444444"/>
          <w:spacing w:val="-5"/>
          <w:sz w:val="24"/>
          <w:szCs w:val="24"/>
          <w:bdr w:val="none" w:sz="0" w:space="0" w:color="auto" w:frame="1"/>
          <w:lang w:val="en-US"/>
        </w:rPr>
        <w:t>namespace</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AF2FF5">
        <w:rPr>
          <w:rFonts w:ascii="Source Code Pro" w:eastAsia="Times New Roman" w:hAnsi="Source Code Pro" w:cs="Times New Roman"/>
          <w:b/>
          <w:bCs/>
          <w:color w:val="880000"/>
          <w:spacing w:val="-5"/>
          <w:sz w:val="24"/>
          <w:szCs w:val="24"/>
          <w:bdr w:val="none" w:sz="0" w:space="0" w:color="auto" w:frame="1"/>
          <w:lang w:val="en-US"/>
        </w:rPr>
        <w:t>Vendor</w:t>
      </w:r>
      <w:r w:rsidRPr="00AF2FF5">
        <w:rPr>
          <w:rFonts w:ascii="Source Code Pro" w:eastAsia="Times New Roman" w:hAnsi="Source Code Pro" w:cs="Times New Roman"/>
          <w:color w:val="444444"/>
          <w:spacing w:val="-5"/>
          <w:sz w:val="24"/>
          <w:szCs w:val="24"/>
          <w:shd w:val="clear" w:color="auto" w:fill="FFFFFF"/>
          <w:lang w:val="en-US"/>
        </w:rPr>
        <w:t>\</w:t>
      </w:r>
      <w:r w:rsidRPr="00AF2FF5">
        <w:rPr>
          <w:rFonts w:ascii="Source Code Pro" w:eastAsia="Times New Roman" w:hAnsi="Source Code Pro" w:cs="Times New Roman"/>
          <w:b/>
          <w:bCs/>
          <w:color w:val="880000"/>
          <w:spacing w:val="-5"/>
          <w:sz w:val="24"/>
          <w:szCs w:val="24"/>
          <w:bdr w:val="none" w:sz="0" w:space="0" w:color="auto" w:frame="1"/>
          <w:lang w:val="en-US"/>
        </w:rPr>
        <w:t>Package</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AF2FF5" w:rsidRPr="00610404"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class</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ClassName</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w:t>
      </w:r>
    </w:p>
    <w:p w:rsidR="00AF2FF5" w:rsidRPr="00610404"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AF2FF5">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aVeryLongMethodName</w:t>
      </w:r>
      <w:r w:rsidRPr="00610404">
        <w:rPr>
          <w:rFonts w:ascii="Source Code Pro" w:eastAsia="Times New Roman" w:hAnsi="Source Code Pro" w:cs="Times New Roman"/>
          <w:color w:val="444444"/>
          <w:spacing w:val="-5"/>
          <w:sz w:val="24"/>
          <w:szCs w:val="24"/>
          <w:bdr w:val="none" w:sz="0" w:space="0" w:color="auto" w:frame="1"/>
          <w:lang w:val="en-US"/>
        </w:rPr>
        <w:t>(</w:t>
      </w:r>
    </w:p>
    <w:p w:rsidR="00AF2FF5" w:rsidRPr="00610404"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ClassTypeHint $arg1,</w:t>
      </w:r>
    </w:p>
    <w:p w:rsidR="00AF2FF5" w:rsidRPr="00610404"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&amp;$arg2,</w:t>
      </w:r>
    </w:p>
    <w:p w:rsidR="00AF2FF5" w:rsidRPr="00610404" w:rsidRDefault="00AF2FF5" w:rsidP="00AF2FF5">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bdr w:val="none" w:sz="0" w:space="0" w:color="auto" w:frame="1"/>
          <w:lang w:val="en-US"/>
        </w:rPr>
        <w:lastRenderedPageBreak/>
        <w:t xml:space="preserve">        array $arg3 = []</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 </w:t>
      </w:r>
      <w:r w:rsidRPr="00AF2FF5">
        <w:rPr>
          <w:rFonts w:ascii="Source Code Pro" w:eastAsia="Times New Roman" w:hAnsi="Source Code Pro" w:cs="Times New Roman"/>
          <w:color w:val="444444"/>
          <w:spacing w:val="-5"/>
          <w:sz w:val="24"/>
          <w:szCs w:val="24"/>
          <w:shd w:val="clear" w:color="auto" w:fill="FFFFFF"/>
          <w:lang w:val="en-US"/>
        </w:rPr>
        <w:t>{</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color w:val="888888"/>
          <w:spacing w:val="-5"/>
          <w:sz w:val="24"/>
          <w:szCs w:val="24"/>
          <w:bdr w:val="none" w:sz="0" w:space="0" w:color="auto" w:frame="1"/>
          <w:lang w:val="en-US"/>
        </w:rPr>
        <w:t>// me</w:t>
      </w:r>
      <w:r w:rsidRPr="00AF2FF5">
        <w:rPr>
          <w:rFonts w:ascii="Source Code Pro" w:eastAsia="Times New Roman" w:hAnsi="Source Code Pro" w:cs="Times New Roman"/>
          <w:color w:val="888888"/>
          <w:spacing w:val="-5"/>
          <w:sz w:val="24"/>
          <w:szCs w:val="24"/>
          <w:bdr w:val="none" w:sz="0" w:space="0" w:color="auto" w:frame="1"/>
          <w:lang w:val="en-US"/>
        </w:rPr>
        <w:t>thod body</w:t>
      </w:r>
    </w:p>
    <w:p w:rsidR="00AF2FF5" w:rsidRPr="00AF2FF5" w:rsidRDefault="00AF2FF5" w:rsidP="00AF2FF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AF2FF5">
        <w:rPr>
          <w:rFonts w:ascii="Source Code Pro" w:eastAsia="Times New Roman" w:hAnsi="Source Code Pro" w:cs="Times New Roman"/>
          <w:color w:val="444444"/>
          <w:spacing w:val="-5"/>
          <w:sz w:val="24"/>
          <w:szCs w:val="24"/>
          <w:shd w:val="clear" w:color="auto" w:fill="FFFFFF"/>
          <w:lang w:val="en-US"/>
        </w:rPr>
        <w:t xml:space="preserve">    }</w:t>
      </w:r>
    </w:p>
    <w:p w:rsidR="00AF2FF5" w:rsidRPr="00274B9A" w:rsidRDefault="00AF2FF5" w:rsidP="00AF2FF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610404" w:rsidRPr="00274B9A" w:rsidRDefault="00610404" w:rsidP="00AF2FF5">
      <w:pPr>
        <w:pStyle w:val="PSI-Normal"/>
        <w:rPr>
          <w:rFonts w:ascii="Source Code Pro" w:eastAsia="Times New Roman" w:hAnsi="Source Code Pro" w:cs="Times New Roman"/>
          <w:color w:val="444444"/>
          <w:spacing w:val="-5"/>
          <w:sz w:val="24"/>
          <w:szCs w:val="24"/>
          <w:shd w:val="clear" w:color="auto" w:fill="FFFFFF"/>
        </w:rPr>
      </w:pPr>
    </w:p>
    <w:p w:rsidR="00610404" w:rsidRDefault="00610404" w:rsidP="00AF2FF5">
      <w:pPr>
        <w:pStyle w:val="PSI-Normal"/>
        <w:rPr>
          <w:lang w:eastAsia="es-ES"/>
        </w:rPr>
      </w:pPr>
      <w:r w:rsidRPr="00610404">
        <w:rPr>
          <w:lang w:eastAsia="es-ES"/>
        </w:rPr>
        <w:t>Cuando tenga una declaración de tipo de retorno presente, DEBE haber un espacio después de los dos puntos seguido de la declaración de tipo. Los dos puntos y la declaración DEBEN estar en la misma línea que el paréntesis de cierre de la lista de argumentos sin espacios entre los dos caracteres.</w:t>
      </w:r>
    </w:p>
    <w:p w:rsidR="00610404" w:rsidRDefault="00610404" w:rsidP="00AF2FF5">
      <w:pPr>
        <w:pStyle w:val="PSI-Normal"/>
        <w:rPr>
          <w:lang w:eastAsia="es-E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1F7199"/>
          <w:spacing w:val="-5"/>
          <w:sz w:val="24"/>
          <w:szCs w:val="24"/>
          <w:bdr w:val="none" w:sz="0" w:space="0" w:color="auto" w:frame="1"/>
          <w:lang w:val="en-US"/>
        </w:rPr>
        <w:t>&lt;?php</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declare</w:t>
      </w:r>
      <w:r w:rsidRPr="00610404">
        <w:rPr>
          <w:rFonts w:ascii="Source Code Pro" w:eastAsia="Times New Roman" w:hAnsi="Source Code Pro" w:cs="Times New Roman"/>
          <w:color w:val="444444"/>
          <w:spacing w:val="-5"/>
          <w:sz w:val="24"/>
          <w:szCs w:val="24"/>
          <w:shd w:val="clear" w:color="auto" w:fill="FFFFFF"/>
          <w:lang w:val="en-US"/>
        </w:rPr>
        <w:t>(strict_types=</w:t>
      </w:r>
      <w:r w:rsidRPr="00610404">
        <w:rPr>
          <w:rFonts w:ascii="Source Code Pro" w:eastAsia="Times New Roman" w:hAnsi="Source Code Pro" w:cs="Times New Roman"/>
          <w:color w:val="880000"/>
          <w:spacing w:val="-5"/>
          <w:sz w:val="24"/>
          <w:szCs w:val="24"/>
          <w:bdr w:val="none" w:sz="0" w:space="0" w:color="auto" w:frame="1"/>
          <w:lang w:val="en-US"/>
        </w:rPr>
        <w:t>1</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namespace</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Vendor</w:t>
      </w:r>
      <w:r w:rsidRPr="00610404">
        <w:rPr>
          <w:rFonts w:ascii="Source Code Pro" w:eastAsia="Times New Roman" w:hAnsi="Source Code Pro" w:cs="Times New Roman"/>
          <w:color w:val="444444"/>
          <w:spacing w:val="-5"/>
          <w:sz w:val="24"/>
          <w:szCs w:val="24"/>
          <w:shd w:val="clear" w:color="auto" w:fill="FFFFFF"/>
          <w:lang w:val="en-US"/>
        </w:rPr>
        <w:t>\</w:t>
      </w:r>
      <w:r w:rsidRPr="00610404">
        <w:rPr>
          <w:rFonts w:ascii="Source Code Pro" w:eastAsia="Times New Roman" w:hAnsi="Source Code Pro" w:cs="Times New Roman"/>
          <w:b/>
          <w:bCs/>
          <w:color w:val="880000"/>
          <w:spacing w:val="-5"/>
          <w:sz w:val="24"/>
          <w:szCs w:val="24"/>
          <w:bdr w:val="none" w:sz="0" w:space="0" w:color="auto" w:frame="1"/>
          <w:lang w:val="en-US"/>
        </w:rPr>
        <w:t>Package</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class</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ReturnTypeVariations</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functionName</w:t>
      </w:r>
      <w:r w:rsidRPr="00610404">
        <w:rPr>
          <w:rFonts w:ascii="Source Code Pro" w:eastAsia="Times New Roman" w:hAnsi="Source Code Pro" w:cs="Times New Roman"/>
          <w:color w:val="444444"/>
          <w:spacing w:val="-5"/>
          <w:sz w:val="24"/>
          <w:szCs w:val="24"/>
          <w:bdr w:val="none" w:sz="0" w:space="0" w:color="auto" w:frame="1"/>
          <w:lang w:val="en-US"/>
        </w:rPr>
        <w:t xml:space="preserve">(int $arg1, $arg2): </w:t>
      </w:r>
      <w:r w:rsidRPr="00610404">
        <w:rPr>
          <w:rFonts w:ascii="Source Code Pro" w:eastAsia="Times New Roman" w:hAnsi="Source Code Pro" w:cs="Times New Roman"/>
          <w:b/>
          <w:bCs/>
          <w:color w:val="880000"/>
          <w:spacing w:val="-5"/>
          <w:sz w:val="24"/>
          <w:szCs w:val="24"/>
          <w:bdr w:val="none" w:sz="0" w:space="0" w:color="auto" w:frame="1"/>
          <w:lang w:val="en-US"/>
        </w:rPr>
        <w:t>string</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return</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color w:val="880000"/>
          <w:spacing w:val="-5"/>
          <w:sz w:val="24"/>
          <w:szCs w:val="24"/>
          <w:bdr w:val="none" w:sz="0" w:space="0" w:color="auto" w:frame="1"/>
          <w:lang w:val="en-US"/>
        </w:rPr>
        <w:t>'foo'</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anotherFunction</w:t>
      </w:r>
      <w:r w:rsidRPr="00610404">
        <w:rPr>
          <w:rFonts w:ascii="Source Code Pro" w:eastAsia="Times New Roman" w:hAnsi="Source Code Pro" w:cs="Times New Roman"/>
          <w:color w:val="444444"/>
          <w:spacing w:val="-5"/>
          <w:sz w:val="24"/>
          <w:szCs w:val="24"/>
          <w:bdr w:val="none" w:sz="0" w:space="0" w:color="auto" w:frame="1"/>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string $foo,</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string $bar,</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bdr w:val="none" w:sz="0" w:space="0" w:color="auto" w:frame="1"/>
          <w:lang w:val="en-US"/>
        </w:rPr>
        <w:t xml:space="preserve">        int $baz</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bdr w:val="none" w:sz="0" w:space="0" w:color="auto" w:frame="1"/>
          <w:lang w:val="es-AR"/>
        </w:rPr>
        <w:t xml:space="preserve">): </w:t>
      </w:r>
      <w:r w:rsidRPr="00274B9A">
        <w:rPr>
          <w:rFonts w:ascii="Source Code Pro" w:eastAsia="Times New Roman" w:hAnsi="Source Code Pro" w:cs="Times New Roman"/>
          <w:b/>
          <w:bCs/>
          <w:color w:val="880000"/>
          <w:spacing w:val="-5"/>
          <w:sz w:val="24"/>
          <w:szCs w:val="24"/>
          <w:bdr w:val="none" w:sz="0" w:space="0" w:color="auto" w:frame="1"/>
          <w:lang w:val="es-AR"/>
        </w:rPr>
        <w:t>string</w:t>
      </w:r>
      <w:r w:rsidRPr="00274B9A">
        <w:rPr>
          <w:rFonts w:ascii="Source Code Pro" w:eastAsia="Times New Roman" w:hAnsi="Source Code Pro" w:cs="Times New Roman"/>
          <w:color w:val="444444"/>
          <w:spacing w:val="-5"/>
          <w:sz w:val="24"/>
          <w:szCs w:val="24"/>
          <w:bdr w:val="none" w:sz="0" w:space="0" w:color="auto" w:frame="1"/>
          <w:lang w:val="es-AR"/>
        </w:rPr>
        <w:t xml:space="preserve"> </w:t>
      </w: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444444"/>
          <w:spacing w:val="-5"/>
          <w:sz w:val="24"/>
          <w:szCs w:val="24"/>
          <w:bdr w:val="none" w:sz="0" w:space="0" w:color="auto" w:frame="1"/>
          <w:lang w:val="es-AR"/>
        </w:rPr>
        <w:t>return</w:t>
      </w: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0000"/>
          <w:spacing w:val="-5"/>
          <w:sz w:val="24"/>
          <w:szCs w:val="24"/>
          <w:bdr w:val="none" w:sz="0" w:space="0" w:color="auto" w:frame="1"/>
          <w:lang w:val="es-AR"/>
        </w:rPr>
        <w:t>'foo'</w:t>
      </w: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p>
    <w:p w:rsidR="00610404" w:rsidRPr="00274B9A" w:rsidRDefault="00610404" w:rsidP="00610404">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610404" w:rsidRPr="00274B9A" w:rsidRDefault="00610404" w:rsidP="00610404">
      <w:pPr>
        <w:pStyle w:val="PSI-Normal"/>
        <w:rPr>
          <w:rFonts w:ascii="Source Code Pro" w:eastAsia="Times New Roman" w:hAnsi="Source Code Pro" w:cs="Times New Roman"/>
          <w:color w:val="444444"/>
          <w:spacing w:val="-5"/>
          <w:sz w:val="24"/>
          <w:szCs w:val="24"/>
          <w:shd w:val="clear" w:color="auto" w:fill="FFFFFF"/>
        </w:rPr>
      </w:pPr>
    </w:p>
    <w:p w:rsidR="00610404" w:rsidRDefault="00610404" w:rsidP="00610404">
      <w:pPr>
        <w:pStyle w:val="PSI-Normal"/>
        <w:rPr>
          <w:shd w:val="clear" w:color="auto" w:fill="FFFFFF"/>
        </w:rPr>
      </w:pPr>
    </w:p>
    <w:p w:rsidR="008E55C2" w:rsidRDefault="008E55C2" w:rsidP="00610404">
      <w:pPr>
        <w:pStyle w:val="PSI-Normal"/>
        <w:rPr>
          <w:shd w:val="clear" w:color="auto" w:fill="FFFFFF"/>
        </w:rPr>
      </w:pPr>
    </w:p>
    <w:p w:rsidR="00610404" w:rsidRDefault="00610404" w:rsidP="00610404">
      <w:pPr>
        <w:pStyle w:val="PSI-Normal"/>
        <w:rPr>
          <w:shd w:val="clear" w:color="auto" w:fill="FFFFFF"/>
        </w:rPr>
      </w:pPr>
      <w:r w:rsidRPr="00610404">
        <w:rPr>
          <w:shd w:val="clear" w:color="auto" w:fill="FFFFFF"/>
        </w:rPr>
        <w:t>En las declaraciones de tipos que aceptan valores NULL, NO DEBE haber un espacio entre el signo de interrogación y el tipo.</w:t>
      </w:r>
    </w:p>
    <w:p w:rsidR="00610404" w:rsidRDefault="00610404" w:rsidP="00610404">
      <w:pPr>
        <w:pStyle w:val="PSI-Normal"/>
        <w:rPr>
          <w:shd w:val="clear" w:color="auto" w:fill="FFFFFF"/>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1F7199"/>
          <w:spacing w:val="-5"/>
          <w:sz w:val="24"/>
          <w:szCs w:val="24"/>
          <w:bdr w:val="none" w:sz="0" w:space="0" w:color="auto" w:frame="1"/>
          <w:lang w:val="en-US"/>
        </w:rPr>
        <w:lastRenderedPageBreak/>
        <w:t>&lt;?php</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declare</w:t>
      </w:r>
      <w:r w:rsidRPr="00610404">
        <w:rPr>
          <w:rFonts w:ascii="Source Code Pro" w:eastAsia="Times New Roman" w:hAnsi="Source Code Pro" w:cs="Times New Roman"/>
          <w:color w:val="444444"/>
          <w:spacing w:val="-5"/>
          <w:sz w:val="24"/>
          <w:szCs w:val="24"/>
          <w:shd w:val="clear" w:color="auto" w:fill="FFFFFF"/>
          <w:lang w:val="en-US"/>
        </w:rPr>
        <w:t>(strict_types=</w:t>
      </w:r>
      <w:r w:rsidRPr="00610404">
        <w:rPr>
          <w:rFonts w:ascii="Source Code Pro" w:eastAsia="Times New Roman" w:hAnsi="Source Code Pro" w:cs="Times New Roman"/>
          <w:color w:val="880000"/>
          <w:spacing w:val="-5"/>
          <w:sz w:val="24"/>
          <w:szCs w:val="24"/>
          <w:bdr w:val="none" w:sz="0" w:space="0" w:color="auto" w:frame="1"/>
          <w:lang w:val="en-US"/>
        </w:rPr>
        <w:t>1</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namespace</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Vendor</w:t>
      </w:r>
      <w:r w:rsidRPr="00610404">
        <w:rPr>
          <w:rFonts w:ascii="Source Code Pro" w:eastAsia="Times New Roman" w:hAnsi="Source Code Pro" w:cs="Times New Roman"/>
          <w:color w:val="444444"/>
          <w:spacing w:val="-5"/>
          <w:sz w:val="24"/>
          <w:szCs w:val="24"/>
          <w:shd w:val="clear" w:color="auto" w:fill="FFFFFF"/>
          <w:lang w:val="en-US"/>
        </w:rPr>
        <w:t>\</w:t>
      </w:r>
      <w:r w:rsidRPr="00610404">
        <w:rPr>
          <w:rFonts w:ascii="Source Code Pro" w:eastAsia="Times New Roman" w:hAnsi="Source Code Pro" w:cs="Times New Roman"/>
          <w:b/>
          <w:bCs/>
          <w:color w:val="880000"/>
          <w:spacing w:val="-5"/>
          <w:sz w:val="24"/>
          <w:szCs w:val="24"/>
          <w:bdr w:val="none" w:sz="0" w:space="0" w:color="auto" w:frame="1"/>
          <w:lang w:val="en-US"/>
        </w:rPr>
        <w:t>Package</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class</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ReturnTypeVariations</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functionName</w:t>
      </w:r>
      <w:r w:rsidRPr="00610404">
        <w:rPr>
          <w:rFonts w:ascii="Source Code Pro" w:eastAsia="Times New Roman" w:hAnsi="Source Code Pro" w:cs="Times New Roman"/>
          <w:color w:val="444444"/>
          <w:spacing w:val="-5"/>
          <w:sz w:val="24"/>
          <w:szCs w:val="24"/>
          <w:bdr w:val="none" w:sz="0" w:space="0" w:color="auto" w:frame="1"/>
          <w:lang w:val="en-US"/>
        </w:rPr>
        <w:t>(?string $arg1, ?int &amp;$arg2): ?</w:t>
      </w:r>
      <w:r w:rsidRPr="00610404">
        <w:rPr>
          <w:rFonts w:ascii="Source Code Pro" w:eastAsia="Times New Roman" w:hAnsi="Source Code Pro" w:cs="Times New Roman"/>
          <w:b/>
          <w:bCs/>
          <w:color w:val="880000"/>
          <w:spacing w:val="-5"/>
          <w:sz w:val="24"/>
          <w:szCs w:val="24"/>
          <w:bdr w:val="none" w:sz="0" w:space="0" w:color="auto" w:frame="1"/>
          <w:lang w:val="en-US"/>
        </w:rPr>
        <w:t>string</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b/>
          <w:bCs/>
          <w:color w:val="444444"/>
          <w:spacing w:val="-5"/>
          <w:sz w:val="24"/>
          <w:szCs w:val="24"/>
          <w:bdr w:val="none" w:sz="0" w:space="0" w:color="auto" w:frame="1"/>
          <w:lang w:val="es-AR"/>
        </w:rPr>
        <w:t>return</w:t>
      </w: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0000"/>
          <w:spacing w:val="-5"/>
          <w:sz w:val="24"/>
          <w:szCs w:val="24"/>
          <w:bdr w:val="none" w:sz="0" w:space="0" w:color="auto" w:frame="1"/>
          <w:lang w:val="es-AR"/>
        </w:rPr>
        <w:t>'foo'</w:t>
      </w: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p>
    <w:p w:rsidR="00610404" w:rsidRPr="00610404" w:rsidRDefault="00610404" w:rsidP="00610404">
      <w:pPr>
        <w:pStyle w:val="PSI-Normal"/>
        <w:rPr>
          <w:rFonts w:ascii="Source Code Pro" w:hAnsi="Source Code Pro"/>
        </w:rPr>
      </w:pPr>
      <w:r w:rsidRPr="00274B9A">
        <w:rPr>
          <w:rFonts w:ascii="Source Code Pro" w:eastAsia="Times New Roman" w:hAnsi="Source Code Pro" w:cs="Times New Roman"/>
          <w:color w:val="444444"/>
          <w:spacing w:val="-5"/>
          <w:sz w:val="24"/>
          <w:szCs w:val="24"/>
          <w:shd w:val="clear" w:color="auto" w:fill="FFFFFF"/>
        </w:rPr>
        <w:t>}</w:t>
      </w:r>
    </w:p>
    <w:p w:rsidR="00610404" w:rsidRDefault="00610404" w:rsidP="00610404">
      <w:pPr>
        <w:pStyle w:val="PSI-Normal"/>
        <w:rPr>
          <w:rFonts w:ascii="Source Code Pro" w:eastAsia="Times New Roman" w:hAnsi="Source Code Pro" w:cs="Times New Roman"/>
          <w:color w:val="444444"/>
          <w:spacing w:val="-5"/>
          <w:sz w:val="24"/>
          <w:szCs w:val="24"/>
          <w:shd w:val="clear" w:color="auto" w:fill="FFFFFF"/>
        </w:rPr>
      </w:pPr>
    </w:p>
    <w:p w:rsidR="00610404" w:rsidRPr="00610404" w:rsidRDefault="00610404" w:rsidP="00610404">
      <w:pPr>
        <w:pStyle w:val="PSI-Normal"/>
      </w:pPr>
      <w:r w:rsidRPr="00610404">
        <w:t>Cuando se usa el operador de referencia &amp;</w:t>
      </w:r>
      <w:r>
        <w:t xml:space="preserve"> </w:t>
      </w:r>
      <w:r w:rsidRPr="00610404">
        <w:t>antes de un argumento, NO DEBE haber un espacio después de él, como en el ejemplo anterior.</w:t>
      </w:r>
    </w:p>
    <w:p w:rsidR="00610404" w:rsidRPr="00610404" w:rsidRDefault="00610404" w:rsidP="00610404">
      <w:pPr>
        <w:pStyle w:val="PSI-Normal"/>
      </w:pPr>
    </w:p>
    <w:p w:rsidR="00610404" w:rsidRDefault="00610404" w:rsidP="00610404">
      <w:pPr>
        <w:pStyle w:val="PSI-Normal"/>
      </w:pPr>
      <w:r w:rsidRPr="00610404">
        <w:t>NO DEBE haber un espacio entre el operador variable de tres puntos y el nombre del argumento:</w:t>
      </w:r>
    </w:p>
    <w:p w:rsidR="00610404" w:rsidRDefault="00610404" w:rsidP="00610404">
      <w:pPr>
        <w:pStyle w:val="PSI-Normal"/>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process</w:t>
      </w:r>
      <w:r w:rsidRPr="00610404">
        <w:rPr>
          <w:rFonts w:ascii="Source Code Pro" w:eastAsia="Times New Roman" w:hAnsi="Source Code Pro" w:cs="Times New Roman"/>
          <w:color w:val="444444"/>
          <w:spacing w:val="-5"/>
          <w:sz w:val="24"/>
          <w:szCs w:val="24"/>
          <w:bdr w:val="none" w:sz="0" w:space="0" w:color="auto" w:frame="1"/>
          <w:lang w:val="en-US"/>
        </w:rPr>
        <w:t>(string $algorithm, ...$parts)</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processing</w:t>
      </w:r>
    </w:p>
    <w:p w:rsidR="00610404" w:rsidRPr="00274B9A" w:rsidRDefault="00610404" w:rsidP="00610404">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610404" w:rsidRPr="00610404" w:rsidRDefault="00610404" w:rsidP="00610404">
      <w:pPr>
        <w:pStyle w:val="PSI-Normal"/>
      </w:pPr>
    </w:p>
    <w:p w:rsidR="00610404" w:rsidRDefault="00610404" w:rsidP="00610404">
      <w:pPr>
        <w:pStyle w:val="PSI-Normal"/>
        <w:rPr>
          <w:lang w:eastAsia="es-ES"/>
        </w:rPr>
      </w:pPr>
      <w:r w:rsidRPr="00610404">
        <w:rPr>
          <w:lang w:eastAsia="es-ES"/>
        </w:rPr>
        <w:t>Al combinar el operador de referencia y el operador de tres puntos variadic, NO DEBE haber ningún espacio entre los dos:</w:t>
      </w:r>
    </w:p>
    <w:p w:rsidR="00610404" w:rsidRDefault="00610404" w:rsidP="00610404">
      <w:pPr>
        <w:pStyle w:val="PSI-Normal"/>
        <w:rPr>
          <w:lang w:eastAsia="es-E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process</w:t>
      </w:r>
      <w:r w:rsidRPr="00610404">
        <w:rPr>
          <w:rFonts w:ascii="Source Code Pro" w:eastAsia="Times New Roman" w:hAnsi="Source Code Pro" w:cs="Times New Roman"/>
          <w:color w:val="444444"/>
          <w:spacing w:val="-5"/>
          <w:sz w:val="24"/>
          <w:szCs w:val="24"/>
          <w:bdr w:val="none" w:sz="0" w:space="0" w:color="auto" w:frame="1"/>
          <w:lang w:val="en-US"/>
        </w:rPr>
        <w:t>(string $algorithm, &amp;...$parts)</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processing</w:t>
      </w:r>
    </w:p>
    <w:p w:rsidR="00610404" w:rsidRPr="00274B9A" w:rsidRDefault="00610404" w:rsidP="00610404">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610404" w:rsidRDefault="00610404" w:rsidP="00610404">
      <w:pPr>
        <w:pStyle w:val="PSI-Normal"/>
        <w:rPr>
          <w:lang w:eastAsia="es-ES"/>
        </w:rPr>
      </w:pPr>
    </w:p>
    <w:p w:rsidR="00610404" w:rsidRDefault="00610404" w:rsidP="00610404">
      <w:pPr>
        <w:pStyle w:val="PSI-Ttulo3"/>
      </w:pPr>
      <w:bookmarkStart w:id="32" w:name="_Toc72875448"/>
      <w:r>
        <w:lastRenderedPageBreak/>
        <w:t>4.</w:t>
      </w:r>
      <w:r w:rsidRPr="00610404">
        <w:t>6 abstract, final</w:t>
      </w:r>
      <w:r>
        <w:t xml:space="preserve"> </w:t>
      </w:r>
      <w:r w:rsidRPr="00610404">
        <w:t>y</w:t>
      </w:r>
      <w:r>
        <w:t xml:space="preserve"> </w:t>
      </w:r>
      <w:r w:rsidRPr="00610404">
        <w:t>static</w:t>
      </w:r>
      <w:bookmarkEnd w:id="32"/>
    </w:p>
    <w:p w:rsidR="00610404" w:rsidRDefault="00610404" w:rsidP="00610404">
      <w:pPr>
        <w:pStyle w:val="PSI-Ttulo3"/>
      </w:pPr>
    </w:p>
    <w:p w:rsidR="00610404" w:rsidRDefault="00610404" w:rsidP="00610404">
      <w:pPr>
        <w:pStyle w:val="PSI-Normal"/>
        <w:rPr>
          <w:lang w:eastAsia="es-ES"/>
        </w:rPr>
      </w:pPr>
      <w:r>
        <w:rPr>
          <w:lang w:eastAsia="es-ES"/>
        </w:rPr>
        <w:t>Cuando están presentes, las declaraciones abstract y final DEBEN preceder a la declaración de visibilidad.</w:t>
      </w:r>
    </w:p>
    <w:p w:rsidR="00610404" w:rsidRDefault="00610404" w:rsidP="00610404">
      <w:pPr>
        <w:pStyle w:val="PSI-Normal"/>
        <w:rPr>
          <w:lang w:eastAsia="es-ES"/>
        </w:rPr>
      </w:pPr>
      <w:r>
        <w:rPr>
          <w:lang w:eastAsia="es-ES"/>
        </w:rPr>
        <w:t>Cuando esté presente, la declaración static DEBE ir después de la declaración de visibilidad.</w:t>
      </w:r>
    </w:p>
    <w:p w:rsidR="00610404" w:rsidRDefault="00610404" w:rsidP="00610404">
      <w:pPr>
        <w:pStyle w:val="PSI-Normal"/>
        <w:rPr>
          <w:lang w:eastAsia="es-ES"/>
        </w:rPr>
      </w:pPr>
    </w:p>
    <w:p w:rsidR="00610404" w:rsidRDefault="00610404" w:rsidP="00610404">
      <w:pPr>
        <w:pStyle w:val="PSI-Normal"/>
        <w:rPr>
          <w:lang w:eastAsia="es-E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1F7199"/>
          <w:spacing w:val="-5"/>
          <w:sz w:val="24"/>
          <w:szCs w:val="24"/>
          <w:bdr w:val="none" w:sz="0" w:space="0" w:color="auto" w:frame="1"/>
          <w:lang w:val="en-US"/>
        </w:rPr>
        <w:t>&lt;?php</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namespace</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Vendor</w:t>
      </w:r>
      <w:r w:rsidRPr="00610404">
        <w:rPr>
          <w:rFonts w:ascii="Source Code Pro" w:eastAsia="Times New Roman" w:hAnsi="Source Code Pro" w:cs="Times New Roman"/>
          <w:color w:val="444444"/>
          <w:spacing w:val="-5"/>
          <w:sz w:val="24"/>
          <w:szCs w:val="24"/>
          <w:shd w:val="clear" w:color="auto" w:fill="FFFFFF"/>
          <w:lang w:val="en-US"/>
        </w:rPr>
        <w:t>\</w:t>
      </w:r>
      <w:r w:rsidRPr="00610404">
        <w:rPr>
          <w:rFonts w:ascii="Source Code Pro" w:eastAsia="Times New Roman" w:hAnsi="Source Code Pro" w:cs="Times New Roman"/>
          <w:b/>
          <w:bCs/>
          <w:color w:val="880000"/>
          <w:spacing w:val="-5"/>
          <w:sz w:val="24"/>
          <w:szCs w:val="24"/>
          <w:bdr w:val="none" w:sz="0" w:space="0" w:color="auto" w:frame="1"/>
          <w:lang w:val="en-US"/>
        </w:rPr>
        <w:t>Package</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b/>
          <w:bCs/>
          <w:color w:val="444444"/>
          <w:spacing w:val="-5"/>
          <w:sz w:val="24"/>
          <w:szCs w:val="24"/>
          <w:bdr w:val="none" w:sz="0" w:space="0" w:color="auto" w:frame="1"/>
          <w:lang w:val="en-US"/>
        </w:rPr>
        <w:t>abstract</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class</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ClassName</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protected</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static</w:t>
      </w:r>
      <w:r w:rsidRPr="00610404">
        <w:rPr>
          <w:rFonts w:ascii="Source Code Pro" w:eastAsia="Times New Roman" w:hAnsi="Source Code Pro" w:cs="Times New Roman"/>
          <w:color w:val="444444"/>
          <w:spacing w:val="-5"/>
          <w:sz w:val="24"/>
          <w:szCs w:val="24"/>
          <w:shd w:val="clear" w:color="auto" w:fill="FFFFFF"/>
          <w:lang w:val="en-US"/>
        </w:rPr>
        <w:t xml:space="preserve"> $foo;</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abstract</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protected</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zim</w:t>
      </w:r>
      <w:r w:rsidRPr="00610404">
        <w:rPr>
          <w:rFonts w:ascii="Source Code Pro" w:eastAsia="Times New Roman" w:hAnsi="Source Code Pro" w:cs="Times New Roman"/>
          <w:color w:val="444444"/>
          <w:spacing w:val="-5"/>
          <w:sz w:val="24"/>
          <w:szCs w:val="24"/>
          <w:bdr w:val="none" w:sz="0" w:space="0" w:color="auto" w:frame="1"/>
          <w:lang w:val="en-US"/>
        </w:rPr>
        <w:t>()</w:t>
      </w:r>
      <w:r w:rsidRPr="00610404">
        <w:rPr>
          <w:rFonts w:ascii="Source Code Pro" w:eastAsia="Times New Roman" w:hAnsi="Source Code Pro" w:cs="Times New Roman"/>
          <w:color w:val="444444"/>
          <w:spacing w:val="-5"/>
          <w:sz w:val="24"/>
          <w:szCs w:val="24"/>
          <w:shd w:val="clear" w:color="auto" w:fill="FFFFFF"/>
          <w:lang w:val="en-US"/>
        </w:rPr>
        <w:t>;</w:t>
      </w: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10404" w:rsidRPr="00610404" w:rsidRDefault="00610404" w:rsidP="00610404">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final</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public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static</w:t>
      </w:r>
      <w:r w:rsidRPr="00610404">
        <w:rPr>
          <w:rFonts w:ascii="Source Code Pro" w:eastAsia="Times New Roman" w:hAnsi="Source Code Pro" w:cs="Times New Roman"/>
          <w:color w:val="444444"/>
          <w:spacing w:val="-5"/>
          <w:sz w:val="24"/>
          <w:szCs w:val="24"/>
          <w:shd w:val="clear" w:color="auto" w:fill="FFFFFF"/>
          <w:lang w:val="en-US"/>
        </w:rPr>
        <w:t xml:space="preserve"> </w:t>
      </w:r>
      <w:r w:rsidRPr="00610404">
        <w:rPr>
          <w:rFonts w:ascii="Source Code Pro" w:eastAsia="Times New Roman" w:hAnsi="Source Code Pro" w:cs="Times New Roman"/>
          <w:b/>
          <w:bCs/>
          <w:color w:val="444444"/>
          <w:spacing w:val="-5"/>
          <w:sz w:val="24"/>
          <w:szCs w:val="24"/>
          <w:bdr w:val="none" w:sz="0" w:space="0" w:color="auto" w:frame="1"/>
          <w:lang w:val="en-US"/>
        </w:rPr>
        <w:t>function</w:t>
      </w: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610404">
        <w:rPr>
          <w:rFonts w:ascii="Source Code Pro" w:eastAsia="Times New Roman" w:hAnsi="Source Code Pro" w:cs="Times New Roman"/>
          <w:b/>
          <w:bCs/>
          <w:color w:val="880000"/>
          <w:spacing w:val="-5"/>
          <w:sz w:val="24"/>
          <w:szCs w:val="24"/>
          <w:bdr w:val="none" w:sz="0" w:space="0" w:color="auto" w:frame="1"/>
          <w:lang w:val="en-US"/>
        </w:rPr>
        <w:t>bar</w:t>
      </w:r>
      <w:r w:rsidRPr="00610404">
        <w:rPr>
          <w:rFonts w:ascii="Source Code Pro" w:eastAsia="Times New Roman" w:hAnsi="Source Code Pro" w:cs="Times New Roman"/>
          <w:color w:val="444444"/>
          <w:spacing w:val="-5"/>
          <w:sz w:val="24"/>
          <w:szCs w:val="24"/>
          <w:bdr w:val="none" w:sz="0" w:space="0" w:color="auto" w:frame="1"/>
          <w:lang w:val="en-US"/>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10404">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shd w:val="clear" w:color="auto" w:fill="FFFFFF"/>
          <w:lang w:val="es-AR"/>
        </w:rPr>
        <w:t>{</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method body</w:t>
      </w:r>
    </w:p>
    <w:p w:rsidR="00610404" w:rsidRPr="00274B9A" w:rsidRDefault="00610404" w:rsidP="00610404">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w:t>
      </w:r>
    </w:p>
    <w:p w:rsidR="00610404" w:rsidRDefault="00610404" w:rsidP="00610404">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AF2FF5" w:rsidRDefault="00AF2FF5" w:rsidP="00D97895">
      <w:pPr>
        <w:pStyle w:val="PSI-Ttulo1"/>
        <w:rPr>
          <w:lang w:eastAsia="es-ES"/>
        </w:rPr>
      </w:pPr>
    </w:p>
    <w:p w:rsidR="00563BB7" w:rsidRDefault="00563BB7" w:rsidP="00563BB7">
      <w:pPr>
        <w:pStyle w:val="PSI-Ttulo3"/>
      </w:pPr>
      <w:bookmarkStart w:id="33" w:name="_Toc72875449"/>
      <w:r>
        <w:t>4.7 Llamadas a métodos y funciones</w:t>
      </w:r>
      <w:bookmarkEnd w:id="33"/>
    </w:p>
    <w:p w:rsidR="00610404" w:rsidRDefault="00563BB7" w:rsidP="00563BB7">
      <w:pPr>
        <w:pStyle w:val="PSI-Normal"/>
        <w:rPr>
          <w:lang w:eastAsia="es-ES"/>
        </w:rPr>
      </w:pPr>
      <w:r>
        <w:rPr>
          <w:lang w:eastAsia="es-ES"/>
        </w:rPr>
        <w:t>Al realizar una llamada a un método o función, NO DEBE haber un espacio entre el método o el nombre de la función y el paréntesis de apertura, NO DEBE haber un espacio después del paréntesis de apertura, y NO DEBE haber un espacio antes del paréntesis de cierre. En la lista de argumentos, NO DEBE haber un espacio antes de cada coma, y ​​DEBE haber un espacio después de cada coma.</w:t>
      </w:r>
    </w:p>
    <w:p w:rsidR="00563BB7" w:rsidRPr="00274B9A" w:rsidRDefault="00563BB7" w:rsidP="00563BB7">
      <w:pPr>
        <w:spacing w:before="0" w:line="240" w:lineRule="auto"/>
        <w:ind w:left="0" w:firstLine="0"/>
        <w:rPr>
          <w:rFonts w:ascii="Source Code Pro" w:eastAsia="Times New Roman" w:hAnsi="Source Code Pro" w:cs="Times New Roman"/>
          <w:color w:val="1F7199"/>
          <w:spacing w:val="-5"/>
          <w:sz w:val="24"/>
          <w:szCs w:val="24"/>
          <w:bdr w:val="none" w:sz="0" w:space="0" w:color="auto" w:frame="1"/>
          <w:lang w:val="es-AR"/>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1F7199"/>
          <w:spacing w:val="-5"/>
          <w:sz w:val="24"/>
          <w:szCs w:val="24"/>
          <w:bdr w:val="none" w:sz="0" w:space="0" w:color="auto" w:frame="1"/>
          <w:lang w:val="en-US"/>
        </w:rPr>
        <w:t>&lt;?php</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bar();</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$foo-&gt;bar($arg1);</w:t>
      </w:r>
    </w:p>
    <w:p w:rsidR="00563BB7" w:rsidRDefault="00563BB7" w:rsidP="00563BB7">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Foo::bar($arg2, $arg3);</w:t>
      </w:r>
    </w:p>
    <w:p w:rsidR="00563BB7" w:rsidRDefault="00563BB7" w:rsidP="00D97895">
      <w:pPr>
        <w:pStyle w:val="PSI-Ttulo1"/>
        <w:rPr>
          <w:lang w:eastAsia="es-ES"/>
        </w:rPr>
      </w:pPr>
    </w:p>
    <w:p w:rsidR="00563BB7" w:rsidRDefault="00563BB7" w:rsidP="00563BB7">
      <w:pPr>
        <w:pStyle w:val="PSI-Normal"/>
        <w:rPr>
          <w:lang w:eastAsia="es-ES"/>
        </w:rPr>
      </w:pPr>
      <w:r w:rsidRPr="00563BB7">
        <w:rPr>
          <w:lang w:eastAsia="es-ES"/>
        </w:rPr>
        <w:t xml:space="preserve">Las listas de argumentos PUEDEN dividirse en varias líneas, donde cada línea subsiguiente se sangra una vez. Al hacerlo, el primer elemento de la lista DEBE estar en la siguiente línea y </w:t>
      </w:r>
      <w:r w:rsidRPr="00563BB7">
        <w:rPr>
          <w:lang w:eastAsia="es-ES"/>
        </w:rPr>
        <w:lastRenderedPageBreak/>
        <w:t>DEBE haber solo un argumento por línea. Un solo argumento dividido en varias líneas (como podría ser el caso de una función o matriz anónima) no constituye una división de la lista de argumentos en sí.</w:t>
      </w:r>
    </w:p>
    <w:p w:rsidR="00563BB7" w:rsidRDefault="00563BB7" w:rsidP="00563BB7">
      <w:pPr>
        <w:pStyle w:val="PSI-Normal"/>
        <w:rPr>
          <w:lang w:eastAsia="es-ES"/>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1F7199"/>
          <w:spacing w:val="-5"/>
          <w:sz w:val="24"/>
          <w:szCs w:val="24"/>
          <w:bdr w:val="none" w:sz="0" w:space="0" w:color="auto" w:frame="1"/>
          <w:lang w:val="en-US"/>
        </w:rPr>
        <w:t>&lt;?php</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$foo-&gt;bar(</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 xml:space="preserve">    $longArgument,</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 xml:space="preserve">    $longerArgument,</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 xml:space="preserve">    $muchLongerArgument</w:t>
      </w:r>
    </w:p>
    <w:p w:rsidR="00563BB7" w:rsidRDefault="00563BB7" w:rsidP="00563BB7">
      <w:pPr>
        <w:pStyle w:val="PSI-Normal"/>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w:t>
      </w:r>
    </w:p>
    <w:p w:rsidR="00563BB7" w:rsidRDefault="00563BB7" w:rsidP="00563BB7">
      <w:pPr>
        <w:pStyle w:val="PSI-Normal"/>
        <w:rPr>
          <w:rFonts w:ascii="Source Code Pro" w:eastAsia="Times New Roman" w:hAnsi="Source Code Pro" w:cs="Times New Roman"/>
          <w:color w:val="444444"/>
          <w:spacing w:val="-5"/>
          <w:sz w:val="24"/>
          <w:szCs w:val="24"/>
          <w:shd w:val="clear" w:color="auto" w:fill="FFFFFF"/>
          <w:lang w:val="en-US"/>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1F7199"/>
          <w:spacing w:val="-5"/>
          <w:sz w:val="24"/>
          <w:szCs w:val="24"/>
          <w:bdr w:val="none" w:sz="0" w:space="0" w:color="auto" w:frame="1"/>
          <w:lang w:val="en-US"/>
        </w:rPr>
        <w:t>&lt;?php</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somefunction($foo, $bar, [</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 xml:space="preserve">  </w:t>
      </w:r>
      <w:r w:rsidRPr="00563BB7">
        <w:rPr>
          <w:rFonts w:ascii="Source Code Pro" w:eastAsia="Times New Roman" w:hAnsi="Source Code Pro" w:cs="Times New Roman"/>
          <w:color w:val="888888"/>
          <w:spacing w:val="-5"/>
          <w:sz w:val="24"/>
          <w:szCs w:val="24"/>
          <w:bdr w:val="none" w:sz="0" w:space="0" w:color="auto" w:frame="1"/>
          <w:lang w:val="en-US"/>
        </w:rPr>
        <w:t>// ...</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 $baz);</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$app-&gt;get(</w:t>
      </w:r>
      <w:r w:rsidRPr="00563BB7">
        <w:rPr>
          <w:rFonts w:ascii="Source Code Pro" w:eastAsia="Times New Roman" w:hAnsi="Source Code Pro" w:cs="Times New Roman"/>
          <w:color w:val="880000"/>
          <w:spacing w:val="-5"/>
          <w:sz w:val="24"/>
          <w:szCs w:val="24"/>
          <w:bdr w:val="none" w:sz="0" w:space="0" w:color="auto" w:frame="1"/>
          <w:lang w:val="en-US"/>
        </w:rPr>
        <w:t>'/hello/{name}'</w:t>
      </w:r>
      <w:r w:rsidRPr="00563BB7">
        <w:rPr>
          <w:rFonts w:ascii="Source Code Pro" w:eastAsia="Times New Roman" w:hAnsi="Source Code Pro" w:cs="Times New Roman"/>
          <w:color w:val="444444"/>
          <w:spacing w:val="-5"/>
          <w:sz w:val="24"/>
          <w:szCs w:val="24"/>
          <w:shd w:val="clear" w:color="auto" w:fill="FFFFFF"/>
          <w:lang w:val="en-US"/>
        </w:rPr>
        <w:t xml:space="preserve">, </w:t>
      </w:r>
      <w:r w:rsidRPr="00563BB7">
        <w:rPr>
          <w:rFonts w:ascii="Source Code Pro" w:eastAsia="Times New Roman" w:hAnsi="Source Code Pro" w:cs="Times New Roman"/>
          <w:b/>
          <w:bCs/>
          <w:color w:val="444444"/>
          <w:spacing w:val="-5"/>
          <w:sz w:val="24"/>
          <w:szCs w:val="24"/>
          <w:bdr w:val="none" w:sz="0" w:space="0" w:color="auto" w:frame="1"/>
          <w:lang w:val="en-US"/>
        </w:rPr>
        <w:t>function</w:t>
      </w:r>
      <w:r w:rsidRPr="00563BB7">
        <w:rPr>
          <w:rFonts w:ascii="Source Code Pro" w:eastAsia="Times New Roman" w:hAnsi="Source Code Pro" w:cs="Times New Roman"/>
          <w:color w:val="444444"/>
          <w:spacing w:val="-5"/>
          <w:sz w:val="24"/>
          <w:szCs w:val="24"/>
          <w:bdr w:val="none" w:sz="0" w:space="0" w:color="auto" w:frame="1"/>
          <w:lang w:val="en-US"/>
        </w:rPr>
        <w:t xml:space="preserve"> ($name) </w:t>
      </w:r>
      <w:r w:rsidRPr="00563BB7">
        <w:rPr>
          <w:rFonts w:ascii="Source Code Pro" w:eastAsia="Times New Roman" w:hAnsi="Source Code Pro" w:cs="Times New Roman"/>
          <w:b/>
          <w:bCs/>
          <w:color w:val="880000"/>
          <w:spacing w:val="-5"/>
          <w:sz w:val="24"/>
          <w:szCs w:val="24"/>
          <w:bdr w:val="none" w:sz="0" w:space="0" w:color="auto" w:frame="1"/>
          <w:lang w:val="en-US"/>
        </w:rPr>
        <w:t>use</w:t>
      </w:r>
      <w:r w:rsidRPr="00563BB7">
        <w:rPr>
          <w:rFonts w:ascii="Source Code Pro" w:eastAsia="Times New Roman" w:hAnsi="Source Code Pro" w:cs="Times New Roman"/>
          <w:color w:val="444444"/>
          <w:spacing w:val="-5"/>
          <w:sz w:val="24"/>
          <w:szCs w:val="24"/>
          <w:bdr w:val="none" w:sz="0" w:space="0" w:color="auto" w:frame="1"/>
          <w:lang w:val="en-US"/>
        </w:rPr>
        <w:t xml:space="preserve"> ($app) </w:t>
      </w:r>
      <w:r w:rsidRPr="00563BB7">
        <w:rPr>
          <w:rFonts w:ascii="Source Code Pro" w:eastAsia="Times New Roman" w:hAnsi="Source Code Pro" w:cs="Times New Roman"/>
          <w:color w:val="444444"/>
          <w:spacing w:val="-5"/>
          <w:sz w:val="24"/>
          <w:szCs w:val="24"/>
          <w:shd w:val="clear" w:color="auto" w:fill="FFFFFF"/>
          <w:lang w:val="en-US"/>
        </w:rPr>
        <w:t>{</w:t>
      </w:r>
    </w:p>
    <w:p w:rsidR="00563BB7" w:rsidRPr="00563BB7" w:rsidRDefault="00563BB7" w:rsidP="00563BB7">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63BB7">
        <w:rPr>
          <w:rFonts w:ascii="Source Code Pro" w:eastAsia="Times New Roman" w:hAnsi="Source Code Pro" w:cs="Times New Roman"/>
          <w:color w:val="444444"/>
          <w:spacing w:val="-5"/>
          <w:sz w:val="24"/>
          <w:szCs w:val="24"/>
          <w:shd w:val="clear" w:color="auto" w:fill="FFFFFF"/>
          <w:lang w:val="en-US"/>
        </w:rPr>
        <w:t xml:space="preserve">    </w:t>
      </w:r>
      <w:r w:rsidRPr="00563BB7">
        <w:rPr>
          <w:rFonts w:ascii="Source Code Pro" w:eastAsia="Times New Roman" w:hAnsi="Source Code Pro" w:cs="Times New Roman"/>
          <w:b/>
          <w:bCs/>
          <w:color w:val="444444"/>
          <w:spacing w:val="-5"/>
          <w:sz w:val="24"/>
          <w:szCs w:val="24"/>
          <w:bdr w:val="none" w:sz="0" w:space="0" w:color="auto" w:frame="1"/>
          <w:lang w:val="en-US"/>
        </w:rPr>
        <w:t>return</w:t>
      </w:r>
      <w:r w:rsidRPr="00563BB7">
        <w:rPr>
          <w:rFonts w:ascii="Source Code Pro" w:eastAsia="Times New Roman" w:hAnsi="Source Code Pro" w:cs="Times New Roman"/>
          <w:color w:val="444444"/>
          <w:spacing w:val="-5"/>
          <w:sz w:val="24"/>
          <w:szCs w:val="24"/>
          <w:shd w:val="clear" w:color="auto" w:fill="FFFFFF"/>
          <w:lang w:val="en-US"/>
        </w:rPr>
        <w:t xml:space="preserve"> </w:t>
      </w:r>
      <w:r w:rsidRPr="00563BB7">
        <w:rPr>
          <w:rFonts w:ascii="Source Code Pro" w:eastAsia="Times New Roman" w:hAnsi="Source Code Pro" w:cs="Times New Roman"/>
          <w:color w:val="880000"/>
          <w:spacing w:val="-5"/>
          <w:sz w:val="24"/>
          <w:szCs w:val="24"/>
          <w:bdr w:val="none" w:sz="0" w:space="0" w:color="auto" w:frame="1"/>
          <w:lang w:val="en-US"/>
        </w:rPr>
        <w:t>'Hello '</w:t>
      </w:r>
      <w:r w:rsidRPr="00563BB7">
        <w:rPr>
          <w:rFonts w:ascii="Source Code Pro" w:eastAsia="Times New Roman" w:hAnsi="Source Code Pro" w:cs="Times New Roman"/>
          <w:color w:val="444444"/>
          <w:spacing w:val="-5"/>
          <w:sz w:val="24"/>
          <w:szCs w:val="24"/>
          <w:shd w:val="clear" w:color="auto" w:fill="FFFFFF"/>
          <w:lang w:val="en-US"/>
        </w:rPr>
        <w:t xml:space="preserve"> . $app-&gt;escape($name);</w:t>
      </w:r>
    </w:p>
    <w:p w:rsidR="00563BB7" w:rsidRPr="00563BB7" w:rsidRDefault="00563BB7" w:rsidP="00563BB7">
      <w:pPr>
        <w:pStyle w:val="PSI-Normal"/>
        <w:rPr>
          <w:rFonts w:ascii="Source Code Pro" w:hAnsi="Source Code Pro"/>
          <w:lang w:eastAsia="es-ES"/>
        </w:rPr>
      </w:pPr>
      <w:r w:rsidRPr="00274B9A">
        <w:rPr>
          <w:rFonts w:ascii="Source Code Pro" w:eastAsia="Times New Roman" w:hAnsi="Source Code Pro" w:cs="Times New Roman"/>
          <w:color w:val="444444"/>
          <w:spacing w:val="-5"/>
          <w:sz w:val="24"/>
          <w:szCs w:val="24"/>
          <w:shd w:val="clear" w:color="auto" w:fill="FFFFFF"/>
        </w:rPr>
        <w:t>});</w:t>
      </w:r>
    </w:p>
    <w:p w:rsidR="00563BB7" w:rsidRDefault="00563BB7" w:rsidP="00563BB7">
      <w:pPr>
        <w:pStyle w:val="PSI-Normal"/>
        <w:rPr>
          <w:lang w:eastAsia="es-ES"/>
        </w:rPr>
      </w:pPr>
    </w:p>
    <w:p w:rsidR="00563BB7" w:rsidRDefault="00563BB7" w:rsidP="00563BB7">
      <w:pPr>
        <w:pStyle w:val="PSI-Normal"/>
        <w:rPr>
          <w:lang w:eastAsia="es-ES"/>
        </w:rPr>
      </w:pPr>
    </w:p>
    <w:p w:rsidR="00563BB7" w:rsidRDefault="00563BB7" w:rsidP="008E55C2">
      <w:pPr>
        <w:pStyle w:val="PSI-Ttulo2"/>
        <w:rPr>
          <w:lang w:eastAsia="es-ES"/>
        </w:rPr>
      </w:pPr>
      <w:bookmarkStart w:id="34" w:name="_Toc72875450"/>
      <w:r w:rsidRPr="00563BB7">
        <w:rPr>
          <w:lang w:eastAsia="es-ES"/>
        </w:rPr>
        <w:t>5. Estructuras de control</w:t>
      </w:r>
      <w:bookmarkEnd w:id="34"/>
    </w:p>
    <w:p w:rsidR="00563BB7" w:rsidRPr="00563BB7" w:rsidRDefault="00563BB7" w:rsidP="00563BB7">
      <w:pPr>
        <w:pStyle w:val="PSI-Normal"/>
      </w:pPr>
      <w:r w:rsidRPr="00563BB7">
        <w:t>Las reglas generales de estilo para las estructuras de control son las siguientes:</w:t>
      </w:r>
    </w:p>
    <w:p w:rsidR="00563BB7" w:rsidRPr="00563BB7" w:rsidRDefault="00563BB7" w:rsidP="00563BB7">
      <w:pPr>
        <w:pStyle w:val="PSI-Normal"/>
      </w:pPr>
    </w:p>
    <w:p w:rsidR="00563BB7" w:rsidRPr="00563BB7" w:rsidRDefault="00563BB7" w:rsidP="00A6184D">
      <w:pPr>
        <w:pStyle w:val="PSI-Normal"/>
        <w:numPr>
          <w:ilvl w:val="0"/>
          <w:numId w:val="14"/>
        </w:numPr>
      </w:pPr>
      <w:r w:rsidRPr="00563BB7">
        <w:t>DEBE haber un espacio después de la palabra clave de estructura de control</w:t>
      </w:r>
    </w:p>
    <w:p w:rsidR="00563BB7" w:rsidRPr="00563BB7" w:rsidRDefault="00563BB7" w:rsidP="00A6184D">
      <w:pPr>
        <w:pStyle w:val="PSI-Normal"/>
        <w:numPr>
          <w:ilvl w:val="0"/>
          <w:numId w:val="14"/>
        </w:numPr>
      </w:pPr>
      <w:r w:rsidRPr="00563BB7">
        <w:t>NO DEBE haber un espacio después del paréntesis de apertura</w:t>
      </w:r>
    </w:p>
    <w:p w:rsidR="00563BB7" w:rsidRPr="00563BB7" w:rsidRDefault="00563BB7" w:rsidP="00A6184D">
      <w:pPr>
        <w:pStyle w:val="PSI-Normal"/>
        <w:numPr>
          <w:ilvl w:val="0"/>
          <w:numId w:val="14"/>
        </w:numPr>
      </w:pPr>
      <w:r w:rsidRPr="00563BB7">
        <w:t>NO DEBE haber un espacio antes del paréntesis de cierre</w:t>
      </w:r>
    </w:p>
    <w:p w:rsidR="00563BB7" w:rsidRPr="00563BB7" w:rsidRDefault="00563BB7" w:rsidP="00A6184D">
      <w:pPr>
        <w:pStyle w:val="PSI-Normal"/>
        <w:numPr>
          <w:ilvl w:val="0"/>
          <w:numId w:val="14"/>
        </w:numPr>
      </w:pPr>
      <w:r w:rsidRPr="00563BB7">
        <w:t>DEBE haber un espacio entre el paréntesis de cierre y la llave de apertura</w:t>
      </w:r>
    </w:p>
    <w:p w:rsidR="00563BB7" w:rsidRPr="00563BB7" w:rsidRDefault="00563BB7" w:rsidP="00A6184D">
      <w:pPr>
        <w:pStyle w:val="PSI-Normal"/>
        <w:numPr>
          <w:ilvl w:val="0"/>
          <w:numId w:val="14"/>
        </w:numPr>
      </w:pPr>
      <w:r w:rsidRPr="00563BB7">
        <w:t>El cuerpo de la estructura DEBE ser sangrado una vez</w:t>
      </w:r>
    </w:p>
    <w:p w:rsidR="00563BB7" w:rsidRPr="00563BB7" w:rsidRDefault="00563BB7" w:rsidP="00A6184D">
      <w:pPr>
        <w:pStyle w:val="PSI-Normal"/>
        <w:numPr>
          <w:ilvl w:val="0"/>
          <w:numId w:val="14"/>
        </w:numPr>
      </w:pPr>
      <w:r w:rsidRPr="00563BB7">
        <w:t>El cuerpo DEBE estar en la siguiente línea después de la abrazadera de apertura.</w:t>
      </w:r>
    </w:p>
    <w:p w:rsidR="00563BB7" w:rsidRPr="00563BB7" w:rsidRDefault="00563BB7" w:rsidP="00A6184D">
      <w:pPr>
        <w:pStyle w:val="PSI-Normal"/>
        <w:numPr>
          <w:ilvl w:val="0"/>
          <w:numId w:val="14"/>
        </w:numPr>
      </w:pPr>
      <w:r w:rsidRPr="00563BB7">
        <w:t>La llave de cierre DEBE estar en la siguiente línea después del cuerpo</w:t>
      </w:r>
    </w:p>
    <w:p w:rsidR="00563BB7" w:rsidRPr="00563BB7" w:rsidRDefault="00563BB7" w:rsidP="00563BB7">
      <w:pPr>
        <w:pStyle w:val="PSI-Normal"/>
      </w:pPr>
      <w:r w:rsidRPr="00563BB7">
        <w:lastRenderedPageBreak/>
        <w:t>El cuerpo de cada estructura DEBE estar encerrado por tirantes. Esto estandariza el aspecto de las estructuras y reduce la probabilidad de introducir errores a medida que se agregan nuevas líneas al cuerpo.</w:t>
      </w:r>
    </w:p>
    <w:p w:rsidR="00563BB7" w:rsidRDefault="00563BB7" w:rsidP="00563BB7">
      <w:pPr>
        <w:pStyle w:val="PSI-Normal"/>
        <w:rPr>
          <w:lang w:eastAsia="es-ES"/>
        </w:rPr>
      </w:pPr>
    </w:p>
    <w:p w:rsidR="00A6184D" w:rsidRDefault="00A6184D" w:rsidP="00A6184D">
      <w:pPr>
        <w:pStyle w:val="PSI-Ttulo3"/>
      </w:pPr>
      <w:bookmarkStart w:id="35" w:name="_Toc72875451"/>
      <w:r>
        <w:t>5.</w:t>
      </w:r>
      <w:r w:rsidRPr="00A6184D">
        <w:t>1 if, elseif,</w:t>
      </w:r>
      <w:r>
        <w:t xml:space="preserve"> </w:t>
      </w:r>
      <w:r w:rsidRPr="00A6184D">
        <w:t>else</w:t>
      </w:r>
      <w:bookmarkEnd w:id="35"/>
    </w:p>
    <w:p w:rsidR="00A6184D" w:rsidRDefault="00A6184D" w:rsidP="006B6F6B">
      <w:pPr>
        <w:pStyle w:val="PSI-Normal"/>
        <w:rPr>
          <w:lang w:eastAsia="es-ES"/>
        </w:rPr>
      </w:pPr>
      <w:r w:rsidRPr="00A6184D">
        <w:rPr>
          <w:lang w:eastAsia="es-ES"/>
        </w:rPr>
        <w:t>Una estructura</w:t>
      </w:r>
      <w:r>
        <w:rPr>
          <w:lang w:eastAsia="es-ES"/>
        </w:rPr>
        <w:t xml:space="preserve"> </w:t>
      </w:r>
      <w:r w:rsidRPr="00A6184D">
        <w:rPr>
          <w:lang w:eastAsia="es-ES"/>
        </w:rPr>
        <w:t>if se parece a la siguiente. Tenga en cuenta la ubicación de paréntesis, espacios y llaves; else</w:t>
      </w:r>
      <w:r w:rsidR="006B6F6B">
        <w:rPr>
          <w:lang w:eastAsia="es-ES"/>
        </w:rPr>
        <w:t xml:space="preserve"> </w:t>
      </w:r>
      <w:r w:rsidRPr="00A6184D">
        <w:rPr>
          <w:lang w:eastAsia="es-ES"/>
        </w:rPr>
        <w:t>y elseif</w:t>
      </w:r>
      <w:r w:rsidR="006B6F6B">
        <w:rPr>
          <w:lang w:eastAsia="es-ES"/>
        </w:rPr>
        <w:t xml:space="preserve"> </w:t>
      </w:r>
      <w:r w:rsidRPr="00A6184D">
        <w:rPr>
          <w:lang w:eastAsia="es-ES"/>
        </w:rPr>
        <w:t>están en la misma línea que la llave de cierre del cuerpo anterior.</w:t>
      </w:r>
    </w:p>
    <w:p w:rsidR="006B6F6B" w:rsidRPr="00274B9A" w:rsidRDefault="006B6F6B" w:rsidP="006B6F6B">
      <w:pPr>
        <w:spacing w:before="0" w:line="240" w:lineRule="auto"/>
        <w:ind w:left="0" w:firstLine="0"/>
        <w:rPr>
          <w:rFonts w:ascii="Source Code Pro" w:eastAsia="Times New Roman" w:hAnsi="Source Code Pro" w:cs="Times New Roman"/>
          <w:color w:val="1F7199"/>
          <w:spacing w:val="-5"/>
          <w:sz w:val="24"/>
          <w:szCs w:val="24"/>
          <w:bdr w:val="none" w:sz="0" w:space="0" w:color="auto" w:frame="1"/>
          <w:lang w:val="es-AR"/>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1F7199"/>
          <w:spacing w:val="-5"/>
          <w:sz w:val="24"/>
          <w:szCs w:val="24"/>
          <w:bdr w:val="none" w:sz="0" w:space="0" w:color="auto" w:frame="1"/>
          <w:lang w:val="en-US"/>
        </w:rPr>
        <w:t>&lt;?php</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b/>
          <w:bCs/>
          <w:color w:val="444444"/>
          <w:spacing w:val="-5"/>
          <w:sz w:val="24"/>
          <w:szCs w:val="24"/>
          <w:bdr w:val="none" w:sz="0" w:space="0" w:color="auto" w:frame="1"/>
          <w:lang w:val="en-US"/>
        </w:rPr>
        <w:t>if</w:t>
      </w:r>
      <w:r w:rsidRPr="006B6F6B">
        <w:rPr>
          <w:rFonts w:ascii="Source Code Pro" w:eastAsia="Times New Roman" w:hAnsi="Source Code Pro" w:cs="Times New Roman"/>
          <w:color w:val="444444"/>
          <w:spacing w:val="-5"/>
          <w:sz w:val="24"/>
          <w:szCs w:val="24"/>
          <w:shd w:val="clear" w:color="auto" w:fill="FFFFFF"/>
          <w:lang w:val="en-US"/>
        </w:rPr>
        <w:t xml:space="preserve"> ($expr1)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if body</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elseif</w:t>
      </w:r>
      <w:r w:rsidRPr="006B6F6B">
        <w:rPr>
          <w:rFonts w:ascii="Source Code Pro" w:eastAsia="Times New Roman" w:hAnsi="Source Code Pro" w:cs="Times New Roman"/>
          <w:color w:val="444444"/>
          <w:spacing w:val="-5"/>
          <w:sz w:val="24"/>
          <w:szCs w:val="24"/>
          <w:shd w:val="clear" w:color="auto" w:fill="FFFFFF"/>
          <w:lang w:val="en-US"/>
        </w:rPr>
        <w:t xml:space="preserve"> ($expr2)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elseif body</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else</w:t>
      </w:r>
      <w:r w:rsidRPr="006B6F6B">
        <w:rPr>
          <w:rFonts w:ascii="Source Code Pro" w:eastAsia="Times New Roman" w:hAnsi="Source Code Pro" w:cs="Times New Roman"/>
          <w:color w:val="444444"/>
          <w:spacing w:val="-5"/>
          <w:sz w:val="24"/>
          <w:szCs w:val="24"/>
          <w:shd w:val="clear" w:color="auto" w:fill="FFFFFF"/>
          <w:lang w:val="en-US"/>
        </w:rPr>
        <w:t xml:space="preserve">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else body;</w:t>
      </w:r>
    </w:p>
    <w:p w:rsidR="006B6F6B" w:rsidRDefault="006B6F6B" w:rsidP="006B6F6B">
      <w:pPr>
        <w:pStyle w:val="PSI-Ttulo3"/>
      </w:pPr>
      <w:bookmarkStart w:id="36" w:name="_Toc72875452"/>
      <w:r w:rsidRPr="00274B9A">
        <w:rPr>
          <w:rFonts w:ascii="Source Code Pro" w:eastAsia="Times New Roman" w:hAnsi="Source Code Pro" w:cs="Times New Roman"/>
          <w:b w:val="0"/>
          <w:bCs w:val="0"/>
          <w:color w:val="444444"/>
          <w:spacing w:val="-5"/>
          <w:sz w:val="24"/>
          <w:szCs w:val="24"/>
          <w:shd w:val="clear" w:color="auto" w:fill="FFFFFF"/>
          <w:lang w:val="es-AR"/>
        </w:rPr>
        <w:t>}</w:t>
      </w:r>
      <w:bookmarkEnd w:id="36"/>
    </w:p>
    <w:p w:rsidR="00563BB7" w:rsidRDefault="00563BB7" w:rsidP="00D97895">
      <w:pPr>
        <w:pStyle w:val="PSI-Ttulo1"/>
        <w:rPr>
          <w:lang w:eastAsia="es-ES"/>
        </w:rPr>
      </w:pPr>
    </w:p>
    <w:p w:rsidR="006B6F6B" w:rsidRDefault="006B6F6B" w:rsidP="006B6F6B">
      <w:pPr>
        <w:pStyle w:val="PSI-Normal"/>
        <w:rPr>
          <w:lang w:eastAsia="es-ES"/>
        </w:rPr>
      </w:pPr>
      <w:r>
        <w:rPr>
          <w:lang w:eastAsia="es-ES"/>
        </w:rPr>
        <w:t>La palabra clave elseif DEBE usarse en lugar de else if para que todas las palabras clave de control se vean como palabras individuales.</w:t>
      </w:r>
    </w:p>
    <w:p w:rsidR="006B6F6B" w:rsidRDefault="006B6F6B" w:rsidP="006B6F6B">
      <w:pPr>
        <w:pStyle w:val="PSI-Normal"/>
        <w:rPr>
          <w:lang w:eastAsia="es-ES"/>
        </w:rPr>
      </w:pPr>
      <w:r>
        <w:rPr>
          <w:lang w:eastAsia="es-ES"/>
        </w:rPr>
        <w:t>Las expresiones entre paréntesis PUEDEN dividirse en varias líneas, donde cada línea subsiguiente se sangra al menos una vez. Al hacerlo, la primera condición DEBE estar en la siguiente línea. El paréntesis de cierre y la llave de apertura DEBEN colocarse juntos en su propia línea con un espacio entre ellos. Los operadores booleanos entre condiciones DEBEN estar siempre al principio o al final de la línea, no una combinación de ambos.</w:t>
      </w:r>
    </w:p>
    <w:p w:rsidR="006B6F6B" w:rsidRDefault="006B6F6B" w:rsidP="00D97895">
      <w:pPr>
        <w:pStyle w:val="PSI-Ttulo1"/>
        <w:rPr>
          <w:lang w:eastAsia="es-E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1F7199"/>
          <w:spacing w:val="-5"/>
          <w:sz w:val="24"/>
          <w:szCs w:val="24"/>
          <w:bdr w:val="none" w:sz="0" w:space="0" w:color="auto" w:frame="1"/>
          <w:lang w:val="en-US"/>
        </w:rPr>
        <w:t>&lt;?php</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b/>
          <w:bCs/>
          <w:color w:val="444444"/>
          <w:spacing w:val="-5"/>
          <w:sz w:val="24"/>
          <w:szCs w:val="24"/>
          <w:bdr w:val="none" w:sz="0" w:space="0" w:color="auto" w:frame="1"/>
          <w:lang w:val="en-US"/>
        </w:rPr>
        <w:t>if</w:t>
      </w:r>
      <w:r w:rsidRPr="006B6F6B">
        <w:rPr>
          <w:rFonts w:ascii="Source Code Pro" w:eastAsia="Times New Roman" w:hAnsi="Source Code Pro" w:cs="Times New Roman"/>
          <w:color w:val="444444"/>
          <w:spacing w:val="-5"/>
          <w:sz w:val="24"/>
          <w:szCs w:val="24"/>
          <w:shd w:val="clear" w:color="auto" w:fill="FFFFFF"/>
          <w:lang w:val="en-US"/>
        </w:rPr>
        <w:t xml:space="preserve">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$expr1</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&amp;&amp; $expr2</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if body</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elseif</w:t>
      </w:r>
      <w:r w:rsidRPr="006B6F6B">
        <w:rPr>
          <w:rFonts w:ascii="Source Code Pro" w:eastAsia="Times New Roman" w:hAnsi="Source Code Pro" w:cs="Times New Roman"/>
          <w:color w:val="444444"/>
          <w:spacing w:val="-5"/>
          <w:sz w:val="24"/>
          <w:szCs w:val="24"/>
          <w:shd w:val="clear" w:color="auto" w:fill="FFFFFF"/>
          <w:lang w:val="en-US"/>
        </w:rPr>
        <w:t xml:space="preserve">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$expr3</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&amp;&amp; $expr4</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w:t>
      </w:r>
    </w:p>
    <w:p w:rsidR="006B6F6B" w:rsidRDefault="006B6F6B" w:rsidP="006B6F6B">
      <w:pPr>
        <w:spacing w:before="0" w:line="240" w:lineRule="auto"/>
        <w:ind w:left="0" w:firstLine="0"/>
        <w:rPr>
          <w:rFonts w:ascii="Source Code Pro" w:eastAsia="Times New Roman" w:hAnsi="Source Code Pro" w:cs="Times New Roman"/>
          <w:color w:val="888888"/>
          <w:spacing w:val="-5"/>
          <w:sz w:val="24"/>
          <w:szCs w:val="24"/>
          <w:bdr w:val="none" w:sz="0" w:space="0" w:color="auto" w:frame="1"/>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elseif body</w:t>
      </w:r>
    </w:p>
    <w:p w:rsid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w:t>
      </w:r>
    </w:p>
    <w:p w:rsid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B6F6B" w:rsidRPr="00274B9A" w:rsidRDefault="006B6F6B" w:rsidP="008E55C2">
      <w:pPr>
        <w:pStyle w:val="PSI-Ttulo3"/>
        <w:ind w:left="0" w:firstLine="0"/>
        <w:rPr>
          <w:rFonts w:eastAsia="Times New Roman"/>
          <w:shd w:val="clear" w:color="auto" w:fill="FFFFFF"/>
          <w:lang w:val="es-AR"/>
        </w:rPr>
      </w:pPr>
      <w:bookmarkStart w:id="37" w:name="_Toc72875453"/>
      <w:r w:rsidRPr="00274B9A">
        <w:rPr>
          <w:rFonts w:eastAsia="Times New Roman"/>
          <w:shd w:val="clear" w:color="auto" w:fill="FFFFFF"/>
          <w:lang w:val="es-AR"/>
        </w:rPr>
        <w:lastRenderedPageBreak/>
        <w:t>5.2 switch, case</w:t>
      </w:r>
      <w:bookmarkEnd w:id="37"/>
    </w:p>
    <w:p w:rsidR="006B6F6B" w:rsidRPr="00274B9A" w:rsidRDefault="006B6F6B" w:rsidP="006B6F6B">
      <w:pPr>
        <w:pStyle w:val="PSI-Ttulo3"/>
        <w:rPr>
          <w:rFonts w:eastAsia="Times New Roman"/>
          <w:shd w:val="clear" w:color="auto" w:fill="FFFFFF"/>
          <w:lang w:val="es-AR"/>
        </w:rPr>
      </w:pPr>
    </w:p>
    <w:p w:rsidR="006B6F6B" w:rsidRPr="006B6F6B" w:rsidRDefault="006B6F6B" w:rsidP="006B6F6B">
      <w:pPr>
        <w:pStyle w:val="PSI-Normal"/>
        <w:rPr>
          <w:shd w:val="clear" w:color="auto" w:fill="FFFFFF"/>
        </w:rPr>
      </w:pPr>
      <w:r w:rsidRPr="006B6F6B">
        <w:rPr>
          <w:shd w:val="clear" w:color="auto" w:fill="FFFFFF"/>
        </w:rPr>
        <w:t>Una estructura</w:t>
      </w:r>
      <w:r>
        <w:rPr>
          <w:shd w:val="clear" w:color="auto" w:fill="FFFFFF"/>
        </w:rPr>
        <w:t xml:space="preserve"> </w:t>
      </w:r>
      <w:r w:rsidRPr="006B6F6B">
        <w:rPr>
          <w:shd w:val="clear" w:color="auto" w:fill="FFFFFF"/>
        </w:rPr>
        <w:t>switch se parece a la siguiente. Tenga en cuenta la ubicación de los paréntesis, los espacios y las llaves. La declaración</w:t>
      </w:r>
      <w:r>
        <w:rPr>
          <w:shd w:val="clear" w:color="auto" w:fill="FFFFFF"/>
        </w:rPr>
        <w:t xml:space="preserve"> </w:t>
      </w:r>
      <w:r w:rsidRPr="006B6F6B">
        <w:rPr>
          <w:shd w:val="clear" w:color="auto" w:fill="FFFFFF"/>
        </w:rPr>
        <w:t>case DEBE tener una sangría de una vez y la palabra clave</w:t>
      </w:r>
      <w:r>
        <w:rPr>
          <w:shd w:val="clear" w:color="auto" w:fill="FFFFFF"/>
        </w:rPr>
        <w:t xml:space="preserve"> </w:t>
      </w:r>
      <w:r w:rsidRPr="006B6F6B">
        <w:rPr>
          <w:shd w:val="clear" w:color="auto" w:fill="FFFFFF"/>
        </w:rPr>
        <w:t>break (u otras palabras clave de terminación) DEBE tener sangría al mismo nivel que el casecuerpo. DEBE haber un comentario</w:t>
      </w:r>
      <w:r>
        <w:rPr>
          <w:shd w:val="clear" w:color="auto" w:fill="FFFFFF"/>
        </w:rPr>
        <w:t xml:space="preserve"> </w:t>
      </w:r>
      <w:r w:rsidRPr="006B6F6B">
        <w:rPr>
          <w:shd w:val="clear" w:color="auto" w:fill="FFFFFF"/>
        </w:rPr>
        <w:t>//, cuando la caída es intencional en un cuerpo</w:t>
      </w:r>
      <w:r>
        <w:rPr>
          <w:shd w:val="clear" w:color="auto" w:fill="FFFFFF"/>
        </w:rPr>
        <w:t xml:space="preserve"> </w:t>
      </w:r>
      <w:r w:rsidRPr="006B6F6B">
        <w:rPr>
          <w:shd w:val="clear" w:color="auto" w:fill="FFFFFF"/>
        </w:rPr>
        <w:t>case no vacío .</w:t>
      </w:r>
    </w:p>
    <w:p w:rsidR="006B6F6B" w:rsidRPr="006B6F6B" w:rsidRDefault="006B6F6B" w:rsidP="00D97895">
      <w:pPr>
        <w:pStyle w:val="PSI-Ttulo1"/>
        <w:rPr>
          <w:lang w:eastAsia="es-E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1F7199"/>
          <w:spacing w:val="-5"/>
          <w:sz w:val="24"/>
          <w:szCs w:val="24"/>
          <w:bdr w:val="none" w:sz="0" w:space="0" w:color="auto" w:frame="1"/>
          <w:lang w:val="en-US"/>
        </w:rPr>
        <w:t>&lt;?php</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b/>
          <w:bCs/>
          <w:color w:val="444444"/>
          <w:spacing w:val="-5"/>
          <w:sz w:val="24"/>
          <w:szCs w:val="24"/>
          <w:bdr w:val="none" w:sz="0" w:space="0" w:color="auto" w:frame="1"/>
          <w:lang w:val="en-US"/>
        </w:rPr>
        <w:t>switch</w:t>
      </w:r>
      <w:r w:rsidRPr="006B6F6B">
        <w:rPr>
          <w:rFonts w:ascii="Source Code Pro" w:eastAsia="Times New Roman" w:hAnsi="Source Code Pro" w:cs="Times New Roman"/>
          <w:color w:val="444444"/>
          <w:spacing w:val="-5"/>
          <w:sz w:val="24"/>
          <w:szCs w:val="24"/>
          <w:shd w:val="clear" w:color="auto" w:fill="FFFFFF"/>
          <w:lang w:val="en-US"/>
        </w:rPr>
        <w:t xml:space="preserve"> ($expr)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case</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0</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echo</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'First case, with a break'</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break</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case</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1</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echo</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'Second case, which falls through'</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no break</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case</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2</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case</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3</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case</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4</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echo</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'Third case, return instead of break'</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return</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default</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b/>
          <w:bCs/>
          <w:color w:val="444444"/>
          <w:spacing w:val="-5"/>
          <w:sz w:val="24"/>
          <w:szCs w:val="24"/>
          <w:bdr w:val="none" w:sz="0" w:space="0" w:color="auto" w:frame="1"/>
          <w:lang w:val="en-US"/>
        </w:rPr>
        <w:t>echo</w:t>
      </w: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0000"/>
          <w:spacing w:val="-5"/>
          <w:sz w:val="24"/>
          <w:szCs w:val="24"/>
          <w:bdr w:val="none" w:sz="0" w:space="0" w:color="auto" w:frame="1"/>
          <w:lang w:val="en-US"/>
        </w:rPr>
        <w:t>'Default case'</w:t>
      </w:r>
      <w:r w:rsidRPr="006B6F6B">
        <w:rPr>
          <w:rFonts w:ascii="Source Code Pro" w:eastAsia="Times New Roman" w:hAnsi="Source Code Pro" w:cs="Times New Roman"/>
          <w:color w:val="444444"/>
          <w:spacing w:val="-5"/>
          <w:sz w:val="24"/>
          <w:szCs w:val="24"/>
          <w:shd w:val="clear" w:color="auto" w:fill="FFFFFF"/>
          <w:lang w:val="en-US"/>
        </w:rPr>
        <w:t>;</w:t>
      </w:r>
    </w:p>
    <w:p w:rsidR="006B6F6B" w:rsidRPr="00274B9A"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b/>
          <w:bCs/>
          <w:color w:val="444444"/>
          <w:spacing w:val="-5"/>
          <w:sz w:val="24"/>
          <w:szCs w:val="24"/>
          <w:bdr w:val="none" w:sz="0" w:space="0" w:color="auto" w:frame="1"/>
          <w:lang w:val="es-AR"/>
        </w:rPr>
        <w:t>break</w:t>
      </w:r>
      <w:r w:rsidRPr="00274B9A">
        <w:rPr>
          <w:rFonts w:ascii="Source Code Pro" w:eastAsia="Times New Roman" w:hAnsi="Source Code Pro" w:cs="Times New Roman"/>
          <w:color w:val="444444"/>
          <w:spacing w:val="-5"/>
          <w:sz w:val="24"/>
          <w:szCs w:val="24"/>
          <w:shd w:val="clear" w:color="auto" w:fill="FFFFFF"/>
          <w:lang w:val="es-AR"/>
        </w:rPr>
        <w:t>;</w:t>
      </w:r>
    </w:p>
    <w:p w:rsidR="006B6F6B" w:rsidRPr="006B6F6B" w:rsidRDefault="006B6F6B" w:rsidP="00D97895">
      <w:pPr>
        <w:pStyle w:val="PSI-Ttulo1"/>
        <w:rPr>
          <w:lang w:eastAsia="es-ES"/>
        </w:rPr>
      </w:pPr>
      <w:bookmarkStart w:id="38" w:name="_Toc72875454"/>
      <w:r w:rsidRPr="006B6F6B">
        <w:rPr>
          <w:rFonts w:eastAsia="Times New Roman"/>
        </w:rPr>
        <w:t>}</w:t>
      </w:r>
      <w:bookmarkEnd w:id="38"/>
    </w:p>
    <w:p w:rsidR="006B6F6B" w:rsidRDefault="006B6F6B" w:rsidP="00D97895">
      <w:pPr>
        <w:pStyle w:val="PSI-Ttulo1"/>
        <w:rPr>
          <w:lang w:eastAsia="es-ES"/>
        </w:rPr>
      </w:pPr>
    </w:p>
    <w:p w:rsidR="006B6F6B" w:rsidRDefault="006B6F6B" w:rsidP="006B6F6B">
      <w:pPr>
        <w:pStyle w:val="PSI-Normal"/>
        <w:rPr>
          <w:lang w:eastAsia="es-ES"/>
        </w:rPr>
      </w:pPr>
      <w:r w:rsidRPr="006B6F6B">
        <w:rPr>
          <w:lang w:eastAsia="es-ES"/>
        </w:rPr>
        <w:t>Las expresiones entre paréntesis PUEDEN dividirse en varias líneas, donde cada línea subsiguiente se sangra al menos una vez. Al hacerlo, la primera condición DEBE estar en la siguiente línea. El paréntesis de cierre y la riostra de apertura DEBEN colocarse juntos en su propia línea con un espacio entre ellos. Los operadores booleanos entre condiciones DEBEN estar siempre al principio o al final de la línea, no una combinación de ambos.</w:t>
      </w:r>
    </w:p>
    <w:p w:rsidR="006B6F6B" w:rsidRDefault="006B6F6B" w:rsidP="008E55C2">
      <w:pPr>
        <w:pStyle w:val="PSI-Normal"/>
        <w:ind w:left="0" w:firstLine="0"/>
        <w:rPr>
          <w:lang w:eastAsia="es-E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1F7199"/>
          <w:spacing w:val="-5"/>
          <w:sz w:val="24"/>
          <w:szCs w:val="24"/>
          <w:bdr w:val="none" w:sz="0" w:space="0" w:color="auto" w:frame="1"/>
          <w:lang w:val="en-US"/>
        </w:rPr>
        <w:t>&lt;?php</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b/>
          <w:bCs/>
          <w:color w:val="444444"/>
          <w:spacing w:val="-5"/>
          <w:sz w:val="24"/>
          <w:szCs w:val="24"/>
          <w:bdr w:val="none" w:sz="0" w:space="0" w:color="auto" w:frame="1"/>
          <w:lang w:val="en-US"/>
        </w:rPr>
        <w:t>switch</w:t>
      </w:r>
      <w:r w:rsidRPr="006B6F6B">
        <w:rPr>
          <w:rFonts w:ascii="Source Code Pro" w:eastAsia="Times New Roman" w:hAnsi="Source Code Pro" w:cs="Times New Roman"/>
          <w:color w:val="444444"/>
          <w:spacing w:val="-5"/>
          <w:sz w:val="24"/>
          <w:szCs w:val="24"/>
          <w:shd w:val="clear" w:color="auto" w:fill="FFFFFF"/>
          <w:lang w:val="en-US"/>
        </w:rPr>
        <w:t xml:space="preserve">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$expr1</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&amp;&amp; $expr2</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w:t>
      </w:r>
    </w:p>
    <w:p w:rsidR="006B6F6B" w:rsidRPr="006B6F6B" w:rsidRDefault="006B6F6B" w:rsidP="006B6F6B">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6B6F6B">
        <w:rPr>
          <w:rFonts w:ascii="Source Code Pro" w:eastAsia="Times New Roman" w:hAnsi="Source Code Pro" w:cs="Times New Roman"/>
          <w:color w:val="444444"/>
          <w:spacing w:val="-5"/>
          <w:sz w:val="24"/>
          <w:szCs w:val="24"/>
          <w:shd w:val="clear" w:color="auto" w:fill="FFFFFF"/>
          <w:lang w:val="en-US"/>
        </w:rPr>
        <w:t xml:space="preserve">    </w:t>
      </w:r>
      <w:r w:rsidRPr="006B6F6B">
        <w:rPr>
          <w:rFonts w:ascii="Source Code Pro" w:eastAsia="Times New Roman" w:hAnsi="Source Code Pro" w:cs="Times New Roman"/>
          <w:color w:val="888888"/>
          <w:spacing w:val="-5"/>
          <w:sz w:val="24"/>
          <w:szCs w:val="24"/>
          <w:bdr w:val="none" w:sz="0" w:space="0" w:color="auto" w:frame="1"/>
          <w:lang w:val="en-US"/>
        </w:rPr>
        <w:t>// structure body</w:t>
      </w:r>
    </w:p>
    <w:p w:rsidR="006B6F6B" w:rsidRPr="006B6F6B" w:rsidRDefault="006B6F6B" w:rsidP="006B6F6B">
      <w:pPr>
        <w:pStyle w:val="PSI-Normal"/>
        <w:rPr>
          <w:lang w:eastAsia="es-ES"/>
        </w:rPr>
      </w:pPr>
      <w:r w:rsidRPr="00274B9A">
        <w:rPr>
          <w:rFonts w:ascii="Source Code Pro" w:eastAsia="Times New Roman" w:hAnsi="Source Code Pro" w:cs="Times New Roman"/>
          <w:color w:val="444444"/>
          <w:spacing w:val="-5"/>
          <w:sz w:val="24"/>
          <w:szCs w:val="24"/>
          <w:shd w:val="clear" w:color="auto" w:fill="FFFFFF"/>
        </w:rPr>
        <w:t>}</w:t>
      </w:r>
    </w:p>
    <w:p w:rsidR="006B6F6B" w:rsidRDefault="006B6F6B" w:rsidP="008E55C2">
      <w:pPr>
        <w:pStyle w:val="PSI-Ttulo3"/>
        <w:ind w:left="0" w:firstLine="0"/>
      </w:pPr>
      <w:bookmarkStart w:id="39" w:name="_Toc72875455"/>
      <w:r w:rsidRPr="006B6F6B">
        <w:lastRenderedPageBreak/>
        <w:t>5.3 while,</w:t>
      </w:r>
      <w:r>
        <w:t xml:space="preserve"> </w:t>
      </w:r>
      <w:r w:rsidRPr="006B6F6B">
        <w:t>do while</w:t>
      </w:r>
      <w:bookmarkEnd w:id="39"/>
    </w:p>
    <w:p w:rsidR="006B6F6B" w:rsidRDefault="006B6F6B" w:rsidP="006B6F6B">
      <w:pPr>
        <w:pStyle w:val="PSI-Ttulo3"/>
      </w:pPr>
    </w:p>
    <w:p w:rsidR="006B6F6B" w:rsidRDefault="006B6F6B" w:rsidP="005220D5">
      <w:pPr>
        <w:pStyle w:val="PSI-Normal"/>
      </w:pPr>
      <w:r w:rsidRPr="006B6F6B">
        <w:t>Una declaración</w:t>
      </w:r>
      <w:r w:rsidR="005220D5">
        <w:t xml:space="preserve"> </w:t>
      </w:r>
      <w:r w:rsidR="005220D5" w:rsidRPr="006B6F6B">
        <w:t>while</w:t>
      </w:r>
      <w:r w:rsidRPr="006B6F6B">
        <w:t xml:space="preserve"> se parece a la siguiente. Tenga en cuenta la ubicación de los paréntesis, los espacios y las llaves.</w:t>
      </w:r>
    </w:p>
    <w:p w:rsidR="005220D5" w:rsidRPr="00274B9A" w:rsidRDefault="005220D5" w:rsidP="005220D5">
      <w:pPr>
        <w:spacing w:before="0" w:line="240" w:lineRule="auto"/>
        <w:ind w:left="0" w:firstLine="0"/>
        <w:rPr>
          <w:rFonts w:ascii="Source Code Pro" w:eastAsia="Times New Roman" w:hAnsi="Source Code Pro" w:cs="Times New Roman"/>
          <w:color w:val="1F7199"/>
          <w:spacing w:val="-5"/>
          <w:sz w:val="24"/>
          <w:szCs w:val="24"/>
          <w:bdr w:val="none" w:sz="0" w:space="0" w:color="auto" w:frame="1"/>
          <w:lang w:val="es-AR"/>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while</w:t>
      </w:r>
      <w:r w:rsidRPr="005220D5">
        <w:rPr>
          <w:rFonts w:ascii="Source Code Pro" w:eastAsia="Times New Roman" w:hAnsi="Source Code Pro" w:cs="Times New Roman"/>
          <w:color w:val="444444"/>
          <w:spacing w:val="-5"/>
          <w:sz w:val="24"/>
          <w:szCs w:val="24"/>
          <w:shd w:val="clear" w:color="auto" w:fill="FFFFFF"/>
          <w:lang w:val="en-US"/>
        </w:rPr>
        <w:t xml:space="preserve"> ($expr)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structure body</w:t>
      </w:r>
    </w:p>
    <w:p w:rsidR="005220D5" w:rsidRPr="005220D5" w:rsidRDefault="005220D5" w:rsidP="005220D5">
      <w:pPr>
        <w:pStyle w:val="PSI-Ttulo3"/>
        <w:rPr>
          <w:lang w:val="en-US"/>
        </w:rPr>
      </w:pPr>
      <w:bookmarkStart w:id="40" w:name="_Toc72875456"/>
      <w:r w:rsidRPr="005220D5">
        <w:rPr>
          <w:rFonts w:ascii="Source Code Pro" w:eastAsia="Times New Roman" w:hAnsi="Source Code Pro" w:cs="Times New Roman"/>
          <w:b w:val="0"/>
          <w:bCs w:val="0"/>
          <w:color w:val="444444"/>
          <w:spacing w:val="-5"/>
          <w:sz w:val="24"/>
          <w:szCs w:val="24"/>
          <w:shd w:val="clear" w:color="auto" w:fill="FFFFFF"/>
          <w:lang w:val="en-US" w:eastAsia="en-US"/>
        </w:rPr>
        <w:t>}</w:t>
      </w:r>
      <w:bookmarkEnd w:id="40"/>
    </w:p>
    <w:p w:rsidR="006B6F6B" w:rsidRPr="00274B9A" w:rsidRDefault="006B6F6B" w:rsidP="00D97895">
      <w:pPr>
        <w:pStyle w:val="PSI-Ttulo1"/>
        <w:rPr>
          <w:lang w:val="en-US" w:eastAsia="es-ES"/>
        </w:rPr>
      </w:pPr>
    </w:p>
    <w:p w:rsidR="005220D5" w:rsidRDefault="005220D5" w:rsidP="005220D5">
      <w:pPr>
        <w:pStyle w:val="PSI-Normal"/>
        <w:rPr>
          <w:lang w:eastAsia="es-ES"/>
        </w:rPr>
      </w:pPr>
      <w:r w:rsidRPr="005220D5">
        <w:rPr>
          <w:lang w:eastAsia="es-ES"/>
        </w:rPr>
        <w:t>Las expresiones entre paréntesis PUEDEN dividirse en varias líneas, donde cada línea subsiguiente se sangra al menos una vez. Al hacerlo, la primera condición DEBE estar en la siguiente línea. El paréntesis de cierre y la riostra de apertura DEBEN colocarse juntos en su propia línea con un espacio entre ellos. Los operadores booleanos entre condiciones DEBEN estar siempre al principio o al final de la línea, no una combinación de ambos.</w:t>
      </w:r>
    </w:p>
    <w:p w:rsidR="005220D5" w:rsidRDefault="005220D5" w:rsidP="005220D5">
      <w:pPr>
        <w:pStyle w:val="PSI-Normal"/>
        <w:rPr>
          <w:lang w:eastAsia="es-E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while</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$expr1</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&amp;&amp; $expr2</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structure body</w:t>
      </w:r>
    </w:p>
    <w:p w:rsidR="005220D5" w:rsidRPr="00274B9A" w:rsidRDefault="005220D5" w:rsidP="005220D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8E55C2" w:rsidRDefault="008E55C2" w:rsidP="008E55C2">
      <w:pPr>
        <w:pStyle w:val="PSI-Normal"/>
        <w:ind w:left="0" w:firstLine="0"/>
        <w:rPr>
          <w:lang w:eastAsia="es-ES"/>
        </w:rPr>
      </w:pPr>
    </w:p>
    <w:p w:rsidR="005220D5" w:rsidRDefault="005220D5" w:rsidP="008E55C2">
      <w:pPr>
        <w:pStyle w:val="PSI-Normal"/>
        <w:ind w:left="0" w:firstLine="0"/>
        <w:rPr>
          <w:lang w:eastAsia="es-ES"/>
        </w:rPr>
      </w:pPr>
      <w:r w:rsidRPr="005220D5">
        <w:rPr>
          <w:lang w:eastAsia="es-ES"/>
        </w:rPr>
        <w:t>De manera similar, una declaración</w:t>
      </w:r>
      <w:r>
        <w:rPr>
          <w:lang w:eastAsia="es-ES"/>
        </w:rPr>
        <w:t xml:space="preserve"> </w:t>
      </w:r>
      <w:r w:rsidRPr="005220D5">
        <w:rPr>
          <w:lang w:eastAsia="es-ES"/>
        </w:rPr>
        <w:t>do while se parece a la siguiente. Tenga en cuenta la ubicación de los paréntesis, los espacios y las llaves.</w:t>
      </w:r>
    </w:p>
    <w:p w:rsidR="005220D5" w:rsidRDefault="005220D5" w:rsidP="00D97895">
      <w:pPr>
        <w:pStyle w:val="PSI-Ttulo1"/>
        <w:rPr>
          <w:lang w:eastAsia="es-E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do</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structure body;</w:t>
      </w:r>
    </w:p>
    <w:p w:rsidR="005220D5" w:rsidRPr="00274B9A" w:rsidRDefault="005220D5" w:rsidP="00D97895">
      <w:pPr>
        <w:pStyle w:val="PSI-Ttulo1"/>
        <w:rPr>
          <w:lang w:val="en-US" w:eastAsia="es-ES"/>
        </w:rPr>
      </w:pPr>
      <w:bookmarkStart w:id="41" w:name="_Toc72875457"/>
      <w:r w:rsidRPr="00274B9A">
        <w:rPr>
          <w:rFonts w:eastAsia="Times New Roman"/>
          <w:lang w:val="en-US"/>
        </w:rPr>
        <w:t xml:space="preserve">} </w:t>
      </w:r>
      <w:r w:rsidRPr="00274B9A">
        <w:rPr>
          <w:rFonts w:eastAsia="Times New Roman"/>
          <w:bdr w:val="none" w:sz="0" w:space="0" w:color="auto" w:frame="1"/>
          <w:lang w:val="en-US"/>
        </w:rPr>
        <w:t>while</w:t>
      </w:r>
      <w:r w:rsidRPr="00274B9A">
        <w:rPr>
          <w:rFonts w:eastAsia="Times New Roman"/>
          <w:lang w:val="en-US"/>
        </w:rPr>
        <w:t xml:space="preserve"> ($expr);</w:t>
      </w:r>
      <w:bookmarkEnd w:id="41"/>
    </w:p>
    <w:p w:rsidR="008E55C2" w:rsidRPr="00274B9A" w:rsidRDefault="008E55C2" w:rsidP="00D97895">
      <w:pPr>
        <w:pStyle w:val="PSI-Ttulo1"/>
        <w:rPr>
          <w:lang w:val="en-US" w:eastAsia="es-ES"/>
        </w:rPr>
      </w:pPr>
    </w:p>
    <w:p w:rsidR="005220D5" w:rsidRPr="00274B9A" w:rsidRDefault="005220D5" w:rsidP="00D97895">
      <w:pPr>
        <w:pStyle w:val="PSI-Ttulo1"/>
        <w:rPr>
          <w:lang w:val="en-US" w:eastAsia="es-ES"/>
        </w:rPr>
      </w:pPr>
    </w:p>
    <w:p w:rsidR="008E55C2" w:rsidRPr="00274B9A" w:rsidRDefault="008E55C2" w:rsidP="005220D5">
      <w:pPr>
        <w:pStyle w:val="PSI-Normal"/>
        <w:rPr>
          <w:lang w:val="en-US" w:eastAsia="es-ES"/>
        </w:rPr>
      </w:pPr>
    </w:p>
    <w:p w:rsidR="005220D5" w:rsidRDefault="005220D5" w:rsidP="005220D5">
      <w:pPr>
        <w:pStyle w:val="PSI-Normal"/>
        <w:rPr>
          <w:lang w:eastAsia="es-ES"/>
        </w:rPr>
      </w:pPr>
      <w:r w:rsidRPr="005220D5">
        <w:rPr>
          <w:lang w:eastAsia="es-ES"/>
        </w:rPr>
        <w:lastRenderedPageBreak/>
        <w:t>Las expresiones entre paréntesis PUEDEN dividirse en varias líneas, donde cada línea subsiguiente se sangra al menos una vez. Al hacerlo, la primera condición DEBE estar en la siguiente línea. Los operadores booleanos entre condiciones DEBEN estar siempre al principio o al final de la línea, no una combinación de ambos.</w:t>
      </w:r>
    </w:p>
    <w:p w:rsidR="005220D5" w:rsidRDefault="005220D5" w:rsidP="005220D5">
      <w:pPr>
        <w:pStyle w:val="PSI-Normal"/>
        <w:rPr>
          <w:lang w:eastAsia="es-E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do</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structure body;</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b/>
          <w:bCs/>
          <w:color w:val="444444"/>
          <w:spacing w:val="-5"/>
          <w:sz w:val="24"/>
          <w:szCs w:val="24"/>
          <w:bdr w:val="none" w:sz="0" w:space="0" w:color="auto" w:frame="1"/>
          <w:lang w:val="en-US"/>
        </w:rPr>
        <w:t>while</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274B9A"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color w:val="444444"/>
          <w:spacing w:val="-5"/>
          <w:sz w:val="24"/>
          <w:szCs w:val="24"/>
          <w:shd w:val="clear" w:color="auto" w:fill="FFFFFF"/>
          <w:lang w:val="es-AR"/>
        </w:rPr>
        <w:t>$expr1</w:t>
      </w:r>
    </w:p>
    <w:p w:rsidR="005220D5" w:rsidRPr="00274B9A"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 xml:space="preserve">    &amp;&amp; $expr2</w:t>
      </w:r>
    </w:p>
    <w:p w:rsidR="005220D5" w:rsidRPr="00274B9A" w:rsidRDefault="005220D5" w:rsidP="005220D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8E55C2" w:rsidRPr="00274B9A" w:rsidRDefault="008E55C2" w:rsidP="008E55C2">
      <w:pPr>
        <w:pStyle w:val="PSI-Normal"/>
        <w:ind w:left="0" w:firstLine="0"/>
        <w:rPr>
          <w:rFonts w:ascii="Source Code Pro" w:eastAsia="Times New Roman" w:hAnsi="Source Code Pro" w:cs="Times New Roman"/>
          <w:color w:val="444444"/>
          <w:spacing w:val="-5"/>
          <w:sz w:val="24"/>
          <w:szCs w:val="24"/>
          <w:shd w:val="clear" w:color="auto" w:fill="FFFFFF"/>
        </w:rPr>
      </w:pPr>
    </w:p>
    <w:p w:rsidR="005220D5" w:rsidRDefault="005220D5" w:rsidP="005220D5">
      <w:pPr>
        <w:pStyle w:val="PSI-Ttulo3"/>
      </w:pPr>
      <w:bookmarkStart w:id="42" w:name="_Toc72875458"/>
      <w:r w:rsidRPr="005220D5">
        <w:t>5.4 for</w:t>
      </w:r>
      <w:bookmarkEnd w:id="42"/>
    </w:p>
    <w:p w:rsidR="005220D5" w:rsidRDefault="005220D5" w:rsidP="005220D5">
      <w:pPr>
        <w:pStyle w:val="PSI-Normal"/>
      </w:pPr>
      <w:r w:rsidRPr="005220D5">
        <w:t>Una declaración</w:t>
      </w:r>
      <w:r>
        <w:t xml:space="preserve"> </w:t>
      </w:r>
      <w:r w:rsidRPr="005220D5">
        <w:t>for se parece a la siguiente. Tenga en cuenta la ubicación de los paréntesis, los espacios y las llaves.</w:t>
      </w:r>
    </w:p>
    <w:p w:rsidR="005220D5" w:rsidRDefault="005220D5" w:rsidP="005220D5">
      <w:pPr>
        <w:pStyle w:val="PSI-Ttulo3"/>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for</w:t>
      </w:r>
      <w:r w:rsidRPr="005220D5">
        <w:rPr>
          <w:rFonts w:ascii="Source Code Pro" w:eastAsia="Times New Roman" w:hAnsi="Source Code Pro" w:cs="Times New Roman"/>
          <w:color w:val="444444"/>
          <w:spacing w:val="-5"/>
          <w:sz w:val="24"/>
          <w:szCs w:val="24"/>
          <w:shd w:val="clear" w:color="auto" w:fill="FFFFFF"/>
          <w:lang w:val="en-US"/>
        </w:rPr>
        <w:t xml:space="preserve"> ($i = </w:t>
      </w:r>
      <w:r w:rsidRPr="005220D5">
        <w:rPr>
          <w:rFonts w:ascii="Source Code Pro" w:eastAsia="Times New Roman" w:hAnsi="Source Code Pro" w:cs="Times New Roman"/>
          <w:color w:val="880000"/>
          <w:spacing w:val="-5"/>
          <w:sz w:val="24"/>
          <w:szCs w:val="24"/>
          <w:bdr w:val="none" w:sz="0" w:space="0" w:color="auto" w:frame="1"/>
          <w:lang w:val="en-US"/>
        </w:rPr>
        <w:t>0</w:t>
      </w:r>
      <w:r w:rsidRPr="005220D5">
        <w:rPr>
          <w:rFonts w:ascii="Source Code Pro" w:eastAsia="Times New Roman" w:hAnsi="Source Code Pro" w:cs="Times New Roman"/>
          <w:color w:val="444444"/>
          <w:spacing w:val="-5"/>
          <w:sz w:val="24"/>
          <w:szCs w:val="24"/>
          <w:shd w:val="clear" w:color="auto" w:fill="FFFFFF"/>
          <w:lang w:val="en-US"/>
        </w:rPr>
        <w:t xml:space="preserve">; $i &lt; </w:t>
      </w:r>
      <w:r w:rsidRPr="005220D5">
        <w:rPr>
          <w:rFonts w:ascii="Source Code Pro" w:eastAsia="Times New Roman" w:hAnsi="Source Code Pro" w:cs="Times New Roman"/>
          <w:color w:val="880000"/>
          <w:spacing w:val="-5"/>
          <w:sz w:val="24"/>
          <w:szCs w:val="24"/>
          <w:bdr w:val="none" w:sz="0" w:space="0" w:color="auto" w:frame="1"/>
          <w:lang w:val="en-US"/>
        </w:rPr>
        <w:t>10</w:t>
      </w:r>
      <w:r w:rsidRPr="005220D5">
        <w:rPr>
          <w:rFonts w:ascii="Source Code Pro" w:eastAsia="Times New Roman" w:hAnsi="Source Code Pro" w:cs="Times New Roman"/>
          <w:color w:val="444444"/>
          <w:spacing w:val="-5"/>
          <w:sz w:val="24"/>
          <w:szCs w:val="24"/>
          <w:shd w:val="clear" w:color="auto" w:fill="FFFFFF"/>
          <w:lang w:val="en-US"/>
        </w:rPr>
        <w:t>; $i++) {</w:t>
      </w:r>
    </w:p>
    <w:p w:rsidR="005220D5" w:rsidRDefault="005220D5" w:rsidP="005220D5">
      <w:pPr>
        <w:spacing w:before="0" w:line="240" w:lineRule="auto"/>
        <w:ind w:left="0" w:firstLine="0"/>
        <w:rPr>
          <w:rFonts w:ascii="Source Code Pro" w:eastAsia="Times New Roman" w:hAnsi="Source Code Pro" w:cs="Times New Roman"/>
          <w:color w:val="888888"/>
          <w:spacing w:val="-5"/>
          <w:sz w:val="24"/>
          <w:szCs w:val="24"/>
          <w:bdr w:val="none" w:sz="0" w:space="0" w:color="auto" w:frame="1"/>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for body</w:t>
      </w:r>
    </w:p>
    <w:p w:rsidR="005220D5" w:rsidRDefault="005220D5" w:rsidP="005220D5">
      <w:pPr>
        <w:spacing w:before="0" w:line="240" w:lineRule="auto"/>
        <w:ind w:left="0" w:firstLine="0"/>
        <w:rPr>
          <w:rFonts w:ascii="Source Code Pro" w:eastAsia="Times New Roman" w:hAnsi="Source Code Pro" w:cs="Times New Roman"/>
          <w:color w:val="888888"/>
          <w:spacing w:val="-5"/>
          <w:sz w:val="24"/>
          <w:szCs w:val="24"/>
          <w:bdr w:val="none" w:sz="0" w:space="0" w:color="auto" w:frame="1"/>
          <w:lang w:val="en-US"/>
        </w:rPr>
      </w:pPr>
    </w:p>
    <w:p w:rsidR="005220D5" w:rsidRPr="00274B9A"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shd w:val="clear" w:color="auto" w:fill="FFFFFF"/>
          <w:lang w:val="es-AR"/>
        </w:rPr>
        <w:t>}</w:t>
      </w:r>
    </w:p>
    <w:p w:rsidR="005220D5" w:rsidRPr="00274B9A"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p>
    <w:p w:rsidR="005220D5" w:rsidRDefault="005220D5" w:rsidP="008E55C2">
      <w:pPr>
        <w:pStyle w:val="PSI-Normal"/>
        <w:rPr>
          <w:shd w:val="clear" w:color="auto" w:fill="FFFFFF"/>
        </w:rPr>
      </w:pPr>
      <w:r w:rsidRPr="005220D5">
        <w:rPr>
          <w:shd w:val="clear" w:color="auto" w:fill="FFFFFF"/>
        </w:rPr>
        <w:t>Las expresiones entre paréntesis PUEDEN dividirse en varias líneas, donde cada línea subsiguiente se sangra al menos una vez. Al hacerlo, la primera expresión DEBE estar en la siguiente línea. El paréntesis de cierre y la riostra de apertura DEBEN colocarse juntos en su propia línea con un espacio entre ellos.</w:t>
      </w:r>
    </w:p>
    <w:p w:rsidR="008E55C2" w:rsidRDefault="008E55C2" w:rsidP="008E55C2">
      <w:pPr>
        <w:pStyle w:val="PSI-Normal"/>
        <w:rPr>
          <w:shd w:val="clear" w:color="auto" w:fill="FFFFFF"/>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for</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$i = </w:t>
      </w:r>
      <w:r w:rsidRPr="005220D5">
        <w:rPr>
          <w:rFonts w:ascii="Source Code Pro" w:eastAsia="Times New Roman" w:hAnsi="Source Code Pro" w:cs="Times New Roman"/>
          <w:color w:val="880000"/>
          <w:spacing w:val="-5"/>
          <w:sz w:val="24"/>
          <w:szCs w:val="24"/>
          <w:bdr w:val="none" w:sz="0" w:space="0" w:color="auto" w:frame="1"/>
          <w:lang w:val="en-US"/>
        </w:rPr>
        <w:t>0</w:t>
      </w:r>
      <w:r w:rsidRPr="005220D5">
        <w:rPr>
          <w:rFonts w:ascii="Source Code Pro" w:eastAsia="Times New Roman" w:hAnsi="Source Code Pro" w:cs="Times New Roman"/>
          <w:color w:val="444444"/>
          <w:spacing w:val="-5"/>
          <w:sz w:val="24"/>
          <w:szCs w:val="24"/>
          <w:shd w:val="clear" w:color="auto" w:fill="FFFFFF"/>
          <w:lang w:val="en-US"/>
        </w:rPr>
        <w:t>;</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$i &lt; </w:t>
      </w:r>
      <w:r w:rsidRPr="005220D5">
        <w:rPr>
          <w:rFonts w:ascii="Source Code Pro" w:eastAsia="Times New Roman" w:hAnsi="Source Code Pro" w:cs="Times New Roman"/>
          <w:color w:val="880000"/>
          <w:spacing w:val="-5"/>
          <w:sz w:val="24"/>
          <w:szCs w:val="24"/>
          <w:bdr w:val="none" w:sz="0" w:space="0" w:color="auto" w:frame="1"/>
          <w:lang w:val="en-US"/>
        </w:rPr>
        <w:t>10</w:t>
      </w:r>
      <w:r w:rsidRPr="005220D5">
        <w:rPr>
          <w:rFonts w:ascii="Source Code Pro" w:eastAsia="Times New Roman" w:hAnsi="Source Code Pro" w:cs="Times New Roman"/>
          <w:color w:val="444444"/>
          <w:spacing w:val="-5"/>
          <w:sz w:val="24"/>
          <w:szCs w:val="24"/>
          <w:shd w:val="clear" w:color="auto" w:fill="FFFFFF"/>
          <w:lang w:val="en-US"/>
        </w:rPr>
        <w:t>;</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$i++</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for body</w:t>
      </w:r>
    </w:p>
    <w:p w:rsidR="005220D5" w:rsidRPr="00274B9A" w:rsidRDefault="005220D5" w:rsidP="005220D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w:t>
      </w:r>
    </w:p>
    <w:p w:rsidR="005220D5" w:rsidRDefault="005220D5" w:rsidP="005220D5">
      <w:pPr>
        <w:pStyle w:val="PSI-Ttulo3"/>
        <w:rPr>
          <w:shd w:val="clear" w:color="auto" w:fill="FFFFFF"/>
        </w:rPr>
      </w:pPr>
      <w:bookmarkStart w:id="43" w:name="_Toc72875459"/>
      <w:r w:rsidRPr="005220D5">
        <w:rPr>
          <w:shd w:val="clear" w:color="auto" w:fill="FFFFFF"/>
        </w:rPr>
        <w:lastRenderedPageBreak/>
        <w:t>5.5 foreach</w:t>
      </w:r>
      <w:bookmarkEnd w:id="43"/>
    </w:p>
    <w:p w:rsidR="005220D5" w:rsidRDefault="005220D5" w:rsidP="005220D5">
      <w:pPr>
        <w:pStyle w:val="PSI-Ttulo3"/>
        <w:rPr>
          <w:shd w:val="clear" w:color="auto" w:fill="FFFFFF"/>
        </w:rPr>
      </w:pPr>
    </w:p>
    <w:p w:rsidR="005220D5" w:rsidRDefault="005220D5" w:rsidP="005220D5">
      <w:pPr>
        <w:pStyle w:val="PSI-Normal"/>
        <w:rPr>
          <w:shd w:val="clear" w:color="auto" w:fill="FFFFFF"/>
        </w:rPr>
      </w:pPr>
      <w:r w:rsidRPr="005220D5">
        <w:rPr>
          <w:shd w:val="clear" w:color="auto" w:fill="FFFFFF"/>
        </w:rPr>
        <w:t>Una declaración</w:t>
      </w:r>
      <w:r>
        <w:rPr>
          <w:shd w:val="clear" w:color="auto" w:fill="FFFFFF"/>
        </w:rPr>
        <w:t xml:space="preserve"> </w:t>
      </w:r>
      <w:r w:rsidRPr="005220D5">
        <w:rPr>
          <w:shd w:val="clear" w:color="auto" w:fill="FFFFFF"/>
        </w:rPr>
        <w:t>foreach se parece a la siguiente. Tenga en cuenta la ubicación de los paréntesis, los espacios y las llaves.</w:t>
      </w:r>
    </w:p>
    <w:p w:rsidR="005220D5" w:rsidRDefault="005220D5" w:rsidP="005220D5">
      <w:pPr>
        <w:pStyle w:val="PSI-Ttulo3"/>
        <w:rPr>
          <w:rFonts w:eastAsia="Times New Roman"/>
          <w:shd w:val="clear" w:color="auto" w:fill="FFFFFF"/>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foreach</w:t>
      </w:r>
      <w:r w:rsidRPr="005220D5">
        <w:rPr>
          <w:rFonts w:ascii="Source Code Pro" w:eastAsia="Times New Roman" w:hAnsi="Source Code Pro" w:cs="Times New Roman"/>
          <w:color w:val="444444"/>
          <w:spacing w:val="-5"/>
          <w:sz w:val="24"/>
          <w:szCs w:val="24"/>
          <w:shd w:val="clear" w:color="auto" w:fill="FFFFFF"/>
          <w:lang w:val="en-US"/>
        </w:rPr>
        <w:t xml:space="preserve"> ($iterable </w:t>
      </w:r>
      <w:r w:rsidRPr="005220D5">
        <w:rPr>
          <w:rFonts w:ascii="Source Code Pro" w:eastAsia="Times New Roman" w:hAnsi="Source Code Pro" w:cs="Times New Roman"/>
          <w:b/>
          <w:bCs/>
          <w:color w:val="444444"/>
          <w:spacing w:val="-5"/>
          <w:sz w:val="24"/>
          <w:szCs w:val="24"/>
          <w:bdr w:val="none" w:sz="0" w:space="0" w:color="auto" w:frame="1"/>
          <w:lang w:val="en-US"/>
        </w:rPr>
        <w:t>as</w:t>
      </w:r>
      <w:r w:rsidRPr="005220D5">
        <w:rPr>
          <w:rFonts w:ascii="Source Code Pro" w:eastAsia="Times New Roman" w:hAnsi="Source Code Pro" w:cs="Times New Roman"/>
          <w:color w:val="444444"/>
          <w:spacing w:val="-5"/>
          <w:sz w:val="24"/>
          <w:szCs w:val="24"/>
          <w:shd w:val="clear" w:color="auto" w:fill="FFFFFF"/>
          <w:lang w:val="en-US"/>
        </w:rPr>
        <w:t xml:space="preserve"> $key =&gt; $value) {</w:t>
      </w:r>
    </w:p>
    <w:p w:rsidR="005220D5" w:rsidRDefault="005220D5" w:rsidP="005220D5">
      <w:pPr>
        <w:spacing w:before="0" w:line="240" w:lineRule="auto"/>
        <w:ind w:left="0" w:firstLine="0"/>
        <w:rPr>
          <w:rFonts w:ascii="Source Code Pro" w:eastAsia="Times New Roman" w:hAnsi="Source Code Pro" w:cs="Times New Roman"/>
          <w:color w:val="888888"/>
          <w:spacing w:val="-5"/>
          <w:sz w:val="24"/>
          <w:szCs w:val="24"/>
          <w:bdr w:val="none" w:sz="0" w:space="0" w:color="auto" w:frame="1"/>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foreach body</w:t>
      </w:r>
    </w:p>
    <w:p w:rsidR="005220D5" w:rsidRDefault="005220D5" w:rsidP="005220D5">
      <w:pPr>
        <w:spacing w:before="0" w:line="240" w:lineRule="auto"/>
        <w:ind w:left="0" w:firstLine="0"/>
        <w:rPr>
          <w:rFonts w:ascii="Source Code Pro" w:eastAsia="Times New Roman" w:hAnsi="Source Code Pro" w:cs="Times New Roman"/>
          <w:color w:val="888888"/>
          <w:spacing w:val="-5"/>
          <w:sz w:val="24"/>
          <w:szCs w:val="24"/>
          <w:bdr w:val="none" w:sz="0" w:space="0" w:color="auto" w:frame="1"/>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w:t>
      </w:r>
    </w:p>
    <w:p w:rsidR="005220D5" w:rsidRPr="00274B9A" w:rsidRDefault="005220D5" w:rsidP="005220D5">
      <w:pPr>
        <w:pStyle w:val="PSI-Ttulo3"/>
        <w:rPr>
          <w:rFonts w:eastAsia="Times New Roman"/>
          <w:shd w:val="clear" w:color="auto" w:fill="FFFFFF"/>
          <w:lang w:val="en-US"/>
        </w:rPr>
      </w:pPr>
    </w:p>
    <w:p w:rsidR="008E55C2" w:rsidRPr="00274B9A" w:rsidRDefault="008E55C2" w:rsidP="005220D5">
      <w:pPr>
        <w:pStyle w:val="PSI-Ttulo3"/>
        <w:rPr>
          <w:rFonts w:eastAsia="Times New Roman"/>
          <w:shd w:val="clear" w:color="auto" w:fill="FFFFFF"/>
          <w:lang w:val="en-US"/>
        </w:rPr>
      </w:pPr>
    </w:p>
    <w:p w:rsidR="005220D5" w:rsidRPr="00274B9A" w:rsidRDefault="005220D5" w:rsidP="008E55C2">
      <w:pPr>
        <w:pStyle w:val="PSI-Ttulo3"/>
        <w:rPr>
          <w:rFonts w:eastAsia="Times New Roman"/>
          <w:shd w:val="clear" w:color="auto" w:fill="FFFFFF"/>
          <w:lang w:val="en-US"/>
        </w:rPr>
      </w:pPr>
      <w:bookmarkStart w:id="44" w:name="_Toc72875460"/>
      <w:r w:rsidRPr="00274B9A">
        <w:rPr>
          <w:rFonts w:eastAsia="Times New Roman"/>
          <w:shd w:val="clear" w:color="auto" w:fill="FFFFFF"/>
          <w:lang w:val="en-US"/>
        </w:rPr>
        <w:t>5.6 try, catch, finally</w:t>
      </w:r>
      <w:bookmarkEnd w:id="44"/>
    </w:p>
    <w:p w:rsidR="005220D5" w:rsidRDefault="005220D5" w:rsidP="005220D5">
      <w:pPr>
        <w:pStyle w:val="PSI-Normal"/>
        <w:rPr>
          <w:shd w:val="clear" w:color="auto" w:fill="FFFFFF"/>
        </w:rPr>
      </w:pPr>
      <w:r w:rsidRPr="00274B9A">
        <w:rPr>
          <w:shd w:val="clear" w:color="auto" w:fill="FFFFFF"/>
          <w:lang w:val="en-US"/>
        </w:rPr>
        <w:t xml:space="preserve">Un bloque try-catch-finally se parece al siguiente. </w:t>
      </w:r>
      <w:r w:rsidRPr="005220D5">
        <w:rPr>
          <w:shd w:val="clear" w:color="auto" w:fill="FFFFFF"/>
        </w:rPr>
        <w:t>Tenga en cuenta la ubicación de los paréntesis, los espacios y las llaves.</w:t>
      </w:r>
    </w:p>
    <w:p w:rsidR="005220D5" w:rsidRDefault="005220D5" w:rsidP="005220D5">
      <w:pPr>
        <w:pStyle w:val="PSI-Ttulo3"/>
        <w:rPr>
          <w:rFonts w:eastAsia="Times New Roman"/>
          <w:shd w:val="clear" w:color="auto" w:fill="FFFFFF"/>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1F7199"/>
          <w:spacing w:val="-5"/>
          <w:sz w:val="24"/>
          <w:szCs w:val="24"/>
          <w:bdr w:val="none" w:sz="0" w:space="0" w:color="auto" w:frame="1"/>
          <w:lang w:val="en-US"/>
        </w:rPr>
        <w:t>&lt;?php</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b/>
          <w:bCs/>
          <w:color w:val="444444"/>
          <w:spacing w:val="-5"/>
          <w:sz w:val="24"/>
          <w:szCs w:val="24"/>
          <w:bdr w:val="none" w:sz="0" w:space="0" w:color="auto" w:frame="1"/>
          <w:lang w:val="en-US"/>
        </w:rPr>
        <w:t>try</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try body</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b/>
          <w:bCs/>
          <w:color w:val="444444"/>
          <w:spacing w:val="-5"/>
          <w:sz w:val="24"/>
          <w:szCs w:val="24"/>
          <w:bdr w:val="none" w:sz="0" w:space="0" w:color="auto" w:frame="1"/>
          <w:lang w:val="en-US"/>
        </w:rPr>
        <w:t>catch</w:t>
      </w:r>
      <w:r w:rsidRPr="005220D5">
        <w:rPr>
          <w:rFonts w:ascii="Source Code Pro" w:eastAsia="Times New Roman" w:hAnsi="Source Code Pro" w:cs="Times New Roman"/>
          <w:color w:val="444444"/>
          <w:spacing w:val="-5"/>
          <w:sz w:val="24"/>
          <w:szCs w:val="24"/>
          <w:shd w:val="clear" w:color="auto" w:fill="FFFFFF"/>
          <w:lang w:val="en-US"/>
        </w:rPr>
        <w:t xml:space="preserve"> (FirstThrowableType $e)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catch body</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b/>
          <w:bCs/>
          <w:color w:val="444444"/>
          <w:spacing w:val="-5"/>
          <w:sz w:val="24"/>
          <w:szCs w:val="24"/>
          <w:bdr w:val="none" w:sz="0" w:space="0" w:color="auto" w:frame="1"/>
          <w:lang w:val="en-US"/>
        </w:rPr>
        <w:t>catch</w:t>
      </w:r>
      <w:r w:rsidRPr="005220D5">
        <w:rPr>
          <w:rFonts w:ascii="Source Code Pro" w:eastAsia="Times New Roman" w:hAnsi="Source Code Pro" w:cs="Times New Roman"/>
          <w:color w:val="444444"/>
          <w:spacing w:val="-5"/>
          <w:sz w:val="24"/>
          <w:szCs w:val="24"/>
          <w:shd w:val="clear" w:color="auto" w:fill="FFFFFF"/>
          <w:lang w:val="en-US"/>
        </w:rPr>
        <w:t xml:space="preserve"> (OtherThrowableType | AnotherThrowableType $e)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catch body</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b/>
          <w:bCs/>
          <w:color w:val="444444"/>
          <w:spacing w:val="-5"/>
          <w:sz w:val="24"/>
          <w:szCs w:val="24"/>
          <w:bdr w:val="none" w:sz="0" w:space="0" w:color="auto" w:frame="1"/>
          <w:lang w:val="en-US"/>
        </w:rPr>
        <w:t>finally</w:t>
      </w:r>
      <w:r w:rsidRPr="005220D5">
        <w:rPr>
          <w:rFonts w:ascii="Source Code Pro" w:eastAsia="Times New Roman" w:hAnsi="Source Code Pro" w:cs="Times New Roman"/>
          <w:color w:val="444444"/>
          <w:spacing w:val="-5"/>
          <w:sz w:val="24"/>
          <w:szCs w:val="24"/>
          <w:shd w:val="clear" w:color="auto" w:fill="FFFFFF"/>
          <w:lang w:val="en-US"/>
        </w:rPr>
        <w:t xml:space="preserve"> {</w:t>
      </w:r>
    </w:p>
    <w:p w:rsidR="005220D5" w:rsidRPr="005220D5" w:rsidRDefault="005220D5" w:rsidP="005220D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5220D5">
        <w:rPr>
          <w:rFonts w:ascii="Source Code Pro" w:eastAsia="Times New Roman" w:hAnsi="Source Code Pro" w:cs="Times New Roman"/>
          <w:color w:val="444444"/>
          <w:spacing w:val="-5"/>
          <w:sz w:val="24"/>
          <w:szCs w:val="24"/>
          <w:shd w:val="clear" w:color="auto" w:fill="FFFFFF"/>
          <w:lang w:val="en-US"/>
        </w:rPr>
        <w:t xml:space="preserve">    </w:t>
      </w:r>
      <w:r w:rsidRPr="005220D5">
        <w:rPr>
          <w:rFonts w:ascii="Source Code Pro" w:eastAsia="Times New Roman" w:hAnsi="Source Code Pro" w:cs="Times New Roman"/>
          <w:color w:val="888888"/>
          <w:spacing w:val="-5"/>
          <w:sz w:val="24"/>
          <w:szCs w:val="24"/>
          <w:bdr w:val="none" w:sz="0" w:space="0" w:color="auto" w:frame="1"/>
          <w:lang w:val="en-US"/>
        </w:rPr>
        <w:t>// finally body</w:t>
      </w:r>
    </w:p>
    <w:p w:rsidR="005220D5" w:rsidRPr="00274B9A" w:rsidRDefault="005220D5" w:rsidP="005220D5">
      <w:pPr>
        <w:pStyle w:val="PSI-Ttulo3"/>
        <w:rPr>
          <w:rFonts w:eastAsia="Times New Roman"/>
          <w:shd w:val="clear" w:color="auto" w:fill="FFFFFF"/>
          <w:lang w:val="en-US"/>
        </w:rPr>
      </w:pPr>
      <w:bookmarkStart w:id="45" w:name="_Toc72875461"/>
      <w:r w:rsidRPr="005220D5">
        <w:rPr>
          <w:rFonts w:ascii="Source Code Pro" w:eastAsia="Times New Roman" w:hAnsi="Source Code Pro" w:cs="Times New Roman"/>
          <w:b w:val="0"/>
          <w:bCs w:val="0"/>
          <w:color w:val="444444"/>
          <w:spacing w:val="-5"/>
          <w:sz w:val="24"/>
          <w:szCs w:val="24"/>
          <w:shd w:val="clear" w:color="auto" w:fill="FFFFFF"/>
          <w:lang w:val="en-US" w:eastAsia="en-US"/>
        </w:rPr>
        <w:t>}</w:t>
      </w:r>
      <w:bookmarkEnd w:id="45"/>
    </w:p>
    <w:p w:rsidR="005220D5" w:rsidRPr="00274B9A" w:rsidRDefault="005220D5" w:rsidP="005220D5">
      <w:pPr>
        <w:pStyle w:val="PSI-Ttulo3"/>
        <w:rPr>
          <w:rFonts w:eastAsia="Times New Roman"/>
          <w:shd w:val="clear" w:color="auto" w:fill="FFFFFF"/>
          <w:lang w:val="en-US"/>
        </w:rPr>
      </w:pPr>
    </w:p>
    <w:p w:rsidR="005220D5" w:rsidRPr="005220D5" w:rsidRDefault="005220D5" w:rsidP="005220D5">
      <w:pPr>
        <w:pStyle w:val="PSI-Ttulo2"/>
        <w:rPr>
          <w:rFonts w:eastAsia="Times New Roman"/>
          <w:shd w:val="clear" w:color="auto" w:fill="FFFFFF"/>
        </w:rPr>
      </w:pPr>
      <w:bookmarkStart w:id="46" w:name="_Toc72875462"/>
      <w:r w:rsidRPr="005220D5">
        <w:rPr>
          <w:rFonts w:eastAsia="Times New Roman"/>
          <w:shd w:val="clear" w:color="auto" w:fill="FFFFFF"/>
        </w:rPr>
        <w:t>6. Operadores</w:t>
      </w:r>
      <w:bookmarkEnd w:id="46"/>
    </w:p>
    <w:p w:rsidR="005220D5" w:rsidRPr="005220D5" w:rsidRDefault="005220D5" w:rsidP="005220D5">
      <w:pPr>
        <w:pStyle w:val="PSI-Normal"/>
        <w:rPr>
          <w:shd w:val="clear" w:color="auto" w:fill="FFFFFF"/>
        </w:rPr>
      </w:pPr>
      <w:r w:rsidRPr="005220D5">
        <w:rPr>
          <w:shd w:val="clear" w:color="auto" w:fill="FFFFFF"/>
        </w:rPr>
        <w:t>Las reglas de estilo para los operadores se agrupan por aridad (el número de operandos que toman).</w:t>
      </w:r>
    </w:p>
    <w:p w:rsidR="005220D5" w:rsidRPr="005220D5" w:rsidRDefault="005220D5" w:rsidP="005220D5">
      <w:pPr>
        <w:pStyle w:val="PSI-Normal"/>
        <w:rPr>
          <w:shd w:val="clear" w:color="auto" w:fill="FFFFFF"/>
        </w:rPr>
      </w:pPr>
      <w:r w:rsidRPr="005220D5">
        <w:rPr>
          <w:shd w:val="clear" w:color="auto" w:fill="FFFFFF"/>
        </w:rPr>
        <w:t>Cuando se permite el espacio alrededor de un operador, se PUEDEN utilizar varios espacios para facilitar la lectura.</w:t>
      </w:r>
    </w:p>
    <w:p w:rsidR="005220D5" w:rsidRPr="005220D5" w:rsidRDefault="005220D5" w:rsidP="005220D5">
      <w:pPr>
        <w:pStyle w:val="PSI-Normal"/>
        <w:rPr>
          <w:shd w:val="clear" w:color="auto" w:fill="FFFFFF"/>
        </w:rPr>
      </w:pPr>
      <w:r w:rsidRPr="005220D5">
        <w:rPr>
          <w:shd w:val="clear" w:color="auto" w:fill="FFFFFF"/>
        </w:rPr>
        <w:t>Todos los operadores que no se describen aquí quedan sin definir.</w:t>
      </w:r>
    </w:p>
    <w:p w:rsidR="00D97895" w:rsidRDefault="00D97895" w:rsidP="008E55C2">
      <w:pPr>
        <w:pStyle w:val="PSI-Ttulo3"/>
        <w:ind w:left="0" w:firstLine="0"/>
      </w:pPr>
      <w:bookmarkStart w:id="47" w:name="_Toc72875463"/>
      <w:r>
        <w:lastRenderedPageBreak/>
        <w:t>6.1. Operadores unarios</w:t>
      </w:r>
      <w:bookmarkEnd w:id="47"/>
    </w:p>
    <w:p w:rsidR="00D97895" w:rsidRDefault="00D97895" w:rsidP="00D97895">
      <w:pPr>
        <w:pStyle w:val="PSI-Normal"/>
        <w:rPr>
          <w:lang w:eastAsia="es-ES"/>
        </w:rPr>
      </w:pPr>
      <w:r>
        <w:rPr>
          <w:lang w:eastAsia="es-ES"/>
        </w:rPr>
        <w:t>Los operadores de incremento / decremento NO DEBEN tener ningún espacio entre el operador y el operando.</w:t>
      </w:r>
    </w:p>
    <w:p w:rsidR="00D97895" w:rsidRPr="00274B9A" w:rsidRDefault="00D97895" w:rsidP="00D9789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p>
    <w:p w:rsidR="00D97895" w:rsidRPr="00D97895" w:rsidRDefault="00D97895" w:rsidP="00D9789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D97895">
        <w:rPr>
          <w:rFonts w:ascii="Source Code Pro" w:eastAsia="Times New Roman" w:hAnsi="Source Code Pro" w:cs="Times New Roman"/>
          <w:color w:val="444444"/>
          <w:spacing w:val="-5"/>
          <w:sz w:val="24"/>
          <w:szCs w:val="24"/>
          <w:shd w:val="clear" w:color="auto" w:fill="FFFFFF"/>
          <w:lang w:val="es-AR"/>
        </w:rPr>
        <w:t>$i++;</w:t>
      </w:r>
    </w:p>
    <w:p w:rsidR="00D97895" w:rsidRPr="00274B9A" w:rsidRDefault="00D97895" w:rsidP="00D97895">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++$j;</w:t>
      </w:r>
    </w:p>
    <w:p w:rsidR="00D97895" w:rsidRPr="00274B9A" w:rsidRDefault="00D97895" w:rsidP="00D97895">
      <w:pPr>
        <w:pStyle w:val="PSI-Normal"/>
        <w:rPr>
          <w:rFonts w:ascii="Source Code Pro" w:eastAsia="Times New Roman" w:hAnsi="Source Code Pro" w:cs="Times New Roman"/>
          <w:color w:val="444444"/>
          <w:spacing w:val="-5"/>
          <w:sz w:val="24"/>
          <w:szCs w:val="24"/>
          <w:shd w:val="clear" w:color="auto" w:fill="FFFFFF"/>
        </w:rPr>
      </w:pPr>
    </w:p>
    <w:p w:rsidR="00D97895" w:rsidRDefault="00D97895" w:rsidP="00D97895">
      <w:pPr>
        <w:pStyle w:val="PSI-Normal"/>
        <w:rPr>
          <w:lang w:eastAsia="es-ES"/>
        </w:rPr>
      </w:pPr>
      <w:r w:rsidRPr="00D97895">
        <w:rPr>
          <w:lang w:eastAsia="es-ES"/>
        </w:rPr>
        <w:t>Los operadores de conversión de tipos NO DEBEN tener ningún espacio entre paréntesis:</w:t>
      </w:r>
    </w:p>
    <w:p w:rsidR="00D97895" w:rsidRDefault="00D97895" w:rsidP="00D97895">
      <w:pPr>
        <w:pStyle w:val="PSI-Normal"/>
        <w:rPr>
          <w:rFonts w:ascii="Source Code Pro" w:hAnsi="Source Code Pro"/>
          <w:color w:val="444444"/>
          <w:spacing w:val="-5"/>
          <w:shd w:val="clear" w:color="auto" w:fill="FFFFFF"/>
        </w:rPr>
      </w:pPr>
      <w:r>
        <w:rPr>
          <w:rFonts w:ascii="Source Code Pro" w:hAnsi="Source Code Pro"/>
          <w:color w:val="444444"/>
          <w:spacing w:val="-5"/>
          <w:shd w:val="clear" w:color="auto" w:fill="FFFFFF"/>
        </w:rPr>
        <w:t>$intValue = (int) $input;</w:t>
      </w:r>
    </w:p>
    <w:p w:rsidR="00D97895" w:rsidRDefault="00D97895" w:rsidP="00D97895">
      <w:pPr>
        <w:pStyle w:val="PSI-Normal"/>
        <w:rPr>
          <w:rFonts w:ascii="Source Code Pro" w:hAnsi="Source Code Pro"/>
          <w:color w:val="444444"/>
          <w:spacing w:val="-5"/>
          <w:shd w:val="clear" w:color="auto" w:fill="FFFFFF"/>
        </w:rPr>
      </w:pPr>
    </w:p>
    <w:p w:rsidR="00D97895" w:rsidRDefault="00D97895" w:rsidP="00D97895">
      <w:pPr>
        <w:pStyle w:val="PSI-Normal"/>
        <w:rPr>
          <w:rFonts w:ascii="Source Code Pro" w:hAnsi="Source Code Pro"/>
          <w:color w:val="444444"/>
          <w:spacing w:val="-5"/>
          <w:shd w:val="clear" w:color="auto" w:fill="FFFFFF"/>
        </w:rPr>
      </w:pPr>
    </w:p>
    <w:p w:rsidR="00D97895" w:rsidRDefault="00D97895" w:rsidP="00D97895">
      <w:pPr>
        <w:pStyle w:val="PSI-Ttulo3"/>
        <w:rPr>
          <w:shd w:val="clear" w:color="auto" w:fill="FFFFFF"/>
        </w:rPr>
      </w:pPr>
      <w:bookmarkStart w:id="48" w:name="_Toc72875464"/>
      <w:r w:rsidRPr="00D97895">
        <w:rPr>
          <w:shd w:val="clear" w:color="auto" w:fill="FFFFFF"/>
        </w:rPr>
        <w:t>6.2. Operadores binarios</w:t>
      </w:r>
      <w:bookmarkEnd w:id="48"/>
    </w:p>
    <w:p w:rsidR="00D97895" w:rsidRDefault="00D97895" w:rsidP="00D97895">
      <w:pPr>
        <w:pStyle w:val="PSI-Ttulo3"/>
        <w:rPr>
          <w:shd w:val="clear" w:color="auto" w:fill="FFFFFF"/>
        </w:rPr>
      </w:pPr>
    </w:p>
    <w:p w:rsidR="00D97895" w:rsidRDefault="00D97895" w:rsidP="00D97895">
      <w:pPr>
        <w:pStyle w:val="PSI-Normal"/>
        <w:rPr>
          <w:shd w:val="clear" w:color="auto" w:fill="FFFFFF"/>
        </w:rPr>
      </w:pPr>
      <w:r w:rsidRPr="00D97895">
        <w:rPr>
          <w:shd w:val="clear" w:color="auto" w:fill="FFFFFF"/>
        </w:rPr>
        <w:t>Todos los operadores binarios de aritmética , comparación , asignación , bit a bit , lógicos , de cadena y de tipo DEBEN ir precedidos y seguidos de al menos un espacio:</w:t>
      </w:r>
    </w:p>
    <w:p w:rsidR="00D97895" w:rsidRPr="00274B9A" w:rsidRDefault="00D97895" w:rsidP="00D97895">
      <w:pPr>
        <w:spacing w:before="0" w:line="240" w:lineRule="auto"/>
        <w:ind w:left="0" w:firstLine="0"/>
        <w:rPr>
          <w:rFonts w:ascii="Source Code Pro" w:eastAsia="Times New Roman" w:hAnsi="Source Code Pro" w:cs="Times New Roman"/>
          <w:b/>
          <w:bCs/>
          <w:color w:val="444444"/>
          <w:spacing w:val="-5"/>
          <w:sz w:val="24"/>
          <w:szCs w:val="24"/>
          <w:bdr w:val="none" w:sz="0" w:space="0" w:color="auto" w:frame="1"/>
          <w:lang w:val="es-AR"/>
        </w:rPr>
      </w:pPr>
    </w:p>
    <w:p w:rsidR="00D97895" w:rsidRPr="00274B9A" w:rsidRDefault="00D97895" w:rsidP="00D97895">
      <w:pPr>
        <w:spacing w:before="0" w:line="240" w:lineRule="auto"/>
        <w:ind w:left="0" w:firstLine="0"/>
        <w:rPr>
          <w:rFonts w:ascii="Source Code Pro" w:eastAsia="Times New Roman" w:hAnsi="Source Code Pro" w:cs="Times New Roman"/>
          <w:b/>
          <w:bCs/>
          <w:color w:val="444444"/>
          <w:spacing w:val="-5"/>
          <w:sz w:val="24"/>
          <w:szCs w:val="24"/>
          <w:bdr w:val="none" w:sz="0" w:space="0" w:color="auto" w:frame="1"/>
          <w:lang w:val="es-AR"/>
        </w:rPr>
      </w:pPr>
    </w:p>
    <w:p w:rsidR="00D97895" w:rsidRPr="00D97895" w:rsidRDefault="00D97895" w:rsidP="00D9789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D97895">
        <w:rPr>
          <w:rFonts w:ascii="Source Code Pro" w:eastAsia="Times New Roman" w:hAnsi="Source Code Pro" w:cs="Times New Roman"/>
          <w:b/>
          <w:bCs/>
          <w:color w:val="444444"/>
          <w:spacing w:val="-5"/>
          <w:sz w:val="24"/>
          <w:szCs w:val="24"/>
          <w:bdr w:val="none" w:sz="0" w:space="0" w:color="auto" w:frame="1"/>
          <w:lang w:val="en-US"/>
        </w:rPr>
        <w:t>if</w:t>
      </w:r>
      <w:r w:rsidRPr="00D97895">
        <w:rPr>
          <w:rFonts w:ascii="Source Code Pro" w:eastAsia="Times New Roman" w:hAnsi="Source Code Pro" w:cs="Times New Roman"/>
          <w:color w:val="444444"/>
          <w:spacing w:val="-5"/>
          <w:sz w:val="24"/>
          <w:szCs w:val="24"/>
          <w:shd w:val="clear" w:color="auto" w:fill="FFFFFF"/>
          <w:lang w:val="en-US"/>
        </w:rPr>
        <w:t xml:space="preserve"> ($a === $b) {</w:t>
      </w:r>
    </w:p>
    <w:p w:rsidR="00D97895" w:rsidRPr="00D97895" w:rsidRDefault="00D97895" w:rsidP="00D9789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D97895">
        <w:rPr>
          <w:rFonts w:ascii="Source Code Pro" w:eastAsia="Times New Roman" w:hAnsi="Source Code Pro" w:cs="Times New Roman"/>
          <w:color w:val="444444"/>
          <w:spacing w:val="-5"/>
          <w:sz w:val="24"/>
          <w:szCs w:val="24"/>
          <w:shd w:val="clear" w:color="auto" w:fill="FFFFFF"/>
          <w:lang w:val="en-US"/>
        </w:rPr>
        <w:t xml:space="preserve">    $foo = $bar ?? $a ?? $b;</w:t>
      </w:r>
    </w:p>
    <w:p w:rsidR="00D97895" w:rsidRPr="00D97895" w:rsidRDefault="00D97895" w:rsidP="00D97895">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D97895">
        <w:rPr>
          <w:rFonts w:ascii="Source Code Pro" w:eastAsia="Times New Roman" w:hAnsi="Source Code Pro" w:cs="Times New Roman"/>
          <w:color w:val="444444"/>
          <w:spacing w:val="-5"/>
          <w:sz w:val="24"/>
          <w:szCs w:val="24"/>
          <w:shd w:val="clear" w:color="auto" w:fill="FFFFFF"/>
          <w:lang w:val="en-US"/>
        </w:rPr>
        <w:t xml:space="preserve">} </w:t>
      </w:r>
      <w:r w:rsidRPr="00D97895">
        <w:rPr>
          <w:rFonts w:ascii="Source Code Pro" w:eastAsia="Times New Roman" w:hAnsi="Source Code Pro" w:cs="Times New Roman"/>
          <w:b/>
          <w:bCs/>
          <w:color w:val="444444"/>
          <w:spacing w:val="-5"/>
          <w:sz w:val="24"/>
          <w:szCs w:val="24"/>
          <w:bdr w:val="none" w:sz="0" w:space="0" w:color="auto" w:frame="1"/>
          <w:lang w:val="en-US"/>
        </w:rPr>
        <w:t>elseif</w:t>
      </w:r>
      <w:r w:rsidRPr="00D97895">
        <w:rPr>
          <w:rFonts w:ascii="Source Code Pro" w:eastAsia="Times New Roman" w:hAnsi="Source Code Pro" w:cs="Times New Roman"/>
          <w:color w:val="444444"/>
          <w:spacing w:val="-5"/>
          <w:sz w:val="24"/>
          <w:szCs w:val="24"/>
          <w:shd w:val="clear" w:color="auto" w:fill="FFFFFF"/>
          <w:lang w:val="en-US"/>
        </w:rPr>
        <w:t xml:space="preserve"> ($a &gt; $b) {</w:t>
      </w:r>
    </w:p>
    <w:p w:rsidR="00D97895" w:rsidRPr="00D97895" w:rsidRDefault="00D97895" w:rsidP="00D97895">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D97895">
        <w:rPr>
          <w:rFonts w:ascii="Source Code Pro" w:eastAsia="Times New Roman" w:hAnsi="Source Code Pro" w:cs="Times New Roman"/>
          <w:color w:val="444444"/>
          <w:spacing w:val="-5"/>
          <w:sz w:val="24"/>
          <w:szCs w:val="24"/>
          <w:shd w:val="clear" w:color="auto" w:fill="FFFFFF"/>
          <w:lang w:val="en-US"/>
        </w:rPr>
        <w:t xml:space="preserve">    </w:t>
      </w:r>
      <w:r w:rsidRPr="00D97895">
        <w:rPr>
          <w:rFonts w:ascii="Source Code Pro" w:eastAsia="Times New Roman" w:hAnsi="Source Code Pro" w:cs="Times New Roman"/>
          <w:color w:val="444444"/>
          <w:spacing w:val="-5"/>
          <w:sz w:val="24"/>
          <w:szCs w:val="24"/>
          <w:shd w:val="clear" w:color="auto" w:fill="FFFFFF"/>
          <w:lang w:val="es-AR"/>
        </w:rPr>
        <w:t>$foo = $a + $b * $c;</w:t>
      </w:r>
    </w:p>
    <w:p w:rsidR="00D97895" w:rsidRDefault="00D97895" w:rsidP="00D97895">
      <w:pPr>
        <w:pStyle w:val="PSI-Normal"/>
        <w:rPr>
          <w:shd w:val="clear" w:color="auto" w:fill="FFFFFF"/>
        </w:rPr>
      </w:pPr>
      <w:r w:rsidRPr="00D97895">
        <w:rPr>
          <w:rFonts w:ascii="Source Code Pro" w:eastAsia="Times New Roman" w:hAnsi="Source Code Pro" w:cs="Times New Roman"/>
          <w:color w:val="444444"/>
          <w:spacing w:val="-5"/>
          <w:sz w:val="24"/>
          <w:szCs w:val="24"/>
          <w:shd w:val="clear" w:color="auto" w:fill="FFFFFF"/>
        </w:rPr>
        <w:t>}</w:t>
      </w:r>
    </w:p>
    <w:p w:rsidR="00D97895" w:rsidRPr="005220D5" w:rsidRDefault="00D97895" w:rsidP="00D97895">
      <w:pPr>
        <w:pStyle w:val="PSI-Normal"/>
        <w:rPr>
          <w:lang w:eastAsia="es-ES"/>
        </w:rPr>
      </w:pPr>
    </w:p>
    <w:p w:rsidR="00D97895" w:rsidRDefault="00D97895" w:rsidP="00D97895">
      <w:pPr>
        <w:pStyle w:val="PSI-Ttulo3"/>
      </w:pPr>
      <w:bookmarkStart w:id="49" w:name="_Toc72875465"/>
      <w:r>
        <w:t>6.3. Operadores ternarios</w:t>
      </w:r>
      <w:bookmarkEnd w:id="49"/>
    </w:p>
    <w:p w:rsidR="005220D5" w:rsidRDefault="00D97895" w:rsidP="00D97895">
      <w:pPr>
        <w:pStyle w:val="PSI-Normal"/>
        <w:rPr>
          <w:lang w:eastAsia="es-ES"/>
        </w:rPr>
      </w:pPr>
      <w:r>
        <w:rPr>
          <w:lang w:eastAsia="es-ES"/>
        </w:rPr>
        <w:t>El operador condicional, también conocido simplemente como operador ternario, DEBE estar precedido y seguido por al menos un espacio alrededor de los caracteres ? y :</w:t>
      </w:r>
      <w:r>
        <w:rPr>
          <w:lang w:eastAsia="es-ES"/>
        </w:rPr>
        <w:t xml:space="preserve"> </w:t>
      </w:r>
      <w:r>
        <w:rPr>
          <w:lang w:eastAsia="es-ES"/>
        </w:rPr>
        <w:t>:</w:t>
      </w:r>
    </w:p>
    <w:p w:rsidR="00D97895" w:rsidRDefault="00D97895" w:rsidP="00D97895">
      <w:pPr>
        <w:pStyle w:val="PSI-Ttulo1"/>
        <w:rPr>
          <w:lang w:eastAsia="es-ES"/>
        </w:rPr>
      </w:pPr>
    </w:p>
    <w:p w:rsidR="00D97895" w:rsidRPr="00D97895" w:rsidRDefault="00D97895" w:rsidP="00D97895">
      <w:pPr>
        <w:pStyle w:val="PSI-Ttulo1"/>
      </w:pPr>
      <w:bookmarkStart w:id="50" w:name="_Toc72875466"/>
      <w:r w:rsidRPr="00D97895">
        <w:t xml:space="preserve">$variable = $foo ? </w:t>
      </w:r>
      <w:r w:rsidRPr="00D97895">
        <w:rPr>
          <w:rStyle w:val="hljs-string"/>
          <w:color w:val="880000"/>
          <w:bdr w:val="none" w:sz="0" w:space="0" w:color="auto" w:frame="1"/>
        </w:rPr>
        <w:t>'foo'</w:t>
      </w:r>
      <w:r w:rsidRPr="00D97895">
        <w:t xml:space="preserve"> : </w:t>
      </w:r>
      <w:r w:rsidRPr="00D97895">
        <w:rPr>
          <w:rStyle w:val="hljs-string"/>
          <w:color w:val="880000"/>
          <w:bdr w:val="none" w:sz="0" w:space="0" w:color="auto" w:frame="1"/>
        </w:rPr>
        <w:t>'bar'</w:t>
      </w:r>
      <w:r w:rsidRPr="00D97895">
        <w:t>;</w:t>
      </w:r>
      <w:bookmarkEnd w:id="50"/>
    </w:p>
    <w:p w:rsidR="00D97895" w:rsidRDefault="00D97895" w:rsidP="00D97895">
      <w:pPr>
        <w:pStyle w:val="PSI-Ttulo1"/>
      </w:pPr>
    </w:p>
    <w:p w:rsidR="00D97895" w:rsidRDefault="00D97895" w:rsidP="00D97895">
      <w:pPr>
        <w:pStyle w:val="PSI-Normal"/>
        <w:rPr>
          <w:lang w:eastAsia="es-ES"/>
        </w:rPr>
      </w:pPr>
      <w:r w:rsidRPr="00D97895">
        <w:rPr>
          <w:lang w:eastAsia="es-ES"/>
        </w:rPr>
        <w:t>Cuando se omite el operando del medio del operador condicional, el operador DEBE seguir las mismas reglas de estilo que otros operadores de comparación binaria :</w:t>
      </w:r>
    </w:p>
    <w:p w:rsidR="00D97895" w:rsidRDefault="00D97895" w:rsidP="00D97895">
      <w:pPr>
        <w:pStyle w:val="PSI-Normal"/>
        <w:rPr>
          <w:lang w:eastAsia="es-ES"/>
        </w:rPr>
      </w:pPr>
    </w:p>
    <w:p w:rsidR="00D97895" w:rsidRDefault="00D97895" w:rsidP="00D97895">
      <w:pPr>
        <w:pStyle w:val="PSI-Normal"/>
        <w:rPr>
          <w:rFonts w:ascii="Source Code Pro" w:hAnsi="Source Code Pro"/>
          <w:color w:val="444444"/>
          <w:spacing w:val="-5"/>
          <w:sz w:val="24"/>
          <w:szCs w:val="24"/>
          <w:shd w:val="clear" w:color="auto" w:fill="FFFFFF"/>
        </w:rPr>
      </w:pPr>
      <w:r w:rsidRPr="00D97895">
        <w:rPr>
          <w:rFonts w:ascii="Source Code Pro" w:hAnsi="Source Code Pro"/>
          <w:color w:val="444444"/>
          <w:spacing w:val="-5"/>
          <w:sz w:val="24"/>
          <w:szCs w:val="24"/>
          <w:shd w:val="clear" w:color="auto" w:fill="FFFFFF"/>
        </w:rPr>
        <w:lastRenderedPageBreak/>
        <w:t xml:space="preserve">$variable = $foo ?: </w:t>
      </w:r>
      <w:r w:rsidRPr="00D97895">
        <w:rPr>
          <w:rStyle w:val="hljs-string"/>
          <w:rFonts w:ascii="Source Code Pro" w:hAnsi="Source Code Pro"/>
          <w:color w:val="880000"/>
          <w:spacing w:val="-5"/>
          <w:sz w:val="24"/>
          <w:szCs w:val="24"/>
          <w:bdr w:val="none" w:sz="0" w:space="0" w:color="auto" w:frame="1"/>
        </w:rPr>
        <w:t>'bar'</w:t>
      </w:r>
      <w:r w:rsidRPr="00D97895">
        <w:rPr>
          <w:rFonts w:ascii="Source Code Pro" w:hAnsi="Source Code Pro"/>
          <w:color w:val="444444"/>
          <w:spacing w:val="-5"/>
          <w:sz w:val="24"/>
          <w:szCs w:val="24"/>
          <w:shd w:val="clear" w:color="auto" w:fill="FFFFFF"/>
        </w:rPr>
        <w:t>;</w:t>
      </w:r>
    </w:p>
    <w:p w:rsidR="00D97895" w:rsidRDefault="00D97895" w:rsidP="00D97895">
      <w:pPr>
        <w:pStyle w:val="PSI-Normal"/>
        <w:rPr>
          <w:rFonts w:ascii="Source Code Pro" w:hAnsi="Source Code Pro"/>
          <w:color w:val="444444"/>
          <w:spacing w:val="-5"/>
          <w:sz w:val="24"/>
          <w:szCs w:val="24"/>
          <w:shd w:val="clear" w:color="auto" w:fill="FFFFFF"/>
        </w:rPr>
      </w:pPr>
    </w:p>
    <w:p w:rsidR="00D97895" w:rsidRPr="00D97895" w:rsidRDefault="00D97895" w:rsidP="00445560">
      <w:pPr>
        <w:pStyle w:val="PSI-Ttulo2"/>
        <w:rPr>
          <w:shd w:val="clear" w:color="auto" w:fill="FFFFFF"/>
        </w:rPr>
      </w:pPr>
      <w:bookmarkStart w:id="51" w:name="_Toc72875467"/>
      <w:r w:rsidRPr="00D97895">
        <w:rPr>
          <w:shd w:val="clear" w:color="auto" w:fill="FFFFFF"/>
        </w:rPr>
        <w:t>7. Cierres</w:t>
      </w:r>
      <w:bookmarkEnd w:id="51"/>
    </w:p>
    <w:p w:rsidR="00D97895" w:rsidRPr="00B803E6" w:rsidRDefault="00D97895" w:rsidP="00B803E6">
      <w:pPr>
        <w:pStyle w:val="PSI-Normal"/>
      </w:pPr>
      <w:r w:rsidRPr="00B803E6">
        <w:t>Los cierres DEBEN declararse con un espacio después de la palabra clave</w:t>
      </w:r>
      <w:r w:rsidR="00445560" w:rsidRPr="00B803E6">
        <w:t xml:space="preserve"> function</w:t>
      </w:r>
      <w:r w:rsidRPr="00B803E6">
        <w:t xml:space="preserve"> y un espacio antes y después de la palabra clave</w:t>
      </w:r>
      <w:r w:rsidR="00445560" w:rsidRPr="00B803E6">
        <w:t xml:space="preserve"> use</w:t>
      </w:r>
      <w:r w:rsidRPr="00B803E6">
        <w:t>.</w:t>
      </w:r>
    </w:p>
    <w:p w:rsidR="00D97895" w:rsidRPr="00B803E6" w:rsidRDefault="00D97895" w:rsidP="00B803E6">
      <w:pPr>
        <w:pStyle w:val="PSI-Normal"/>
      </w:pPr>
      <w:r w:rsidRPr="00B803E6">
        <w:t xml:space="preserve">La </w:t>
      </w:r>
      <w:r w:rsidR="00445560" w:rsidRPr="00B803E6">
        <w:t>llave</w:t>
      </w:r>
      <w:r w:rsidRPr="00B803E6">
        <w:t xml:space="preserve"> de apertura DEBE ir en la misma línea, y la </w:t>
      </w:r>
      <w:r w:rsidR="00445560" w:rsidRPr="00B803E6">
        <w:t>llave</w:t>
      </w:r>
      <w:r w:rsidRPr="00B803E6">
        <w:t xml:space="preserve"> de cierre DEBE ir en la siguiente línea que sigue al cuerpo</w:t>
      </w:r>
      <w:r w:rsidR="00B803E6">
        <w:t>.</w:t>
      </w:r>
    </w:p>
    <w:p w:rsidR="00D97895" w:rsidRPr="00B803E6" w:rsidRDefault="00D97895" w:rsidP="00B803E6">
      <w:pPr>
        <w:pStyle w:val="PSI-Normal"/>
      </w:pPr>
      <w:r w:rsidRPr="00B803E6">
        <w:t>NO DEBE haber un espacio después del paréntesis de apertura de la lista de argumentos o de la lista de variables, y NO DEBE haber un espacio antes del paréntesis de cierre de la lista de argu</w:t>
      </w:r>
      <w:r w:rsidR="00B803E6">
        <w:t>mentos o la lista de variables.</w:t>
      </w:r>
    </w:p>
    <w:p w:rsidR="00D97895" w:rsidRPr="00B803E6" w:rsidRDefault="00D97895" w:rsidP="00B803E6">
      <w:pPr>
        <w:pStyle w:val="PSI-Normal"/>
      </w:pPr>
      <w:r w:rsidRPr="00B803E6">
        <w:t>En la lista de argumentos y la lista de variables, NO DEBE haber un espacio antes de cada coma, y ​​DEBE haber u</w:t>
      </w:r>
      <w:r w:rsidR="00B803E6">
        <w:t>n espacio después de cada coma.</w:t>
      </w:r>
    </w:p>
    <w:p w:rsidR="00D97895" w:rsidRPr="00B803E6" w:rsidRDefault="00D97895" w:rsidP="00B803E6">
      <w:pPr>
        <w:pStyle w:val="PSI-Normal"/>
      </w:pPr>
      <w:r w:rsidRPr="00B803E6">
        <w:t>Los argumentos de cierre con valores predeterminados DEBEN ir al f</w:t>
      </w:r>
      <w:r w:rsidR="00B803E6">
        <w:t>inal de la lista de argumentos.</w:t>
      </w:r>
    </w:p>
    <w:p w:rsidR="00D97895" w:rsidRPr="00B803E6" w:rsidRDefault="00D97895" w:rsidP="00B803E6">
      <w:pPr>
        <w:pStyle w:val="PSI-Normal"/>
      </w:pPr>
      <w:r w:rsidRPr="00B803E6">
        <w:t>Si un tipo de retorno está presente, DEBE seguir las mismas reglas que con las funciones y métodos normales; si la palabra clave</w:t>
      </w:r>
      <w:r w:rsidR="00B803E6" w:rsidRPr="00B803E6">
        <w:t xml:space="preserve"> use</w:t>
      </w:r>
      <w:r w:rsidRPr="00B803E6">
        <w:t xml:space="preserve"> está presente, los dos puntos DEBEN seguir el useparéntesis de cierre de la lista sin esp</w:t>
      </w:r>
      <w:r w:rsidR="00B803E6">
        <w:t>acios entre los dos caracteres.</w:t>
      </w:r>
    </w:p>
    <w:p w:rsidR="00D97895" w:rsidRPr="00B803E6" w:rsidRDefault="00D97895" w:rsidP="00B803E6">
      <w:pPr>
        <w:pStyle w:val="PSI-Normal"/>
      </w:pPr>
      <w:r w:rsidRPr="00B803E6">
        <w:t>Una declaración de cierre se parece a lo siguiente. Tenga en cuenta la ubicación de los paréntesis, las comas, los espacios y las llaves:</w:t>
      </w:r>
    </w:p>
    <w:p w:rsidR="00B803E6" w:rsidRDefault="00B803E6" w:rsidP="00D97895">
      <w:pPr>
        <w:pStyle w:val="PSI-Normal"/>
        <w:rPr>
          <w:rFonts w:ascii="Source Code Pro" w:hAnsi="Source Code Pro"/>
          <w:color w:val="444444"/>
          <w:spacing w:val="-5"/>
          <w:sz w:val="24"/>
          <w:szCs w:val="24"/>
          <w:shd w:val="clear" w:color="auto" w:fill="FFFFFF"/>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1F7199"/>
          <w:spacing w:val="-5"/>
          <w:sz w:val="18"/>
          <w:szCs w:val="18"/>
          <w:bdr w:val="none" w:sz="0" w:space="0" w:color="auto" w:frame="1"/>
          <w:lang w:val="en-US"/>
        </w:rPr>
        <w:t>&lt;?php</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 xml:space="preserve">$closureWithArgs = </w:t>
      </w:r>
      <w:r w:rsidRPr="00B803E6">
        <w:rPr>
          <w:rFonts w:ascii="inherit" w:eastAsia="Times New Roman" w:hAnsi="inherit" w:cs="Times New Roman"/>
          <w:b/>
          <w:bCs/>
          <w:color w:val="444444"/>
          <w:spacing w:val="-5"/>
          <w:sz w:val="18"/>
          <w:szCs w:val="18"/>
          <w:bdr w:val="none" w:sz="0" w:space="0" w:color="auto" w:frame="1"/>
          <w:lang w:val="en-US"/>
        </w:rPr>
        <w:t>function</w:t>
      </w:r>
      <w:r w:rsidRPr="00B803E6">
        <w:rPr>
          <w:rFonts w:ascii="Source Code Pro" w:eastAsia="Times New Roman" w:hAnsi="Source Code Pro" w:cs="Times New Roman"/>
          <w:color w:val="444444"/>
          <w:spacing w:val="-5"/>
          <w:sz w:val="18"/>
          <w:szCs w:val="18"/>
          <w:bdr w:val="none" w:sz="0" w:space="0" w:color="auto" w:frame="1"/>
          <w:lang w:val="en-US"/>
        </w:rPr>
        <w:t xml:space="preserve"> ($arg1, $arg2) </w:t>
      </w:r>
      <w:r w:rsidRPr="00B803E6">
        <w:rPr>
          <w:rFonts w:ascii="Source Code Pro" w:eastAsia="Times New Roman" w:hAnsi="Source Code Pro" w:cs="Times New Roman"/>
          <w:color w:val="444444"/>
          <w:spacing w:val="-5"/>
          <w:sz w:val="18"/>
          <w:szCs w:val="18"/>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 xml:space="preserve">    </w:t>
      </w:r>
      <w:r w:rsidRPr="00B803E6">
        <w:rPr>
          <w:rFonts w:ascii="Source Code Pro" w:eastAsia="Times New Roman" w:hAnsi="Source Code Pro" w:cs="Times New Roman"/>
          <w:color w:val="888888"/>
          <w:spacing w:val="-5"/>
          <w:sz w:val="18"/>
          <w:szCs w:val="18"/>
          <w:bdr w:val="none" w:sz="0" w:space="0" w:color="auto" w:frame="1"/>
          <w:lang w:val="en-US"/>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 xml:space="preserve">$closureWithArgsAndVars = </w:t>
      </w:r>
      <w:r w:rsidRPr="00B803E6">
        <w:rPr>
          <w:rFonts w:ascii="inherit" w:eastAsia="Times New Roman" w:hAnsi="inherit" w:cs="Times New Roman"/>
          <w:b/>
          <w:bCs/>
          <w:color w:val="444444"/>
          <w:spacing w:val="-5"/>
          <w:sz w:val="18"/>
          <w:szCs w:val="18"/>
          <w:bdr w:val="none" w:sz="0" w:space="0" w:color="auto" w:frame="1"/>
          <w:lang w:val="en-US"/>
        </w:rPr>
        <w:t>function</w:t>
      </w:r>
      <w:r w:rsidRPr="00B803E6">
        <w:rPr>
          <w:rFonts w:ascii="Source Code Pro" w:eastAsia="Times New Roman" w:hAnsi="Source Code Pro" w:cs="Times New Roman"/>
          <w:color w:val="444444"/>
          <w:spacing w:val="-5"/>
          <w:sz w:val="18"/>
          <w:szCs w:val="18"/>
          <w:bdr w:val="none" w:sz="0" w:space="0" w:color="auto" w:frame="1"/>
          <w:lang w:val="en-US"/>
        </w:rPr>
        <w:t xml:space="preserve"> ($arg1, $arg2) </w:t>
      </w:r>
      <w:r w:rsidRPr="00B803E6">
        <w:rPr>
          <w:rFonts w:ascii="inherit" w:eastAsia="Times New Roman" w:hAnsi="inherit" w:cs="Times New Roman"/>
          <w:b/>
          <w:bCs/>
          <w:color w:val="880000"/>
          <w:spacing w:val="-5"/>
          <w:sz w:val="18"/>
          <w:szCs w:val="18"/>
          <w:bdr w:val="none" w:sz="0" w:space="0" w:color="auto" w:frame="1"/>
          <w:lang w:val="en-US"/>
        </w:rPr>
        <w:t>use</w:t>
      </w:r>
      <w:r w:rsidRPr="00B803E6">
        <w:rPr>
          <w:rFonts w:ascii="Source Code Pro" w:eastAsia="Times New Roman" w:hAnsi="Source Code Pro" w:cs="Times New Roman"/>
          <w:color w:val="444444"/>
          <w:spacing w:val="-5"/>
          <w:sz w:val="18"/>
          <w:szCs w:val="18"/>
          <w:bdr w:val="none" w:sz="0" w:space="0" w:color="auto" w:frame="1"/>
          <w:lang w:val="en-US"/>
        </w:rPr>
        <w:t xml:space="preserve"> ($var1, $var2) </w:t>
      </w:r>
      <w:r w:rsidRPr="00B803E6">
        <w:rPr>
          <w:rFonts w:ascii="Source Code Pro" w:eastAsia="Times New Roman" w:hAnsi="Source Code Pro" w:cs="Times New Roman"/>
          <w:color w:val="444444"/>
          <w:spacing w:val="-5"/>
          <w:sz w:val="18"/>
          <w:szCs w:val="18"/>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 xml:space="preserve">    </w:t>
      </w:r>
      <w:r w:rsidRPr="00B803E6">
        <w:rPr>
          <w:rFonts w:ascii="Source Code Pro" w:eastAsia="Times New Roman" w:hAnsi="Source Code Pro" w:cs="Times New Roman"/>
          <w:color w:val="888888"/>
          <w:spacing w:val="-5"/>
          <w:sz w:val="18"/>
          <w:szCs w:val="18"/>
          <w:bdr w:val="none" w:sz="0" w:space="0" w:color="auto" w:frame="1"/>
          <w:lang w:val="en-US"/>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n-US"/>
        </w:rPr>
      </w:pPr>
      <w:r w:rsidRPr="00B803E6">
        <w:rPr>
          <w:rFonts w:ascii="Source Code Pro" w:eastAsia="Times New Roman" w:hAnsi="Source Code Pro" w:cs="Times New Roman"/>
          <w:color w:val="444444"/>
          <w:spacing w:val="-5"/>
          <w:sz w:val="18"/>
          <w:szCs w:val="18"/>
          <w:shd w:val="clear" w:color="auto" w:fill="FFFFFF"/>
          <w:lang w:val="en-US"/>
        </w:rPr>
        <w:t xml:space="preserve">$closureWithArgsVarsAndReturn = </w:t>
      </w:r>
      <w:r w:rsidRPr="00B803E6">
        <w:rPr>
          <w:rFonts w:ascii="inherit" w:eastAsia="Times New Roman" w:hAnsi="inherit" w:cs="Times New Roman"/>
          <w:b/>
          <w:bCs/>
          <w:color w:val="444444"/>
          <w:spacing w:val="-5"/>
          <w:sz w:val="18"/>
          <w:szCs w:val="18"/>
          <w:bdr w:val="none" w:sz="0" w:space="0" w:color="auto" w:frame="1"/>
          <w:lang w:val="en-US"/>
        </w:rPr>
        <w:t>function</w:t>
      </w:r>
      <w:r w:rsidRPr="00B803E6">
        <w:rPr>
          <w:rFonts w:ascii="Source Code Pro" w:eastAsia="Times New Roman" w:hAnsi="Source Code Pro" w:cs="Times New Roman"/>
          <w:color w:val="444444"/>
          <w:spacing w:val="-5"/>
          <w:sz w:val="18"/>
          <w:szCs w:val="18"/>
          <w:bdr w:val="none" w:sz="0" w:space="0" w:color="auto" w:frame="1"/>
          <w:lang w:val="en-US"/>
        </w:rPr>
        <w:t xml:space="preserve"> ($arg1, $arg2) </w:t>
      </w:r>
      <w:r w:rsidRPr="00B803E6">
        <w:rPr>
          <w:rFonts w:ascii="inherit" w:eastAsia="Times New Roman" w:hAnsi="inherit" w:cs="Times New Roman"/>
          <w:b/>
          <w:bCs/>
          <w:color w:val="880000"/>
          <w:spacing w:val="-5"/>
          <w:sz w:val="18"/>
          <w:szCs w:val="18"/>
          <w:bdr w:val="none" w:sz="0" w:space="0" w:color="auto" w:frame="1"/>
          <w:lang w:val="en-US"/>
        </w:rPr>
        <w:t>use</w:t>
      </w:r>
      <w:r w:rsidRPr="00B803E6">
        <w:rPr>
          <w:rFonts w:ascii="Source Code Pro" w:eastAsia="Times New Roman" w:hAnsi="Source Code Pro" w:cs="Times New Roman"/>
          <w:color w:val="444444"/>
          <w:spacing w:val="-5"/>
          <w:sz w:val="18"/>
          <w:szCs w:val="18"/>
          <w:bdr w:val="none" w:sz="0" w:space="0" w:color="auto" w:frame="1"/>
          <w:lang w:val="en-US"/>
        </w:rPr>
        <w:t xml:space="preserve"> ($var1, $var2): </w:t>
      </w:r>
      <w:r w:rsidRPr="00B803E6">
        <w:rPr>
          <w:rFonts w:ascii="inherit" w:eastAsia="Times New Roman" w:hAnsi="inherit" w:cs="Times New Roman"/>
          <w:b/>
          <w:bCs/>
          <w:color w:val="880000"/>
          <w:spacing w:val="-5"/>
          <w:sz w:val="18"/>
          <w:szCs w:val="18"/>
          <w:bdr w:val="none" w:sz="0" w:space="0" w:color="auto" w:frame="1"/>
          <w:lang w:val="en-US"/>
        </w:rPr>
        <w:t>bool</w:t>
      </w:r>
      <w:r w:rsidRPr="00B803E6">
        <w:rPr>
          <w:rFonts w:ascii="Source Code Pro" w:eastAsia="Times New Roman" w:hAnsi="Source Code Pro" w:cs="Times New Roman"/>
          <w:color w:val="444444"/>
          <w:spacing w:val="-5"/>
          <w:sz w:val="18"/>
          <w:szCs w:val="18"/>
          <w:bdr w:val="none" w:sz="0" w:space="0" w:color="auto" w:frame="1"/>
          <w:lang w:val="en-US"/>
        </w:rPr>
        <w:t xml:space="preserve"> </w:t>
      </w:r>
      <w:r w:rsidRPr="00B803E6">
        <w:rPr>
          <w:rFonts w:ascii="Source Code Pro" w:eastAsia="Times New Roman" w:hAnsi="Source Code Pro" w:cs="Times New Roman"/>
          <w:color w:val="444444"/>
          <w:spacing w:val="-5"/>
          <w:sz w:val="18"/>
          <w:szCs w:val="18"/>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18"/>
          <w:szCs w:val="18"/>
          <w:shd w:val="clear" w:color="auto" w:fill="FFFFFF"/>
          <w:lang w:val="es-AR"/>
        </w:rPr>
      </w:pPr>
      <w:r w:rsidRPr="00B803E6">
        <w:rPr>
          <w:rFonts w:ascii="Source Code Pro" w:eastAsia="Times New Roman" w:hAnsi="Source Code Pro" w:cs="Times New Roman"/>
          <w:color w:val="444444"/>
          <w:spacing w:val="-5"/>
          <w:sz w:val="18"/>
          <w:szCs w:val="18"/>
          <w:shd w:val="clear" w:color="auto" w:fill="FFFFFF"/>
          <w:lang w:val="en-US"/>
        </w:rPr>
        <w:t xml:space="preserve">    </w:t>
      </w:r>
      <w:r w:rsidRPr="00274B9A">
        <w:rPr>
          <w:rFonts w:ascii="Source Code Pro" w:eastAsia="Times New Roman" w:hAnsi="Source Code Pro" w:cs="Times New Roman"/>
          <w:color w:val="888888"/>
          <w:spacing w:val="-5"/>
          <w:sz w:val="18"/>
          <w:szCs w:val="18"/>
          <w:bdr w:val="none" w:sz="0" w:space="0" w:color="auto" w:frame="1"/>
          <w:lang w:val="es-AR"/>
        </w:rPr>
        <w:t>// body</w:t>
      </w:r>
    </w:p>
    <w:p w:rsidR="00B803E6" w:rsidRPr="00B803E6" w:rsidRDefault="00B803E6" w:rsidP="00B803E6">
      <w:pPr>
        <w:pStyle w:val="PSI-Normal"/>
        <w:rPr>
          <w:rFonts w:ascii="Source Code Pro" w:hAnsi="Source Code Pro"/>
          <w:color w:val="444444"/>
          <w:spacing w:val="-5"/>
          <w:sz w:val="18"/>
          <w:szCs w:val="18"/>
          <w:shd w:val="clear" w:color="auto" w:fill="FFFFFF"/>
        </w:rPr>
      </w:pPr>
      <w:r w:rsidRPr="00274B9A">
        <w:rPr>
          <w:rFonts w:ascii="Source Code Pro" w:eastAsia="Times New Roman" w:hAnsi="Source Code Pro" w:cs="Times New Roman"/>
          <w:color w:val="444444"/>
          <w:spacing w:val="-5"/>
          <w:sz w:val="18"/>
          <w:szCs w:val="18"/>
          <w:shd w:val="clear" w:color="auto" w:fill="FFFFFF"/>
        </w:rPr>
        <w:t>};</w:t>
      </w:r>
    </w:p>
    <w:p w:rsidR="00D97895" w:rsidRDefault="00D97895" w:rsidP="00D97895">
      <w:pPr>
        <w:pStyle w:val="PSI-Normal"/>
        <w:rPr>
          <w:sz w:val="24"/>
          <w:szCs w:val="24"/>
          <w:lang w:eastAsia="es-ES"/>
        </w:rPr>
      </w:pPr>
    </w:p>
    <w:p w:rsidR="00B803E6" w:rsidRPr="00B803E6" w:rsidRDefault="00B803E6" w:rsidP="00B803E6">
      <w:pPr>
        <w:pStyle w:val="PSI-Normal"/>
        <w:rPr>
          <w:sz w:val="24"/>
          <w:szCs w:val="24"/>
          <w:lang w:eastAsia="es-ES"/>
        </w:rPr>
      </w:pPr>
      <w:r w:rsidRPr="00B803E6">
        <w:rPr>
          <w:sz w:val="24"/>
          <w:szCs w:val="24"/>
          <w:lang w:eastAsia="es-ES"/>
        </w:rPr>
        <w:t xml:space="preserve">Las listas de argumentos y las listas de variables PUEDEN dividirse en varias líneas, donde cada línea subsiguiente se sangra una vez. Al hacerlo, el primer elemento de la lista DEBE estar en la siguiente línea y DEBE haber solo un </w:t>
      </w:r>
      <w:r>
        <w:rPr>
          <w:sz w:val="24"/>
          <w:szCs w:val="24"/>
          <w:lang w:eastAsia="es-ES"/>
        </w:rPr>
        <w:t>argumento o variable por línea.</w:t>
      </w:r>
    </w:p>
    <w:p w:rsidR="00B803E6" w:rsidRPr="00B803E6" w:rsidRDefault="00B803E6" w:rsidP="00B803E6">
      <w:pPr>
        <w:pStyle w:val="PSI-Normal"/>
        <w:rPr>
          <w:sz w:val="24"/>
          <w:szCs w:val="24"/>
          <w:lang w:eastAsia="es-ES"/>
        </w:rPr>
      </w:pPr>
      <w:r w:rsidRPr="00B803E6">
        <w:rPr>
          <w:sz w:val="24"/>
          <w:szCs w:val="24"/>
          <w:lang w:eastAsia="es-ES"/>
        </w:rPr>
        <w:lastRenderedPageBreak/>
        <w:t>Cuando la lista final (ya sea de argumentos o variables) se divide en varias líneas, el paréntesis de cierre y la llave de apertura DEBEN colocarse juntos en su propia lí</w:t>
      </w:r>
      <w:r>
        <w:rPr>
          <w:sz w:val="24"/>
          <w:szCs w:val="24"/>
          <w:lang w:eastAsia="es-ES"/>
        </w:rPr>
        <w:t>nea con un espacio entre ellos.</w:t>
      </w:r>
    </w:p>
    <w:p w:rsidR="00B803E6" w:rsidRDefault="00B803E6" w:rsidP="00B803E6">
      <w:pPr>
        <w:pStyle w:val="PSI-Normal"/>
        <w:rPr>
          <w:sz w:val="24"/>
          <w:szCs w:val="24"/>
          <w:lang w:eastAsia="es-ES"/>
        </w:rPr>
      </w:pPr>
      <w:r w:rsidRPr="00B803E6">
        <w:rPr>
          <w:sz w:val="24"/>
          <w:szCs w:val="24"/>
          <w:lang w:eastAsia="es-ES"/>
        </w:rPr>
        <w:t>Los siguientes son ejemplos de cierres con y sin listas de argumentos y listas de variables divididas en varias líneas.</w:t>
      </w:r>
    </w:p>
    <w:p w:rsidR="00B803E6" w:rsidRDefault="00B803E6" w:rsidP="00B803E6">
      <w:pPr>
        <w:pStyle w:val="PSI-Normal"/>
        <w:rPr>
          <w:sz w:val="24"/>
          <w:szCs w:val="24"/>
          <w:lang w:eastAsia="es-E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1F7199"/>
          <w:spacing w:val="-5"/>
          <w:sz w:val="24"/>
          <w:szCs w:val="24"/>
          <w:bdr w:val="none" w:sz="0" w:space="0" w:color="auto" w:frame="1"/>
          <w:lang w:val="en-US"/>
        </w:rPr>
        <w:t>&lt;?php</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$longArgs_noVars = </w:t>
      </w:r>
      <w:r w:rsidRPr="00B803E6">
        <w:rPr>
          <w:rFonts w:ascii="Source Code Pro" w:eastAsia="Times New Roman" w:hAnsi="Source Code Pro" w:cs="Times New Roman"/>
          <w:b/>
          <w:bCs/>
          <w:color w:val="444444"/>
          <w:spacing w:val="-5"/>
          <w:sz w:val="24"/>
          <w:szCs w:val="24"/>
          <w:bdr w:val="none" w:sz="0" w:space="0" w:color="auto" w:frame="1"/>
          <w:lang w:val="en-US"/>
        </w:rPr>
        <w:t>function</w:t>
      </w:r>
      <w:r w:rsidRPr="00B803E6">
        <w:rPr>
          <w:rFonts w:ascii="Source Code Pro" w:eastAsia="Times New Roman" w:hAnsi="Source Code Pro" w:cs="Times New Roman"/>
          <w:color w:val="444444"/>
          <w:spacing w:val="-5"/>
          <w:sz w:val="24"/>
          <w:szCs w:val="24"/>
          <w:bdr w:val="none" w:sz="0" w:space="0" w:color="auto" w:frame="1"/>
          <w:lang w:val="en-US"/>
        </w:rPr>
        <w:t xml:space="preserve"> (</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$longerArgument,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$muchLongerArgument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w:t>
      </w: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   </w:t>
      </w:r>
      <w:r w:rsidRPr="00B803E6">
        <w:rPr>
          <w:rFonts w:ascii="Source Code Pro" w:eastAsia="Times New Roman" w:hAnsi="Source Code Pro" w:cs="Times New Roman"/>
          <w:color w:val="888888"/>
          <w:spacing w:val="-5"/>
          <w:sz w:val="24"/>
          <w:szCs w:val="24"/>
          <w:bdr w:val="none" w:sz="0" w:space="0" w:color="auto" w:frame="1"/>
          <w:lang w:val="en-US"/>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$noArgs_longVars = </w:t>
      </w:r>
      <w:r w:rsidRPr="00B803E6">
        <w:rPr>
          <w:rFonts w:ascii="Source Code Pro" w:eastAsia="Times New Roman" w:hAnsi="Source Code Pro" w:cs="Times New Roman"/>
          <w:b/>
          <w:bCs/>
          <w:color w:val="444444"/>
          <w:spacing w:val="-5"/>
          <w:sz w:val="24"/>
          <w:szCs w:val="24"/>
          <w:bdr w:val="none" w:sz="0" w:space="0" w:color="auto" w:frame="1"/>
          <w:lang w:val="en-US"/>
        </w:rPr>
        <w:t>function</w:t>
      </w:r>
      <w:r w:rsidRPr="00B803E6">
        <w:rPr>
          <w:rFonts w:ascii="Source Code Pro" w:eastAsia="Times New Roman" w:hAnsi="Source Code Pro" w:cs="Times New Roman"/>
          <w:color w:val="444444"/>
          <w:spacing w:val="-5"/>
          <w:sz w:val="24"/>
          <w:szCs w:val="24"/>
          <w:bdr w:val="none" w:sz="0" w:space="0" w:color="auto" w:frame="1"/>
          <w:lang w:val="en-US"/>
        </w:rPr>
        <w:t xml:space="preserve"> () </w:t>
      </w:r>
      <w:r w:rsidRPr="00B803E6">
        <w:rPr>
          <w:rFonts w:ascii="Source Code Pro" w:eastAsia="Times New Roman" w:hAnsi="Source Code Pro" w:cs="Times New Roman"/>
          <w:b/>
          <w:bCs/>
          <w:color w:val="880000"/>
          <w:spacing w:val="-5"/>
          <w:sz w:val="24"/>
          <w:szCs w:val="24"/>
          <w:bdr w:val="none" w:sz="0" w:space="0" w:color="auto" w:frame="1"/>
          <w:lang w:val="en-US"/>
        </w:rPr>
        <w:t>use</w:t>
      </w:r>
      <w:r w:rsidRPr="00B803E6">
        <w:rPr>
          <w:rFonts w:ascii="Source Code Pro" w:eastAsia="Times New Roman" w:hAnsi="Source Code Pro" w:cs="Times New Roman"/>
          <w:color w:val="444444"/>
          <w:spacing w:val="-5"/>
          <w:sz w:val="24"/>
          <w:szCs w:val="24"/>
          <w:bdr w:val="none" w:sz="0" w:space="0" w:color="auto" w:frame="1"/>
          <w:lang w:val="en-US"/>
        </w:rPr>
        <w:t xml:space="preserve"> (</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$longVar1,</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$longerVar2,</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$muchLongerVar3</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w:t>
      </w: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   </w:t>
      </w:r>
      <w:r w:rsidRPr="00B803E6">
        <w:rPr>
          <w:rFonts w:ascii="Source Code Pro" w:eastAsia="Times New Roman" w:hAnsi="Source Code Pro" w:cs="Times New Roman"/>
          <w:color w:val="888888"/>
          <w:spacing w:val="-5"/>
          <w:sz w:val="24"/>
          <w:szCs w:val="24"/>
          <w:bdr w:val="none" w:sz="0" w:space="0" w:color="auto" w:frame="1"/>
          <w:lang w:val="en-US"/>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$longArgs_longVars = </w:t>
      </w:r>
      <w:r w:rsidRPr="00B803E6">
        <w:rPr>
          <w:rFonts w:ascii="Source Code Pro" w:eastAsia="Times New Roman" w:hAnsi="Source Code Pro" w:cs="Times New Roman"/>
          <w:b/>
          <w:bCs/>
          <w:color w:val="444444"/>
          <w:spacing w:val="-5"/>
          <w:sz w:val="24"/>
          <w:szCs w:val="24"/>
          <w:bdr w:val="none" w:sz="0" w:space="0" w:color="auto" w:frame="1"/>
          <w:lang w:val="en-US"/>
        </w:rPr>
        <w:t>function</w:t>
      </w:r>
      <w:r w:rsidRPr="00B803E6">
        <w:rPr>
          <w:rFonts w:ascii="Source Code Pro" w:eastAsia="Times New Roman" w:hAnsi="Source Code Pro" w:cs="Times New Roman"/>
          <w:color w:val="444444"/>
          <w:spacing w:val="-5"/>
          <w:sz w:val="24"/>
          <w:szCs w:val="24"/>
          <w:bdr w:val="none" w:sz="0" w:space="0" w:color="auto" w:frame="1"/>
          <w:lang w:val="en-US"/>
        </w:rPr>
        <w:t xml:space="preserve"> (</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$longerArgument,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$muchLongerArgument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w:t>
      </w:r>
      <w:r w:rsidRPr="00B803E6">
        <w:rPr>
          <w:rFonts w:ascii="Source Code Pro" w:eastAsia="Times New Roman" w:hAnsi="Source Code Pro" w:cs="Times New Roman"/>
          <w:b/>
          <w:bCs/>
          <w:color w:val="880000"/>
          <w:spacing w:val="-5"/>
          <w:sz w:val="24"/>
          <w:szCs w:val="24"/>
          <w:bdr w:val="none" w:sz="0" w:space="0" w:color="auto" w:frame="1"/>
          <w:lang w:val="en-US"/>
        </w:rPr>
        <w:t>use</w:t>
      </w:r>
      <w:r w:rsidRPr="00B803E6">
        <w:rPr>
          <w:rFonts w:ascii="Source Code Pro" w:eastAsia="Times New Roman" w:hAnsi="Source Code Pro" w:cs="Times New Roman"/>
          <w:color w:val="444444"/>
          <w:spacing w:val="-5"/>
          <w:sz w:val="24"/>
          <w:szCs w:val="24"/>
          <w:bdr w:val="none" w:sz="0" w:space="0" w:color="auto" w:frame="1"/>
          <w:lang w:val="en-US"/>
        </w:rPr>
        <w:t xml:space="preserve"> (</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$longVar1,</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$longerVar2,</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$muchLongerVar3</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w:t>
      </w: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   </w:t>
      </w:r>
      <w:r w:rsidRPr="00B803E6">
        <w:rPr>
          <w:rFonts w:ascii="Source Code Pro" w:eastAsia="Times New Roman" w:hAnsi="Source Code Pro" w:cs="Times New Roman"/>
          <w:color w:val="888888"/>
          <w:spacing w:val="-5"/>
          <w:sz w:val="24"/>
          <w:szCs w:val="24"/>
          <w:bdr w:val="none" w:sz="0" w:space="0" w:color="auto" w:frame="1"/>
          <w:lang w:val="en-US"/>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$longArgs_shortVars = </w:t>
      </w:r>
      <w:r w:rsidRPr="00B803E6">
        <w:rPr>
          <w:rFonts w:ascii="Source Code Pro" w:eastAsia="Times New Roman" w:hAnsi="Source Code Pro" w:cs="Times New Roman"/>
          <w:b/>
          <w:bCs/>
          <w:color w:val="444444"/>
          <w:spacing w:val="-5"/>
          <w:sz w:val="24"/>
          <w:szCs w:val="24"/>
          <w:bdr w:val="none" w:sz="0" w:space="0" w:color="auto" w:frame="1"/>
          <w:lang w:val="en-US"/>
        </w:rPr>
        <w:t>function</w:t>
      </w:r>
      <w:r w:rsidRPr="00B803E6">
        <w:rPr>
          <w:rFonts w:ascii="Source Code Pro" w:eastAsia="Times New Roman" w:hAnsi="Source Code Pro" w:cs="Times New Roman"/>
          <w:color w:val="444444"/>
          <w:spacing w:val="-5"/>
          <w:sz w:val="24"/>
          <w:szCs w:val="24"/>
          <w:bdr w:val="none" w:sz="0" w:space="0" w:color="auto" w:frame="1"/>
          <w:lang w:val="en-US"/>
        </w:rPr>
        <w:t xml:space="preserve"> (</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$longerArgument,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$muchLongerArgument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bdr w:val="none" w:sz="0" w:space="0" w:color="auto" w:frame="1"/>
          <w:lang w:val="en-US"/>
        </w:rPr>
        <w:t xml:space="preserve">) </w:t>
      </w:r>
      <w:r w:rsidRPr="00B803E6">
        <w:rPr>
          <w:rFonts w:ascii="Source Code Pro" w:eastAsia="Times New Roman" w:hAnsi="Source Code Pro" w:cs="Times New Roman"/>
          <w:b/>
          <w:bCs/>
          <w:color w:val="880000"/>
          <w:spacing w:val="-5"/>
          <w:sz w:val="24"/>
          <w:szCs w:val="24"/>
          <w:bdr w:val="none" w:sz="0" w:space="0" w:color="auto" w:frame="1"/>
          <w:lang w:val="en-US"/>
        </w:rPr>
        <w:t>use</w:t>
      </w:r>
      <w:r w:rsidRPr="00B803E6">
        <w:rPr>
          <w:rFonts w:ascii="Source Code Pro" w:eastAsia="Times New Roman" w:hAnsi="Source Code Pro" w:cs="Times New Roman"/>
          <w:color w:val="444444"/>
          <w:spacing w:val="-5"/>
          <w:sz w:val="24"/>
          <w:szCs w:val="24"/>
          <w:bdr w:val="none" w:sz="0" w:space="0" w:color="auto" w:frame="1"/>
          <w:lang w:val="en-US"/>
        </w:rPr>
        <w:t xml:space="preserve"> ($var1) </w:t>
      </w: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   </w:t>
      </w:r>
      <w:r w:rsidRPr="00B803E6">
        <w:rPr>
          <w:rFonts w:ascii="Source Code Pro" w:eastAsia="Times New Roman" w:hAnsi="Source Code Pro" w:cs="Times New Roman"/>
          <w:color w:val="888888"/>
          <w:spacing w:val="-5"/>
          <w:sz w:val="24"/>
          <w:szCs w:val="24"/>
          <w:bdr w:val="none" w:sz="0" w:space="0" w:color="auto" w:frame="1"/>
          <w:lang w:val="en-US"/>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n-US"/>
        </w:rPr>
      </w:pPr>
      <w:r w:rsidRPr="00B803E6">
        <w:rPr>
          <w:rFonts w:ascii="Source Code Pro" w:eastAsia="Times New Roman" w:hAnsi="Source Code Pro" w:cs="Times New Roman"/>
          <w:color w:val="444444"/>
          <w:spacing w:val="-5"/>
          <w:sz w:val="24"/>
          <w:szCs w:val="24"/>
          <w:shd w:val="clear" w:color="auto" w:fill="FFFFFF"/>
          <w:lang w:val="en-US"/>
        </w:rPr>
        <w:lastRenderedPageBreak/>
        <w:t xml:space="preserve">$shortArgs_longVars = </w:t>
      </w:r>
      <w:r w:rsidRPr="00B803E6">
        <w:rPr>
          <w:rFonts w:ascii="Source Code Pro" w:eastAsia="Times New Roman" w:hAnsi="Source Code Pro" w:cs="Times New Roman"/>
          <w:b/>
          <w:bCs/>
          <w:color w:val="444444"/>
          <w:spacing w:val="-5"/>
          <w:sz w:val="24"/>
          <w:szCs w:val="24"/>
          <w:bdr w:val="none" w:sz="0" w:space="0" w:color="auto" w:frame="1"/>
          <w:lang w:val="en-US"/>
        </w:rPr>
        <w:t>function</w:t>
      </w:r>
      <w:r w:rsidRPr="00B803E6">
        <w:rPr>
          <w:rFonts w:ascii="Source Code Pro" w:eastAsia="Times New Roman" w:hAnsi="Source Code Pro" w:cs="Times New Roman"/>
          <w:color w:val="444444"/>
          <w:spacing w:val="-5"/>
          <w:sz w:val="24"/>
          <w:szCs w:val="24"/>
          <w:bdr w:val="none" w:sz="0" w:space="0" w:color="auto" w:frame="1"/>
          <w:lang w:val="en-US"/>
        </w:rPr>
        <w:t xml:space="preserve"> ($arg) </w:t>
      </w:r>
      <w:r w:rsidRPr="00B803E6">
        <w:rPr>
          <w:rFonts w:ascii="Source Code Pro" w:eastAsia="Times New Roman" w:hAnsi="Source Code Pro" w:cs="Times New Roman"/>
          <w:b/>
          <w:bCs/>
          <w:color w:val="880000"/>
          <w:spacing w:val="-5"/>
          <w:sz w:val="24"/>
          <w:szCs w:val="24"/>
          <w:bdr w:val="none" w:sz="0" w:space="0" w:color="auto" w:frame="1"/>
          <w:lang w:val="en-US"/>
        </w:rPr>
        <w:t>use</w:t>
      </w:r>
      <w:r w:rsidRPr="00B803E6">
        <w:rPr>
          <w:rFonts w:ascii="Source Code Pro" w:eastAsia="Times New Roman" w:hAnsi="Source Code Pro" w:cs="Times New Roman"/>
          <w:color w:val="444444"/>
          <w:spacing w:val="-5"/>
          <w:sz w:val="24"/>
          <w:szCs w:val="24"/>
          <w:bdr w:val="none" w:sz="0" w:space="0" w:color="auto" w:frame="1"/>
          <w:lang w:val="en-US"/>
        </w:rPr>
        <w:t xml:space="preserve"> (</w:t>
      </w:r>
    </w:p>
    <w:p w:rsidR="00B803E6" w:rsidRPr="00274B9A"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B803E6">
        <w:rPr>
          <w:rFonts w:ascii="Source Code Pro" w:eastAsia="Times New Roman" w:hAnsi="Source Code Pro" w:cs="Times New Roman"/>
          <w:color w:val="444444"/>
          <w:spacing w:val="-5"/>
          <w:sz w:val="24"/>
          <w:szCs w:val="24"/>
          <w:bdr w:val="none" w:sz="0" w:space="0" w:color="auto" w:frame="1"/>
          <w:lang w:val="en-US"/>
        </w:rPr>
        <w:t xml:space="preserve">    </w:t>
      </w:r>
      <w:r w:rsidRPr="00274B9A">
        <w:rPr>
          <w:rFonts w:ascii="Source Code Pro" w:eastAsia="Times New Roman" w:hAnsi="Source Code Pro" w:cs="Times New Roman"/>
          <w:color w:val="444444"/>
          <w:spacing w:val="-5"/>
          <w:sz w:val="24"/>
          <w:szCs w:val="24"/>
          <w:bdr w:val="none" w:sz="0" w:space="0" w:color="auto" w:frame="1"/>
          <w:lang w:val="es-AR"/>
        </w:rPr>
        <w:t>$longVar1,</w:t>
      </w:r>
    </w:p>
    <w:p w:rsidR="00B803E6" w:rsidRPr="00274B9A"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274B9A">
        <w:rPr>
          <w:rFonts w:ascii="Source Code Pro" w:eastAsia="Times New Roman" w:hAnsi="Source Code Pro" w:cs="Times New Roman"/>
          <w:color w:val="444444"/>
          <w:spacing w:val="-5"/>
          <w:sz w:val="24"/>
          <w:szCs w:val="24"/>
          <w:bdr w:val="none" w:sz="0" w:space="0" w:color="auto" w:frame="1"/>
          <w:lang w:val="es-AR"/>
        </w:rPr>
        <w:t xml:space="preserve">    $longerVar2,</w:t>
      </w:r>
    </w:p>
    <w:p w:rsidR="00B803E6" w:rsidRPr="00274B9A" w:rsidRDefault="00B803E6" w:rsidP="00B803E6">
      <w:pPr>
        <w:spacing w:before="0" w:line="240" w:lineRule="auto"/>
        <w:ind w:left="0" w:firstLine="0"/>
        <w:rPr>
          <w:rFonts w:ascii="Source Code Pro" w:eastAsia="Times New Roman" w:hAnsi="Source Code Pro" w:cs="Times New Roman"/>
          <w:color w:val="444444"/>
          <w:spacing w:val="-5"/>
          <w:sz w:val="24"/>
          <w:szCs w:val="24"/>
          <w:bdr w:val="none" w:sz="0" w:space="0" w:color="auto" w:frame="1"/>
          <w:lang w:val="es-AR"/>
        </w:rPr>
      </w:pPr>
      <w:r w:rsidRPr="00274B9A">
        <w:rPr>
          <w:rFonts w:ascii="Source Code Pro" w:eastAsia="Times New Roman" w:hAnsi="Source Code Pro" w:cs="Times New Roman"/>
          <w:color w:val="444444"/>
          <w:spacing w:val="-5"/>
          <w:sz w:val="24"/>
          <w:szCs w:val="24"/>
          <w:bdr w:val="none" w:sz="0" w:space="0" w:color="auto" w:frame="1"/>
          <w:lang w:val="es-AR"/>
        </w:rPr>
        <w:t xml:space="preserve">    $muchLongerVar3</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444444"/>
          <w:spacing w:val="-5"/>
          <w:sz w:val="24"/>
          <w:szCs w:val="24"/>
          <w:bdr w:val="none" w:sz="0" w:space="0" w:color="auto" w:frame="1"/>
          <w:lang w:val="es-AR"/>
        </w:rPr>
        <w:t xml:space="preserve">) </w:t>
      </w:r>
      <w:r w:rsidRPr="00B803E6">
        <w:rPr>
          <w:rFonts w:ascii="Source Code Pro" w:eastAsia="Times New Roman" w:hAnsi="Source Code Pro" w:cs="Times New Roman"/>
          <w:color w:val="444444"/>
          <w:spacing w:val="-5"/>
          <w:sz w:val="24"/>
          <w:szCs w:val="24"/>
          <w:shd w:val="clear" w:color="auto" w:fill="FFFFFF"/>
          <w:lang w:val="es-AR"/>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B803E6">
        <w:rPr>
          <w:rFonts w:ascii="Source Code Pro" w:eastAsia="Times New Roman" w:hAnsi="Source Code Pro" w:cs="Times New Roman"/>
          <w:color w:val="444444"/>
          <w:spacing w:val="-5"/>
          <w:sz w:val="24"/>
          <w:szCs w:val="24"/>
          <w:shd w:val="clear" w:color="auto" w:fill="FFFFFF"/>
          <w:lang w:val="es-AR"/>
        </w:rPr>
        <w:t xml:space="preserve">   </w:t>
      </w:r>
      <w:r w:rsidRPr="00274B9A">
        <w:rPr>
          <w:rFonts w:ascii="Source Code Pro" w:eastAsia="Times New Roman" w:hAnsi="Source Code Pro" w:cs="Times New Roman"/>
          <w:color w:val="888888"/>
          <w:spacing w:val="-5"/>
          <w:sz w:val="24"/>
          <w:szCs w:val="24"/>
          <w:bdr w:val="none" w:sz="0" w:space="0" w:color="auto" w:frame="1"/>
          <w:lang w:val="es-AR"/>
        </w:rPr>
        <w:t>// body</w:t>
      </w:r>
    </w:p>
    <w:p w:rsidR="00B803E6" w:rsidRPr="00B803E6" w:rsidRDefault="00B803E6" w:rsidP="00B803E6">
      <w:pPr>
        <w:pStyle w:val="PSI-Normal"/>
        <w:rPr>
          <w:rFonts w:ascii="Source Code Pro" w:hAnsi="Source Code Pro"/>
          <w:sz w:val="24"/>
          <w:szCs w:val="24"/>
          <w:lang w:eastAsia="es-ES"/>
        </w:rPr>
      </w:pPr>
      <w:r w:rsidRPr="00274B9A">
        <w:rPr>
          <w:rFonts w:ascii="Source Code Pro" w:eastAsia="Times New Roman" w:hAnsi="Source Code Pro" w:cs="Times New Roman"/>
          <w:color w:val="444444"/>
          <w:spacing w:val="-5"/>
          <w:sz w:val="24"/>
          <w:szCs w:val="24"/>
          <w:shd w:val="clear" w:color="auto" w:fill="FFFFFF"/>
        </w:rPr>
        <w:t>};</w:t>
      </w:r>
    </w:p>
    <w:p w:rsidR="00D97895" w:rsidRDefault="00D97895" w:rsidP="00D97895">
      <w:pPr>
        <w:pStyle w:val="PSI-Ttulo1"/>
        <w:rPr>
          <w:lang w:eastAsia="es-ES"/>
        </w:rPr>
      </w:pPr>
    </w:p>
    <w:p w:rsidR="00B803E6" w:rsidRDefault="00B803E6" w:rsidP="00D97895">
      <w:pPr>
        <w:pStyle w:val="PSI-Ttulo1"/>
        <w:rPr>
          <w:lang w:eastAsia="es-ES"/>
        </w:rPr>
      </w:pPr>
    </w:p>
    <w:p w:rsidR="00B803E6" w:rsidRDefault="00B803E6" w:rsidP="00B803E6">
      <w:pPr>
        <w:pStyle w:val="PSI-Normal"/>
        <w:rPr>
          <w:lang w:eastAsia="es-ES"/>
        </w:rPr>
      </w:pPr>
      <w:r w:rsidRPr="00B803E6">
        <w:rPr>
          <w:lang w:eastAsia="es-ES"/>
        </w:rPr>
        <w:t>Tenga en cuenta que las reglas de formato también se aplican cuando el cierre se usa directamente en una función o llamada a un método como argumento.</w:t>
      </w:r>
    </w:p>
    <w:p w:rsidR="00B803E6" w:rsidRDefault="00B803E6" w:rsidP="00B803E6">
      <w:pPr>
        <w:pStyle w:val="PSI-Normal"/>
        <w:rPr>
          <w:lang w:eastAsia="es-E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1F7199"/>
          <w:spacing w:val="-5"/>
          <w:sz w:val="24"/>
          <w:szCs w:val="24"/>
          <w:bdr w:val="none" w:sz="0" w:space="0" w:color="auto" w:frame="1"/>
          <w:lang w:val="en-US"/>
        </w:rPr>
        <w:t>&lt;?php</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$foo-&gt;bar(</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    $arg1,</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n-US"/>
        </w:rPr>
      </w:pPr>
      <w:r w:rsidRPr="00B803E6">
        <w:rPr>
          <w:rFonts w:ascii="Source Code Pro" w:eastAsia="Times New Roman" w:hAnsi="Source Code Pro" w:cs="Times New Roman"/>
          <w:color w:val="444444"/>
          <w:spacing w:val="-5"/>
          <w:sz w:val="24"/>
          <w:szCs w:val="24"/>
          <w:shd w:val="clear" w:color="auto" w:fill="FFFFFF"/>
          <w:lang w:val="en-US"/>
        </w:rPr>
        <w:t xml:space="preserve">    </w:t>
      </w:r>
      <w:r w:rsidRPr="00B803E6">
        <w:rPr>
          <w:rFonts w:ascii="Source Code Pro" w:eastAsia="Times New Roman" w:hAnsi="Source Code Pro" w:cs="Times New Roman"/>
          <w:b/>
          <w:bCs/>
          <w:color w:val="444444"/>
          <w:spacing w:val="-5"/>
          <w:sz w:val="24"/>
          <w:szCs w:val="24"/>
          <w:bdr w:val="none" w:sz="0" w:space="0" w:color="auto" w:frame="1"/>
          <w:lang w:val="en-US"/>
        </w:rPr>
        <w:t>function</w:t>
      </w:r>
      <w:r w:rsidRPr="00B803E6">
        <w:rPr>
          <w:rFonts w:ascii="Source Code Pro" w:eastAsia="Times New Roman" w:hAnsi="Source Code Pro" w:cs="Times New Roman"/>
          <w:color w:val="444444"/>
          <w:spacing w:val="-5"/>
          <w:sz w:val="24"/>
          <w:szCs w:val="24"/>
          <w:bdr w:val="none" w:sz="0" w:space="0" w:color="auto" w:frame="1"/>
          <w:lang w:val="en-US"/>
        </w:rPr>
        <w:t xml:space="preserve"> ($arg2) </w:t>
      </w:r>
      <w:r w:rsidRPr="00B803E6">
        <w:rPr>
          <w:rFonts w:ascii="Source Code Pro" w:eastAsia="Times New Roman" w:hAnsi="Source Code Pro" w:cs="Times New Roman"/>
          <w:b/>
          <w:bCs/>
          <w:color w:val="880000"/>
          <w:spacing w:val="-5"/>
          <w:sz w:val="24"/>
          <w:szCs w:val="24"/>
          <w:bdr w:val="none" w:sz="0" w:space="0" w:color="auto" w:frame="1"/>
          <w:lang w:val="en-US"/>
        </w:rPr>
        <w:t>use</w:t>
      </w:r>
      <w:r w:rsidRPr="00B803E6">
        <w:rPr>
          <w:rFonts w:ascii="Source Code Pro" w:eastAsia="Times New Roman" w:hAnsi="Source Code Pro" w:cs="Times New Roman"/>
          <w:color w:val="444444"/>
          <w:spacing w:val="-5"/>
          <w:sz w:val="24"/>
          <w:szCs w:val="24"/>
          <w:bdr w:val="none" w:sz="0" w:space="0" w:color="auto" w:frame="1"/>
          <w:lang w:val="en-US"/>
        </w:rPr>
        <w:t xml:space="preserve"> ($var1) </w:t>
      </w:r>
      <w:r w:rsidRPr="00B803E6">
        <w:rPr>
          <w:rFonts w:ascii="Source Code Pro" w:eastAsia="Times New Roman" w:hAnsi="Source Code Pro" w:cs="Times New Roman"/>
          <w:color w:val="444444"/>
          <w:spacing w:val="-5"/>
          <w:sz w:val="24"/>
          <w:szCs w:val="24"/>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B803E6">
        <w:rPr>
          <w:rFonts w:ascii="Source Code Pro" w:eastAsia="Times New Roman" w:hAnsi="Source Code Pro" w:cs="Times New Roman"/>
          <w:color w:val="444444"/>
          <w:spacing w:val="-5"/>
          <w:sz w:val="24"/>
          <w:szCs w:val="24"/>
          <w:shd w:val="clear" w:color="auto" w:fill="FFFFFF"/>
          <w:lang w:val="en-US"/>
        </w:rPr>
        <w:t xml:space="preserve">        </w:t>
      </w:r>
      <w:r w:rsidRPr="00274B9A">
        <w:rPr>
          <w:rFonts w:ascii="Source Code Pro" w:eastAsia="Times New Roman" w:hAnsi="Source Code Pro" w:cs="Times New Roman"/>
          <w:color w:val="888888"/>
          <w:spacing w:val="-5"/>
          <w:sz w:val="24"/>
          <w:szCs w:val="24"/>
          <w:bdr w:val="none" w:sz="0" w:space="0" w:color="auto" w:frame="1"/>
          <w:lang w:val="es-AR"/>
        </w:rPr>
        <w:t>// body</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B803E6">
        <w:rPr>
          <w:rFonts w:ascii="Source Code Pro" w:eastAsia="Times New Roman" w:hAnsi="Source Code Pro" w:cs="Times New Roman"/>
          <w:color w:val="444444"/>
          <w:spacing w:val="-5"/>
          <w:sz w:val="24"/>
          <w:szCs w:val="24"/>
          <w:shd w:val="clear" w:color="auto" w:fill="FFFFFF"/>
          <w:lang w:val="es-AR"/>
        </w:rPr>
        <w:t xml:space="preserve">    },</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B803E6">
        <w:rPr>
          <w:rFonts w:ascii="Source Code Pro" w:eastAsia="Times New Roman" w:hAnsi="Source Code Pro" w:cs="Times New Roman"/>
          <w:color w:val="444444"/>
          <w:spacing w:val="-5"/>
          <w:sz w:val="24"/>
          <w:szCs w:val="24"/>
          <w:shd w:val="clear" w:color="auto" w:fill="FFFFFF"/>
          <w:lang w:val="es-AR"/>
        </w:rPr>
        <w:t xml:space="preserve">    $arg3</w:t>
      </w:r>
    </w:p>
    <w:p w:rsidR="00B803E6" w:rsidRPr="00B803E6" w:rsidRDefault="00B803E6" w:rsidP="00B803E6">
      <w:pPr>
        <w:pStyle w:val="PSI-Normal"/>
        <w:rPr>
          <w:rFonts w:ascii="Source Code Pro" w:hAnsi="Source Code Pro"/>
          <w:lang w:eastAsia="es-ES"/>
        </w:rPr>
      </w:pPr>
      <w:r w:rsidRPr="00274B9A">
        <w:rPr>
          <w:rFonts w:ascii="Source Code Pro" w:eastAsia="Times New Roman" w:hAnsi="Source Code Pro" w:cs="Times New Roman"/>
          <w:color w:val="444444"/>
          <w:spacing w:val="-5"/>
          <w:sz w:val="24"/>
          <w:szCs w:val="24"/>
          <w:shd w:val="clear" w:color="auto" w:fill="FFFFFF"/>
        </w:rPr>
        <w:t>);</w:t>
      </w:r>
    </w:p>
    <w:p w:rsidR="00B803E6" w:rsidRDefault="00B803E6" w:rsidP="00D97895">
      <w:pPr>
        <w:pStyle w:val="PSI-Ttulo1"/>
        <w:rPr>
          <w:lang w:eastAsia="es-ES"/>
        </w:rPr>
      </w:pPr>
    </w:p>
    <w:p w:rsidR="008E55C2" w:rsidRDefault="008E55C2" w:rsidP="00D97895">
      <w:pPr>
        <w:pStyle w:val="PSI-Ttulo1"/>
        <w:rPr>
          <w:lang w:eastAsia="es-ES"/>
        </w:rPr>
      </w:pPr>
    </w:p>
    <w:p w:rsidR="00B803E6" w:rsidRDefault="00B803E6" w:rsidP="00B803E6">
      <w:pPr>
        <w:pStyle w:val="PSI-Ttulo2"/>
        <w:rPr>
          <w:lang w:eastAsia="es-ES"/>
        </w:rPr>
      </w:pPr>
      <w:bookmarkStart w:id="52" w:name="_Toc72875468"/>
      <w:r>
        <w:rPr>
          <w:lang w:eastAsia="es-ES"/>
        </w:rPr>
        <w:t>8. Clases anónimas</w:t>
      </w:r>
      <w:bookmarkEnd w:id="52"/>
    </w:p>
    <w:p w:rsidR="00B803E6" w:rsidRDefault="00B803E6" w:rsidP="00B803E6">
      <w:pPr>
        <w:pStyle w:val="PSI-Normal"/>
        <w:rPr>
          <w:lang w:eastAsia="es-ES"/>
        </w:rPr>
      </w:pPr>
      <w:r>
        <w:rPr>
          <w:lang w:eastAsia="es-ES"/>
        </w:rPr>
        <w:t>Las clases anónimas DEBEN seguir las mismas pautas y principios que los cierres en la sección anterior.</w:t>
      </w:r>
    </w:p>
    <w:p w:rsidR="00B803E6" w:rsidRDefault="00B803E6" w:rsidP="00B803E6">
      <w:pPr>
        <w:pStyle w:val="PSI-Normal"/>
        <w:rPr>
          <w:lang w:eastAsia="es-ES"/>
        </w:rPr>
      </w:pPr>
    </w:p>
    <w:p w:rsidR="008E55C2" w:rsidRDefault="008E55C2" w:rsidP="00B803E6">
      <w:pPr>
        <w:pStyle w:val="PSI-Normal"/>
        <w:rPr>
          <w:lang w:eastAsia="es-E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r w:rsidRPr="00274B9A">
        <w:rPr>
          <w:rFonts w:ascii="Source Code Pro" w:eastAsia="Times New Roman" w:hAnsi="Source Code Pro" w:cs="Times New Roman"/>
          <w:color w:val="1F7199"/>
          <w:spacing w:val="-5"/>
          <w:sz w:val="24"/>
          <w:szCs w:val="24"/>
          <w:bdr w:val="none" w:sz="0" w:space="0" w:color="auto" w:frame="1"/>
          <w:lang w:val="es-AR"/>
        </w:rPr>
        <w:t>&lt;?php</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4"/>
          <w:szCs w:val="24"/>
          <w:shd w:val="clear" w:color="auto" w:fill="FFFFFF"/>
          <w:lang w:val="es-AR"/>
        </w:rPr>
      </w:pPr>
    </w:p>
    <w:p w:rsidR="00B803E6" w:rsidRPr="00274B9A" w:rsidRDefault="00B803E6" w:rsidP="00B803E6">
      <w:pPr>
        <w:pStyle w:val="PSI-Normal"/>
        <w:rPr>
          <w:rFonts w:ascii="Source Code Pro" w:eastAsia="Times New Roman" w:hAnsi="Source Code Pro" w:cs="Times New Roman"/>
          <w:color w:val="444444"/>
          <w:spacing w:val="-5"/>
          <w:sz w:val="24"/>
          <w:szCs w:val="24"/>
          <w:shd w:val="clear" w:color="auto" w:fill="FFFFFF"/>
        </w:rPr>
      </w:pPr>
      <w:r w:rsidRPr="00274B9A">
        <w:rPr>
          <w:rFonts w:ascii="Source Code Pro" w:eastAsia="Times New Roman" w:hAnsi="Source Code Pro" w:cs="Times New Roman"/>
          <w:color w:val="444444"/>
          <w:spacing w:val="-5"/>
          <w:sz w:val="24"/>
          <w:szCs w:val="24"/>
          <w:shd w:val="clear" w:color="auto" w:fill="FFFFFF"/>
        </w:rPr>
        <w:t xml:space="preserve">$instance = </w:t>
      </w:r>
      <w:r w:rsidRPr="00274B9A">
        <w:rPr>
          <w:rFonts w:ascii="Source Code Pro" w:eastAsia="Times New Roman" w:hAnsi="Source Code Pro" w:cs="Times New Roman"/>
          <w:b/>
          <w:bCs/>
          <w:color w:val="444444"/>
          <w:spacing w:val="-5"/>
          <w:sz w:val="24"/>
          <w:szCs w:val="24"/>
          <w:bdr w:val="none" w:sz="0" w:space="0" w:color="auto" w:frame="1"/>
        </w:rPr>
        <w:t>new</w:t>
      </w:r>
      <w:r w:rsidRPr="00274B9A">
        <w:rPr>
          <w:rFonts w:ascii="Source Code Pro" w:eastAsia="Times New Roman" w:hAnsi="Source Code Pro" w:cs="Times New Roman"/>
          <w:color w:val="444444"/>
          <w:spacing w:val="-5"/>
          <w:sz w:val="24"/>
          <w:szCs w:val="24"/>
          <w:shd w:val="clear" w:color="auto" w:fill="FFFFFF"/>
        </w:rPr>
        <w:t xml:space="preserve"> </w:t>
      </w:r>
      <w:r w:rsidRPr="00274B9A">
        <w:rPr>
          <w:rFonts w:ascii="Source Code Pro" w:eastAsia="Times New Roman" w:hAnsi="Source Code Pro" w:cs="Times New Roman"/>
          <w:b/>
          <w:bCs/>
          <w:color w:val="444444"/>
          <w:spacing w:val="-5"/>
          <w:sz w:val="24"/>
          <w:szCs w:val="24"/>
          <w:bdr w:val="none" w:sz="0" w:space="0" w:color="auto" w:frame="1"/>
        </w:rPr>
        <w:t>class</w:t>
      </w:r>
      <w:r w:rsidRPr="00274B9A">
        <w:rPr>
          <w:rFonts w:ascii="Source Code Pro" w:eastAsia="Times New Roman" w:hAnsi="Source Code Pro" w:cs="Times New Roman"/>
          <w:color w:val="444444"/>
          <w:spacing w:val="-5"/>
          <w:sz w:val="24"/>
          <w:szCs w:val="24"/>
          <w:bdr w:val="none" w:sz="0" w:space="0" w:color="auto" w:frame="1"/>
        </w:rPr>
        <w:t xml:space="preserve"> </w:t>
      </w:r>
      <w:r w:rsidRPr="00274B9A">
        <w:rPr>
          <w:rFonts w:ascii="Source Code Pro" w:eastAsia="Times New Roman" w:hAnsi="Source Code Pro" w:cs="Times New Roman"/>
          <w:color w:val="444444"/>
          <w:spacing w:val="-5"/>
          <w:sz w:val="24"/>
          <w:szCs w:val="24"/>
          <w:shd w:val="clear" w:color="auto" w:fill="FFFFFF"/>
        </w:rPr>
        <w:t>{};</w:t>
      </w:r>
    </w:p>
    <w:p w:rsidR="00B803E6" w:rsidRDefault="00B803E6" w:rsidP="00D97895">
      <w:pPr>
        <w:pStyle w:val="PSI-Ttulo1"/>
        <w:rPr>
          <w:lang w:eastAsia="es-ES"/>
        </w:rPr>
      </w:pPr>
    </w:p>
    <w:p w:rsidR="00B803E6" w:rsidRDefault="00B803E6" w:rsidP="00B803E6">
      <w:pPr>
        <w:pStyle w:val="PSI-Normal"/>
        <w:rPr>
          <w:lang w:eastAsia="es-ES"/>
        </w:rPr>
      </w:pPr>
      <w:r w:rsidRPr="00B803E6">
        <w:rPr>
          <w:lang w:eastAsia="es-ES"/>
        </w:rPr>
        <w:t>La llave de apertura PUEDE estar en la misma línea que la palabra clave</w:t>
      </w:r>
      <w:r>
        <w:rPr>
          <w:lang w:eastAsia="es-ES"/>
        </w:rPr>
        <w:t xml:space="preserve"> </w:t>
      </w:r>
      <w:r w:rsidRPr="00B803E6">
        <w:rPr>
          <w:lang w:eastAsia="es-ES"/>
        </w:rPr>
        <w:t>class</w:t>
      </w:r>
      <w:r w:rsidRPr="00B803E6">
        <w:rPr>
          <w:lang w:eastAsia="es-ES"/>
        </w:rPr>
        <w:t xml:space="preserve"> siempre que la lista de interfaces</w:t>
      </w:r>
      <w:r>
        <w:rPr>
          <w:lang w:eastAsia="es-ES"/>
        </w:rPr>
        <w:t xml:space="preserve"> </w:t>
      </w:r>
      <w:r w:rsidRPr="00B803E6">
        <w:rPr>
          <w:lang w:eastAsia="es-ES"/>
        </w:rPr>
        <w:t>implements</w:t>
      </w:r>
      <w:r w:rsidRPr="00B803E6">
        <w:rPr>
          <w:lang w:eastAsia="es-ES"/>
        </w:rPr>
        <w:t xml:space="preserve"> no se ajuste. Si la lista de interfaces se ajusta, la llave DEBE colocarse en la línea que sigue inmediatamente a la última interfaz.</w:t>
      </w:r>
    </w:p>
    <w:p w:rsidR="00B803E6" w:rsidRDefault="00B803E6" w:rsidP="00B803E6">
      <w:pPr>
        <w:pStyle w:val="PSI-Normal"/>
        <w:rPr>
          <w:lang w:eastAsia="es-E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1F7199"/>
          <w:spacing w:val="-5"/>
          <w:sz w:val="20"/>
          <w:szCs w:val="20"/>
          <w:bdr w:val="none" w:sz="0" w:space="0" w:color="auto" w:frame="1"/>
          <w:lang w:val="en-US"/>
        </w:rPr>
        <w:lastRenderedPageBreak/>
        <w:t>&lt;?php</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888888"/>
          <w:spacing w:val="-5"/>
          <w:sz w:val="20"/>
          <w:szCs w:val="20"/>
          <w:bdr w:val="none" w:sz="0" w:space="0" w:color="auto" w:frame="1"/>
          <w:lang w:val="en-US"/>
        </w:rPr>
        <w:t>// Brace on the same line</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444444"/>
          <w:spacing w:val="-5"/>
          <w:sz w:val="20"/>
          <w:szCs w:val="20"/>
          <w:shd w:val="clear" w:color="auto" w:fill="FFFFFF"/>
          <w:lang w:val="en-US"/>
        </w:rPr>
        <w:t xml:space="preserve">$instance = </w:t>
      </w:r>
      <w:r w:rsidRPr="00B803E6">
        <w:rPr>
          <w:rFonts w:ascii="Source Code Pro" w:eastAsia="Times New Roman" w:hAnsi="Source Code Pro" w:cs="Times New Roman"/>
          <w:b/>
          <w:bCs/>
          <w:color w:val="444444"/>
          <w:spacing w:val="-5"/>
          <w:sz w:val="20"/>
          <w:szCs w:val="20"/>
          <w:bdr w:val="none" w:sz="0" w:space="0" w:color="auto" w:frame="1"/>
          <w:lang w:val="en-US"/>
        </w:rPr>
        <w:t>new</w:t>
      </w:r>
      <w:r w:rsidRPr="00B803E6">
        <w:rPr>
          <w:rFonts w:ascii="Source Code Pro" w:eastAsia="Times New Roman" w:hAnsi="Source Code Pro" w:cs="Times New Roman"/>
          <w:color w:val="444444"/>
          <w:spacing w:val="-5"/>
          <w:sz w:val="20"/>
          <w:szCs w:val="20"/>
          <w:shd w:val="clear" w:color="auto" w:fill="FFFFFF"/>
          <w:lang w:val="en-US"/>
        </w:rPr>
        <w:t xml:space="preserve"> </w:t>
      </w:r>
      <w:r w:rsidRPr="00B803E6">
        <w:rPr>
          <w:rFonts w:ascii="Source Code Pro" w:eastAsia="Times New Roman" w:hAnsi="Source Code Pro" w:cs="Times New Roman"/>
          <w:b/>
          <w:bCs/>
          <w:color w:val="444444"/>
          <w:spacing w:val="-5"/>
          <w:sz w:val="20"/>
          <w:szCs w:val="20"/>
          <w:bdr w:val="none" w:sz="0" w:space="0" w:color="auto" w:frame="1"/>
          <w:lang w:val="en-US"/>
        </w:rPr>
        <w:t>class</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444444"/>
          <w:spacing w:val="-5"/>
          <w:sz w:val="20"/>
          <w:szCs w:val="20"/>
          <w:bdr w:val="none" w:sz="0" w:space="0" w:color="auto" w:frame="1"/>
          <w:lang w:val="en-US"/>
        </w:rPr>
        <w:t>extends</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880000"/>
          <w:spacing w:val="-5"/>
          <w:sz w:val="20"/>
          <w:szCs w:val="20"/>
          <w:bdr w:val="none" w:sz="0" w:space="0" w:color="auto" w:frame="1"/>
          <w:lang w:val="en-US"/>
        </w:rPr>
        <w:t>Foo</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444444"/>
          <w:spacing w:val="-5"/>
          <w:sz w:val="20"/>
          <w:szCs w:val="20"/>
          <w:bdr w:val="none" w:sz="0" w:space="0" w:color="auto" w:frame="1"/>
          <w:lang w:val="en-US"/>
        </w:rPr>
        <w:t>implements</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880000"/>
          <w:spacing w:val="-5"/>
          <w:sz w:val="20"/>
          <w:szCs w:val="20"/>
          <w:bdr w:val="none" w:sz="0" w:space="0" w:color="auto" w:frame="1"/>
          <w:lang w:val="en-US"/>
        </w:rPr>
        <w:t>HandleableInterface</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color w:val="444444"/>
          <w:spacing w:val="-5"/>
          <w:sz w:val="20"/>
          <w:szCs w:val="20"/>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444444"/>
          <w:spacing w:val="-5"/>
          <w:sz w:val="20"/>
          <w:szCs w:val="20"/>
          <w:shd w:val="clear" w:color="auto" w:fill="FFFFFF"/>
          <w:lang w:val="en-US"/>
        </w:rPr>
        <w:t xml:space="preserve">    </w:t>
      </w:r>
      <w:r w:rsidRPr="00B803E6">
        <w:rPr>
          <w:rFonts w:ascii="Source Code Pro" w:eastAsia="Times New Roman" w:hAnsi="Source Code Pro" w:cs="Times New Roman"/>
          <w:color w:val="888888"/>
          <w:spacing w:val="-5"/>
          <w:sz w:val="20"/>
          <w:szCs w:val="20"/>
          <w:bdr w:val="none" w:sz="0" w:space="0" w:color="auto" w:frame="1"/>
          <w:lang w:val="en-US"/>
        </w:rPr>
        <w:t>// Class content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444444"/>
          <w:spacing w:val="-5"/>
          <w:sz w:val="20"/>
          <w:szCs w:val="20"/>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888888"/>
          <w:spacing w:val="-5"/>
          <w:sz w:val="20"/>
          <w:szCs w:val="20"/>
          <w:bdr w:val="none" w:sz="0" w:space="0" w:color="auto" w:frame="1"/>
          <w:lang w:val="en-US"/>
        </w:rPr>
        <w:t>// Brace on the next line</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bdr w:val="none" w:sz="0" w:space="0" w:color="auto" w:frame="1"/>
          <w:lang w:val="en-US"/>
        </w:rPr>
      </w:pPr>
      <w:r w:rsidRPr="00B803E6">
        <w:rPr>
          <w:rFonts w:ascii="Source Code Pro" w:eastAsia="Times New Roman" w:hAnsi="Source Code Pro" w:cs="Times New Roman"/>
          <w:color w:val="444444"/>
          <w:spacing w:val="-5"/>
          <w:sz w:val="20"/>
          <w:szCs w:val="20"/>
          <w:shd w:val="clear" w:color="auto" w:fill="FFFFFF"/>
          <w:lang w:val="en-US"/>
        </w:rPr>
        <w:t xml:space="preserve">$instance = </w:t>
      </w:r>
      <w:r w:rsidRPr="00B803E6">
        <w:rPr>
          <w:rFonts w:ascii="Source Code Pro" w:eastAsia="Times New Roman" w:hAnsi="Source Code Pro" w:cs="Times New Roman"/>
          <w:b/>
          <w:bCs/>
          <w:color w:val="444444"/>
          <w:spacing w:val="-5"/>
          <w:sz w:val="20"/>
          <w:szCs w:val="20"/>
          <w:bdr w:val="none" w:sz="0" w:space="0" w:color="auto" w:frame="1"/>
          <w:lang w:val="en-US"/>
        </w:rPr>
        <w:t>new</w:t>
      </w:r>
      <w:r w:rsidRPr="00B803E6">
        <w:rPr>
          <w:rFonts w:ascii="Source Code Pro" w:eastAsia="Times New Roman" w:hAnsi="Source Code Pro" w:cs="Times New Roman"/>
          <w:color w:val="444444"/>
          <w:spacing w:val="-5"/>
          <w:sz w:val="20"/>
          <w:szCs w:val="20"/>
          <w:shd w:val="clear" w:color="auto" w:fill="FFFFFF"/>
          <w:lang w:val="en-US"/>
        </w:rPr>
        <w:t xml:space="preserve"> </w:t>
      </w:r>
      <w:r w:rsidRPr="00B803E6">
        <w:rPr>
          <w:rFonts w:ascii="Source Code Pro" w:eastAsia="Times New Roman" w:hAnsi="Source Code Pro" w:cs="Times New Roman"/>
          <w:b/>
          <w:bCs/>
          <w:color w:val="444444"/>
          <w:spacing w:val="-5"/>
          <w:sz w:val="20"/>
          <w:szCs w:val="20"/>
          <w:bdr w:val="none" w:sz="0" w:space="0" w:color="auto" w:frame="1"/>
          <w:lang w:val="en-US"/>
        </w:rPr>
        <w:t>class</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444444"/>
          <w:spacing w:val="-5"/>
          <w:sz w:val="20"/>
          <w:szCs w:val="20"/>
          <w:bdr w:val="none" w:sz="0" w:space="0" w:color="auto" w:frame="1"/>
          <w:lang w:val="en-US"/>
        </w:rPr>
        <w:t>extends</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880000"/>
          <w:spacing w:val="-5"/>
          <w:sz w:val="20"/>
          <w:szCs w:val="20"/>
          <w:bdr w:val="none" w:sz="0" w:space="0" w:color="auto" w:frame="1"/>
          <w:lang w:val="en-US"/>
        </w:rPr>
        <w:t>Foo</w:t>
      </w: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444444"/>
          <w:spacing w:val="-5"/>
          <w:sz w:val="20"/>
          <w:szCs w:val="20"/>
          <w:bdr w:val="none" w:sz="0" w:space="0" w:color="auto" w:frame="1"/>
          <w:lang w:val="en-US"/>
        </w:rPr>
        <w:t>implements</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bdr w:val="none" w:sz="0" w:space="0" w:color="auto" w:frame="1"/>
          <w:lang w:val="en-US"/>
        </w:rPr>
      </w:pP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880000"/>
          <w:spacing w:val="-5"/>
          <w:sz w:val="20"/>
          <w:szCs w:val="20"/>
          <w:bdr w:val="none" w:sz="0" w:space="0" w:color="auto" w:frame="1"/>
          <w:lang w:val="en-US"/>
        </w:rPr>
        <w:t>ArrayAccess</w:t>
      </w:r>
      <w:r w:rsidRPr="00B803E6">
        <w:rPr>
          <w:rFonts w:ascii="Source Code Pro" w:eastAsia="Times New Roman" w:hAnsi="Source Code Pro" w:cs="Times New Roman"/>
          <w:color w:val="444444"/>
          <w:spacing w:val="-5"/>
          <w:sz w:val="20"/>
          <w:szCs w:val="20"/>
          <w:bdr w:val="none" w:sz="0" w:space="0" w:color="auto" w:frame="1"/>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bdr w:val="none" w:sz="0" w:space="0" w:color="auto" w:frame="1"/>
          <w:lang w:val="en-US"/>
        </w:rPr>
      </w:pP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880000"/>
          <w:spacing w:val="-5"/>
          <w:sz w:val="20"/>
          <w:szCs w:val="20"/>
          <w:bdr w:val="none" w:sz="0" w:space="0" w:color="auto" w:frame="1"/>
          <w:lang w:val="en-US"/>
        </w:rPr>
        <w:t>Countable</w:t>
      </w:r>
      <w:r w:rsidRPr="00B803E6">
        <w:rPr>
          <w:rFonts w:ascii="Source Code Pro" w:eastAsia="Times New Roman" w:hAnsi="Source Code Pro" w:cs="Times New Roman"/>
          <w:color w:val="444444"/>
          <w:spacing w:val="-5"/>
          <w:sz w:val="20"/>
          <w:szCs w:val="20"/>
          <w:bdr w:val="none" w:sz="0" w:space="0" w:color="auto" w:frame="1"/>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bdr w:val="none" w:sz="0" w:space="0" w:color="auto" w:frame="1"/>
          <w:lang w:val="en-US"/>
        </w:rPr>
      </w:pPr>
      <w:r w:rsidRPr="00B803E6">
        <w:rPr>
          <w:rFonts w:ascii="Source Code Pro" w:eastAsia="Times New Roman" w:hAnsi="Source Code Pro" w:cs="Times New Roman"/>
          <w:color w:val="444444"/>
          <w:spacing w:val="-5"/>
          <w:sz w:val="20"/>
          <w:szCs w:val="20"/>
          <w:bdr w:val="none" w:sz="0" w:space="0" w:color="auto" w:frame="1"/>
          <w:lang w:val="en-US"/>
        </w:rPr>
        <w:t xml:space="preserve">    \</w:t>
      </w:r>
      <w:r w:rsidRPr="00B803E6">
        <w:rPr>
          <w:rFonts w:ascii="Source Code Pro" w:eastAsia="Times New Roman" w:hAnsi="Source Code Pro" w:cs="Times New Roman"/>
          <w:b/>
          <w:bCs/>
          <w:color w:val="880000"/>
          <w:spacing w:val="-5"/>
          <w:sz w:val="20"/>
          <w:szCs w:val="20"/>
          <w:bdr w:val="none" w:sz="0" w:space="0" w:color="auto" w:frame="1"/>
          <w:lang w:val="en-US"/>
        </w:rPr>
        <w:t>Serializable</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444444"/>
          <w:spacing w:val="-5"/>
          <w:sz w:val="20"/>
          <w:szCs w:val="20"/>
          <w:shd w:val="clear" w:color="auto" w:fill="FFFFFF"/>
          <w:lang w:val="en-US"/>
        </w:rPr>
        <w:t>{</w:t>
      </w:r>
    </w:p>
    <w:p w:rsidR="00B803E6" w:rsidRPr="00B803E6" w:rsidRDefault="00B803E6" w:rsidP="00B803E6">
      <w:pPr>
        <w:spacing w:before="0" w:line="240" w:lineRule="auto"/>
        <w:ind w:left="0" w:firstLine="0"/>
        <w:rPr>
          <w:rFonts w:ascii="Source Code Pro" w:eastAsia="Times New Roman" w:hAnsi="Source Code Pro" w:cs="Times New Roman"/>
          <w:color w:val="444444"/>
          <w:spacing w:val="-5"/>
          <w:sz w:val="20"/>
          <w:szCs w:val="20"/>
          <w:shd w:val="clear" w:color="auto" w:fill="FFFFFF"/>
          <w:lang w:val="en-US"/>
        </w:rPr>
      </w:pPr>
      <w:r w:rsidRPr="00B803E6">
        <w:rPr>
          <w:rFonts w:ascii="Source Code Pro" w:eastAsia="Times New Roman" w:hAnsi="Source Code Pro" w:cs="Times New Roman"/>
          <w:color w:val="444444"/>
          <w:spacing w:val="-5"/>
          <w:sz w:val="20"/>
          <w:szCs w:val="20"/>
          <w:shd w:val="clear" w:color="auto" w:fill="FFFFFF"/>
          <w:lang w:val="en-US"/>
        </w:rPr>
        <w:t xml:space="preserve">    </w:t>
      </w:r>
      <w:r w:rsidRPr="00B803E6">
        <w:rPr>
          <w:rFonts w:ascii="Source Code Pro" w:eastAsia="Times New Roman" w:hAnsi="Source Code Pro" w:cs="Times New Roman"/>
          <w:color w:val="888888"/>
          <w:spacing w:val="-5"/>
          <w:sz w:val="20"/>
          <w:szCs w:val="20"/>
          <w:bdr w:val="none" w:sz="0" w:space="0" w:color="auto" w:frame="1"/>
          <w:lang w:val="en-US"/>
        </w:rPr>
        <w:t>// Class content</w:t>
      </w:r>
    </w:p>
    <w:p w:rsidR="00B803E6" w:rsidRPr="00274B9A" w:rsidRDefault="00B803E6" w:rsidP="00B803E6">
      <w:pPr>
        <w:pStyle w:val="PSI-Normal"/>
        <w:rPr>
          <w:rFonts w:ascii="Source Code Pro" w:hAnsi="Source Code Pro"/>
          <w:sz w:val="20"/>
          <w:szCs w:val="20"/>
          <w:lang w:val="en-US" w:eastAsia="es-ES"/>
        </w:rPr>
      </w:pPr>
      <w:r w:rsidRPr="00B803E6">
        <w:rPr>
          <w:rFonts w:ascii="Source Code Pro" w:eastAsia="Times New Roman" w:hAnsi="Source Code Pro" w:cs="Times New Roman"/>
          <w:color w:val="444444"/>
          <w:spacing w:val="-5"/>
          <w:sz w:val="20"/>
          <w:szCs w:val="20"/>
          <w:shd w:val="clear" w:color="auto" w:fill="FFFFFF"/>
          <w:lang w:val="en-US"/>
        </w:rPr>
        <w:t>};</w:t>
      </w:r>
    </w:p>
    <w:p w:rsidR="00B803E6" w:rsidRPr="00274B9A" w:rsidRDefault="00B803E6" w:rsidP="00D97895">
      <w:pPr>
        <w:pStyle w:val="PSI-Ttulo1"/>
        <w:rPr>
          <w:lang w:val="en-US" w:eastAsia="es-ES"/>
        </w:rPr>
      </w:pPr>
    </w:p>
    <w:p w:rsidR="00B803E6" w:rsidRPr="00274B9A" w:rsidRDefault="00B803E6" w:rsidP="00D97895">
      <w:pPr>
        <w:pStyle w:val="PSI-Ttulo1"/>
        <w:rPr>
          <w:lang w:val="en-US" w:eastAsia="es-ES"/>
        </w:rPr>
      </w:pPr>
    </w:p>
    <w:p w:rsidR="008E55C2" w:rsidRPr="00274B9A" w:rsidRDefault="008E55C2" w:rsidP="00D97895">
      <w:pPr>
        <w:pStyle w:val="PSI-Ttulo1"/>
        <w:rPr>
          <w:lang w:val="en-US" w:eastAsia="es-ES"/>
        </w:rPr>
      </w:pPr>
    </w:p>
    <w:p w:rsidR="00B803E6" w:rsidRPr="00274B9A" w:rsidRDefault="00B803E6" w:rsidP="00D97895">
      <w:pPr>
        <w:pStyle w:val="PSI-Ttulo1"/>
        <w:rPr>
          <w:lang w:val="en-US" w:eastAsia="es-ES"/>
        </w:rPr>
      </w:pPr>
    </w:p>
    <w:p w:rsidR="00075AB9" w:rsidRDefault="00075AB9" w:rsidP="005D4C32">
      <w:pPr>
        <w:pStyle w:val="Ttulo1"/>
        <w:rPr>
          <w:lang w:eastAsia="es-ES"/>
        </w:rPr>
      </w:pPr>
      <w:bookmarkStart w:id="53" w:name="_Toc72875469"/>
      <w:r>
        <w:rPr>
          <w:lang w:eastAsia="es-ES"/>
        </w:rPr>
        <w:t xml:space="preserve">Convenciones del código </w:t>
      </w:r>
      <w:r w:rsidR="004604BD">
        <w:rPr>
          <w:lang w:eastAsia="es-ES"/>
        </w:rPr>
        <w:t>PHP</w:t>
      </w:r>
      <w:bookmarkEnd w:id="53"/>
    </w:p>
    <w:p w:rsidR="00B01C13" w:rsidRPr="00B01C13" w:rsidRDefault="00B01C13" w:rsidP="00B01C13">
      <w:pPr>
        <w:rPr>
          <w:lang w:eastAsia="es-ES"/>
        </w:rPr>
      </w:pPr>
      <w:bookmarkStart w:id="54" w:name="_GoBack"/>
      <w:bookmarkEnd w:id="54"/>
    </w:p>
    <w:p w:rsidR="004604BD" w:rsidRDefault="004604BD" w:rsidP="005D4C32">
      <w:pPr>
        <w:pStyle w:val="PSI-Ttulo2"/>
      </w:pPr>
      <w:bookmarkStart w:id="55" w:name="_Toc72875470"/>
      <w:r>
        <w:t>Referencias:</w:t>
      </w:r>
      <w:bookmarkEnd w:id="55"/>
      <w:r>
        <w:t xml:space="preserve"> </w:t>
      </w:r>
    </w:p>
    <w:p w:rsidR="005D4C32" w:rsidRDefault="00B35431" w:rsidP="00B35431">
      <w:pPr>
        <w:pStyle w:val="PSI-Normal"/>
        <w:rPr>
          <w:lang w:val="en-US"/>
        </w:rPr>
      </w:pPr>
      <w:r w:rsidRPr="00B35431">
        <w:rPr>
          <w:lang w:val="en-US"/>
        </w:rPr>
        <w:t xml:space="preserve">PSR-1: Basic Coding Standard - </w:t>
      </w:r>
      <w:hyperlink r:id="rId10" w:history="1">
        <w:r w:rsidRPr="005F1FF9">
          <w:rPr>
            <w:rStyle w:val="Hipervnculo"/>
            <w:lang w:val="en-US"/>
          </w:rPr>
          <w:t>https://www.php-fig.org/psr/psr-1/</w:t>
        </w:r>
      </w:hyperlink>
    </w:p>
    <w:p w:rsidR="00B35431" w:rsidRDefault="00B35431" w:rsidP="00B35431">
      <w:pPr>
        <w:pStyle w:val="PSI-Normal"/>
        <w:rPr>
          <w:lang w:val="en-US"/>
        </w:rPr>
      </w:pPr>
      <w:r w:rsidRPr="00B35431">
        <w:rPr>
          <w:lang w:val="en-US"/>
        </w:rPr>
        <w:t>PSR-12: Extended Coding Style</w:t>
      </w:r>
      <w:r>
        <w:rPr>
          <w:lang w:val="en-US"/>
        </w:rPr>
        <w:t xml:space="preserve"> - </w:t>
      </w:r>
      <w:hyperlink r:id="rId11" w:history="1">
        <w:r w:rsidRPr="005F1FF9">
          <w:rPr>
            <w:rStyle w:val="Hipervnculo"/>
            <w:lang w:val="en-US"/>
          </w:rPr>
          <w:t>https://www.php-fig.org/psr/psr-12/</w:t>
        </w:r>
      </w:hyperlink>
    </w:p>
    <w:p w:rsidR="00B35431" w:rsidRPr="00B35431" w:rsidRDefault="00B35431" w:rsidP="00B35431">
      <w:pPr>
        <w:pStyle w:val="PSI-Normal"/>
        <w:rPr>
          <w:lang w:val="en-US"/>
        </w:rPr>
      </w:pPr>
    </w:p>
    <w:sectPr w:rsidR="00B35431" w:rsidRPr="00B35431"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5C0" w:rsidRDefault="005275C0" w:rsidP="00C94FBE">
      <w:pPr>
        <w:spacing w:before="0" w:line="240" w:lineRule="auto"/>
      </w:pPr>
      <w:r>
        <w:separator/>
      </w:r>
    </w:p>
    <w:p w:rsidR="005275C0" w:rsidRDefault="005275C0"/>
  </w:endnote>
  <w:endnote w:type="continuationSeparator" w:id="0">
    <w:p w:rsidR="005275C0" w:rsidRDefault="005275C0" w:rsidP="00C94FBE">
      <w:pPr>
        <w:spacing w:before="0" w:line="240" w:lineRule="auto"/>
      </w:pPr>
      <w:r>
        <w:continuationSeparator/>
      </w:r>
    </w:p>
    <w:p w:rsidR="005275C0" w:rsidRDefault="00527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panose1 w:val="020B0509030403020204"/>
    <w:charset w:val="00"/>
    <w:family w:val="modern"/>
    <w:pitch w:val="fixed"/>
    <w:sig w:usb0="200002F7" w:usb1="02003803"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0D5" w:rsidRDefault="005220D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Grupo Nº 1 – Gestión de Calidad de Software</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01C13">
          <w:rPr>
            <w:rFonts w:asciiTheme="majorHAnsi" w:hAnsiTheme="majorHAnsi" w:cstheme="majorHAnsi"/>
            <w:noProof/>
          </w:rPr>
          <w:t>33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01C13">
          <w:rPr>
            <w:rFonts w:asciiTheme="majorHAnsi" w:hAnsiTheme="majorHAnsi" w:cstheme="majorHAnsi"/>
            <w:noProof/>
          </w:rPr>
          <w:t>33</w:t>
        </w:r>
        <w:r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5220D5" w:rsidRDefault="005220D5" w:rsidP="0092483A">
        <w:pPr>
          <w:tabs>
            <w:tab w:val="center" w:pos="4252"/>
          </w:tabs>
          <w:spacing w:before="0"/>
        </w:pPr>
        <w:r>
          <w:rPr>
            <w:lang w:val="es-AR"/>
          </w:rPr>
          <w:t>Sartini Nicolás – Muñoz Rut – Cadin Vanesa</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5C0" w:rsidRDefault="005275C0" w:rsidP="00C94FBE">
      <w:pPr>
        <w:spacing w:before="0" w:line="240" w:lineRule="auto"/>
      </w:pPr>
      <w:r>
        <w:separator/>
      </w:r>
    </w:p>
    <w:p w:rsidR="005275C0" w:rsidRDefault="005275C0"/>
  </w:footnote>
  <w:footnote w:type="continuationSeparator" w:id="0">
    <w:p w:rsidR="005275C0" w:rsidRDefault="005275C0" w:rsidP="00C94FBE">
      <w:pPr>
        <w:spacing w:before="0" w:line="240" w:lineRule="auto"/>
      </w:pPr>
      <w:r>
        <w:continuationSeparator/>
      </w:r>
    </w:p>
    <w:p w:rsidR="005275C0" w:rsidRDefault="005275C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220D5" w:rsidRDefault="005220D5">
        <w:pPr>
          <w:pStyle w:val="Encabezado"/>
          <w:rPr>
            <w:rFonts w:asciiTheme="majorHAnsi" w:eastAsiaTheme="majorEastAsia" w:hAnsiTheme="majorHAnsi" w:cstheme="majorBidi"/>
          </w:rPr>
        </w:pPr>
        <w:r>
          <w:rPr>
            <w:rFonts w:asciiTheme="majorHAnsi" w:eastAsiaTheme="majorEastAsia" w:hAnsiTheme="majorHAnsi" w:cstheme="majorBidi"/>
            <w:lang w:val="es-AR"/>
          </w:rPr>
          <w:t>Estándar de Programación</w:t>
        </w:r>
      </w:p>
    </w:sdtContent>
  </w:sdt>
  <w:p w:rsidR="005220D5" w:rsidRPr="000F4F97" w:rsidRDefault="005220D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drawing>
        <wp:anchor distT="0" distB="0" distL="114300" distR="114300" simplePos="0" relativeHeight="251661312" behindDoc="0" locked="0" layoutInCell="1" allowOverlap="1" wp14:anchorId="3907DCAF" wp14:editId="7DA9F3D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4136CC2"/>
    <w:multiLevelType w:val="hybridMultilevel"/>
    <w:tmpl w:val="501EFA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8017F1"/>
    <w:multiLevelType w:val="hybridMultilevel"/>
    <w:tmpl w:val="40EC1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DB0787"/>
    <w:multiLevelType w:val="hybridMultilevel"/>
    <w:tmpl w:val="02F865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1F7A91"/>
    <w:multiLevelType w:val="hybridMultilevel"/>
    <w:tmpl w:val="C1F20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7C4D17"/>
    <w:multiLevelType w:val="hybridMultilevel"/>
    <w:tmpl w:val="7990F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EC313F"/>
    <w:multiLevelType w:val="hybridMultilevel"/>
    <w:tmpl w:val="F0F6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71C88"/>
    <w:multiLevelType w:val="hybridMultilevel"/>
    <w:tmpl w:val="9508E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9" w15:restartNumberingAfterBreak="0">
    <w:nsid w:val="59C23A99"/>
    <w:multiLevelType w:val="hybridMultilevel"/>
    <w:tmpl w:val="C8609EB4"/>
    <w:lvl w:ilvl="0" w:tplc="8BEC840E">
      <w:start w:val="1"/>
      <w:numFmt w:val="none"/>
      <w:lvlText w:val="2.13."/>
      <w:lvlJc w:val="left"/>
      <w:pPr>
        <w:tabs>
          <w:tab w:val="num" w:pos="720"/>
        </w:tabs>
        <w:ind w:left="720" w:hanging="360"/>
      </w:pPr>
      <w:rPr>
        <w:rFonts w:hint="default"/>
      </w:rPr>
    </w:lvl>
    <w:lvl w:ilvl="1" w:tplc="F09E8A2E">
      <w:start w:val="1"/>
      <w:numFmt w:val="none"/>
      <w:pStyle w:val="Nnn"/>
      <w:lvlText w:val="2.13.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E786472"/>
    <w:multiLevelType w:val="hybridMultilevel"/>
    <w:tmpl w:val="654E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00869"/>
    <w:multiLevelType w:val="hybridMultilevel"/>
    <w:tmpl w:val="B4A227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5FC3A9E"/>
    <w:multiLevelType w:val="hybridMultilevel"/>
    <w:tmpl w:val="DACC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64906"/>
    <w:multiLevelType w:val="hybridMultilevel"/>
    <w:tmpl w:val="795E7434"/>
    <w:lvl w:ilvl="0" w:tplc="BEC4DAEE">
      <w:start w:val="1"/>
      <w:numFmt w:val="bullet"/>
      <w:pStyle w:val="PSI-ComentarioVieta"/>
      <w:lvlText w:val=""/>
      <w:lvlJc w:val="left"/>
      <w:pPr>
        <w:ind w:left="1072" w:hanging="360"/>
      </w:pPr>
      <w:rPr>
        <w:rFonts w:ascii="Symbol" w:hAnsi="Symbol" w:hint="default"/>
      </w:rPr>
    </w:lvl>
    <w:lvl w:ilvl="1" w:tplc="7AEC3344" w:tentative="1">
      <w:start w:val="1"/>
      <w:numFmt w:val="bullet"/>
      <w:lvlText w:val="o"/>
      <w:lvlJc w:val="left"/>
      <w:pPr>
        <w:ind w:left="1792" w:hanging="360"/>
      </w:pPr>
      <w:rPr>
        <w:rFonts w:ascii="Courier New" w:hAnsi="Courier New" w:cs="Courier New" w:hint="default"/>
      </w:rPr>
    </w:lvl>
    <w:lvl w:ilvl="2" w:tplc="32E4C218" w:tentative="1">
      <w:start w:val="1"/>
      <w:numFmt w:val="bullet"/>
      <w:lvlText w:val=""/>
      <w:lvlJc w:val="left"/>
      <w:pPr>
        <w:ind w:left="2512" w:hanging="360"/>
      </w:pPr>
      <w:rPr>
        <w:rFonts w:ascii="Wingdings" w:hAnsi="Wingdings" w:hint="default"/>
      </w:rPr>
    </w:lvl>
    <w:lvl w:ilvl="3" w:tplc="9716C498" w:tentative="1">
      <w:start w:val="1"/>
      <w:numFmt w:val="bullet"/>
      <w:lvlText w:val=""/>
      <w:lvlJc w:val="left"/>
      <w:pPr>
        <w:ind w:left="3232" w:hanging="360"/>
      </w:pPr>
      <w:rPr>
        <w:rFonts w:ascii="Symbol" w:hAnsi="Symbol" w:hint="default"/>
      </w:rPr>
    </w:lvl>
    <w:lvl w:ilvl="4" w:tplc="AF027984" w:tentative="1">
      <w:start w:val="1"/>
      <w:numFmt w:val="bullet"/>
      <w:lvlText w:val="o"/>
      <w:lvlJc w:val="left"/>
      <w:pPr>
        <w:ind w:left="3952" w:hanging="360"/>
      </w:pPr>
      <w:rPr>
        <w:rFonts w:ascii="Courier New" w:hAnsi="Courier New" w:cs="Courier New" w:hint="default"/>
      </w:rPr>
    </w:lvl>
    <w:lvl w:ilvl="5" w:tplc="276CDBDC" w:tentative="1">
      <w:start w:val="1"/>
      <w:numFmt w:val="bullet"/>
      <w:lvlText w:val=""/>
      <w:lvlJc w:val="left"/>
      <w:pPr>
        <w:ind w:left="4672" w:hanging="360"/>
      </w:pPr>
      <w:rPr>
        <w:rFonts w:ascii="Wingdings" w:hAnsi="Wingdings" w:hint="default"/>
      </w:rPr>
    </w:lvl>
    <w:lvl w:ilvl="6" w:tplc="2BAA95FC" w:tentative="1">
      <w:start w:val="1"/>
      <w:numFmt w:val="bullet"/>
      <w:lvlText w:val=""/>
      <w:lvlJc w:val="left"/>
      <w:pPr>
        <w:ind w:left="5392" w:hanging="360"/>
      </w:pPr>
      <w:rPr>
        <w:rFonts w:ascii="Symbol" w:hAnsi="Symbol" w:hint="default"/>
      </w:rPr>
    </w:lvl>
    <w:lvl w:ilvl="7" w:tplc="6E7AAF28" w:tentative="1">
      <w:start w:val="1"/>
      <w:numFmt w:val="bullet"/>
      <w:lvlText w:val="o"/>
      <w:lvlJc w:val="left"/>
      <w:pPr>
        <w:ind w:left="6112" w:hanging="360"/>
      </w:pPr>
      <w:rPr>
        <w:rFonts w:ascii="Courier New" w:hAnsi="Courier New" w:cs="Courier New" w:hint="default"/>
      </w:rPr>
    </w:lvl>
    <w:lvl w:ilvl="8" w:tplc="39B2AC06" w:tentative="1">
      <w:start w:val="1"/>
      <w:numFmt w:val="bullet"/>
      <w:lvlText w:val=""/>
      <w:lvlJc w:val="left"/>
      <w:pPr>
        <w:ind w:left="6832" w:hanging="360"/>
      </w:pPr>
      <w:rPr>
        <w:rFonts w:ascii="Wingdings" w:hAnsi="Wingdings" w:hint="default"/>
      </w:rPr>
    </w:lvl>
  </w:abstractNum>
  <w:abstractNum w:abstractNumId="14" w15:restartNumberingAfterBreak="0">
    <w:nsid w:val="7EED23E9"/>
    <w:multiLevelType w:val="hybridMultilevel"/>
    <w:tmpl w:val="9020C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9"/>
  </w:num>
  <w:num w:numId="4">
    <w:abstractNumId w:val="5"/>
  </w:num>
  <w:num w:numId="5">
    <w:abstractNumId w:val="2"/>
  </w:num>
  <w:num w:numId="6">
    <w:abstractNumId w:val="11"/>
  </w:num>
  <w:num w:numId="7">
    <w:abstractNumId w:val="3"/>
  </w:num>
  <w:num w:numId="8">
    <w:abstractNumId w:val="4"/>
  </w:num>
  <w:num w:numId="9">
    <w:abstractNumId w:val="7"/>
  </w:num>
  <w:num w:numId="10">
    <w:abstractNumId w:val="14"/>
  </w:num>
  <w:num w:numId="11">
    <w:abstractNumId w:val="1"/>
  </w:num>
  <w:num w:numId="12">
    <w:abstractNumId w:val="6"/>
  </w:num>
  <w:num w:numId="13">
    <w:abstractNumId w:val="10"/>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B92432"/>
    <w:rsid w:val="00011BED"/>
    <w:rsid w:val="00017EFE"/>
    <w:rsid w:val="00025A54"/>
    <w:rsid w:val="00045F1A"/>
    <w:rsid w:val="00074E5D"/>
    <w:rsid w:val="00075AB9"/>
    <w:rsid w:val="00087F3C"/>
    <w:rsid w:val="00087F53"/>
    <w:rsid w:val="0009292C"/>
    <w:rsid w:val="00092BC0"/>
    <w:rsid w:val="000A0FE7"/>
    <w:rsid w:val="000C4C42"/>
    <w:rsid w:val="000C4E31"/>
    <w:rsid w:val="000D4C6E"/>
    <w:rsid w:val="000F1888"/>
    <w:rsid w:val="000F4F97"/>
    <w:rsid w:val="000F79DF"/>
    <w:rsid w:val="0010416D"/>
    <w:rsid w:val="00112AD6"/>
    <w:rsid w:val="001163FF"/>
    <w:rsid w:val="0012205F"/>
    <w:rsid w:val="001410A7"/>
    <w:rsid w:val="00144AE4"/>
    <w:rsid w:val="00150702"/>
    <w:rsid w:val="00183953"/>
    <w:rsid w:val="00183EF5"/>
    <w:rsid w:val="00185A46"/>
    <w:rsid w:val="00191198"/>
    <w:rsid w:val="001950C8"/>
    <w:rsid w:val="001A2EE6"/>
    <w:rsid w:val="001C056D"/>
    <w:rsid w:val="001C6104"/>
    <w:rsid w:val="001C799E"/>
    <w:rsid w:val="001F5F92"/>
    <w:rsid w:val="0020621B"/>
    <w:rsid w:val="00217A70"/>
    <w:rsid w:val="0022119B"/>
    <w:rsid w:val="00221E57"/>
    <w:rsid w:val="00224B75"/>
    <w:rsid w:val="002570CE"/>
    <w:rsid w:val="00266C42"/>
    <w:rsid w:val="00273E8B"/>
    <w:rsid w:val="00274B9A"/>
    <w:rsid w:val="00275792"/>
    <w:rsid w:val="00295CA9"/>
    <w:rsid w:val="002A41AA"/>
    <w:rsid w:val="002A55BB"/>
    <w:rsid w:val="002B2139"/>
    <w:rsid w:val="002B506A"/>
    <w:rsid w:val="002B5AF9"/>
    <w:rsid w:val="002D0CCB"/>
    <w:rsid w:val="002E0AB6"/>
    <w:rsid w:val="002E17AC"/>
    <w:rsid w:val="002E5E49"/>
    <w:rsid w:val="002E7874"/>
    <w:rsid w:val="002F1461"/>
    <w:rsid w:val="002F430C"/>
    <w:rsid w:val="00301778"/>
    <w:rsid w:val="00302E7C"/>
    <w:rsid w:val="003130E3"/>
    <w:rsid w:val="003149A1"/>
    <w:rsid w:val="003163C6"/>
    <w:rsid w:val="003372B3"/>
    <w:rsid w:val="00344258"/>
    <w:rsid w:val="00346864"/>
    <w:rsid w:val="00350E39"/>
    <w:rsid w:val="00352299"/>
    <w:rsid w:val="003560F2"/>
    <w:rsid w:val="0035646B"/>
    <w:rsid w:val="003564F5"/>
    <w:rsid w:val="00363FD1"/>
    <w:rsid w:val="003720EA"/>
    <w:rsid w:val="0039130F"/>
    <w:rsid w:val="00397566"/>
    <w:rsid w:val="003B7F1F"/>
    <w:rsid w:val="003C54B1"/>
    <w:rsid w:val="003C700E"/>
    <w:rsid w:val="003D188D"/>
    <w:rsid w:val="003D328A"/>
    <w:rsid w:val="003E12FE"/>
    <w:rsid w:val="003E76AF"/>
    <w:rsid w:val="0040066E"/>
    <w:rsid w:val="0040215D"/>
    <w:rsid w:val="00414A8E"/>
    <w:rsid w:val="00424557"/>
    <w:rsid w:val="00445560"/>
    <w:rsid w:val="004525FF"/>
    <w:rsid w:val="00454D09"/>
    <w:rsid w:val="004604BD"/>
    <w:rsid w:val="00471F5E"/>
    <w:rsid w:val="004807AF"/>
    <w:rsid w:val="004A54C8"/>
    <w:rsid w:val="004B0ADA"/>
    <w:rsid w:val="004C5D7E"/>
    <w:rsid w:val="004D45CD"/>
    <w:rsid w:val="004D5185"/>
    <w:rsid w:val="004E4935"/>
    <w:rsid w:val="004F4D25"/>
    <w:rsid w:val="005017FA"/>
    <w:rsid w:val="0050400C"/>
    <w:rsid w:val="005046A5"/>
    <w:rsid w:val="00504A67"/>
    <w:rsid w:val="005078EB"/>
    <w:rsid w:val="00511D9A"/>
    <w:rsid w:val="00514E99"/>
    <w:rsid w:val="0051545C"/>
    <w:rsid w:val="00515617"/>
    <w:rsid w:val="005220D5"/>
    <w:rsid w:val="005275C0"/>
    <w:rsid w:val="00542A15"/>
    <w:rsid w:val="00552348"/>
    <w:rsid w:val="00563BB7"/>
    <w:rsid w:val="00564033"/>
    <w:rsid w:val="00570F4F"/>
    <w:rsid w:val="00572322"/>
    <w:rsid w:val="00572448"/>
    <w:rsid w:val="00573760"/>
    <w:rsid w:val="005857BB"/>
    <w:rsid w:val="0059596F"/>
    <w:rsid w:val="00597A23"/>
    <w:rsid w:val="005A0664"/>
    <w:rsid w:val="005A52A2"/>
    <w:rsid w:val="005B5AEE"/>
    <w:rsid w:val="005B6373"/>
    <w:rsid w:val="005C5477"/>
    <w:rsid w:val="005D4C32"/>
    <w:rsid w:val="005E4009"/>
    <w:rsid w:val="005E76A4"/>
    <w:rsid w:val="005F133C"/>
    <w:rsid w:val="005F3D11"/>
    <w:rsid w:val="005F5429"/>
    <w:rsid w:val="005F5B91"/>
    <w:rsid w:val="005F60BA"/>
    <w:rsid w:val="00601501"/>
    <w:rsid w:val="00605BC6"/>
    <w:rsid w:val="00610404"/>
    <w:rsid w:val="006124BF"/>
    <w:rsid w:val="0061429C"/>
    <w:rsid w:val="00616A6E"/>
    <w:rsid w:val="006177BF"/>
    <w:rsid w:val="006327AB"/>
    <w:rsid w:val="00653C38"/>
    <w:rsid w:val="00667BC6"/>
    <w:rsid w:val="00691623"/>
    <w:rsid w:val="006919D5"/>
    <w:rsid w:val="006A0A8F"/>
    <w:rsid w:val="006A2495"/>
    <w:rsid w:val="006B3371"/>
    <w:rsid w:val="006B529A"/>
    <w:rsid w:val="006B6F6B"/>
    <w:rsid w:val="006C5519"/>
    <w:rsid w:val="006D4546"/>
    <w:rsid w:val="006D588B"/>
    <w:rsid w:val="006E0DDF"/>
    <w:rsid w:val="006E52C2"/>
    <w:rsid w:val="006F1A7A"/>
    <w:rsid w:val="0070494E"/>
    <w:rsid w:val="00705C02"/>
    <w:rsid w:val="00710BA6"/>
    <w:rsid w:val="00711DF8"/>
    <w:rsid w:val="0073058B"/>
    <w:rsid w:val="00743EF0"/>
    <w:rsid w:val="007447BE"/>
    <w:rsid w:val="00746846"/>
    <w:rsid w:val="00775BE5"/>
    <w:rsid w:val="007A33C6"/>
    <w:rsid w:val="007B151B"/>
    <w:rsid w:val="007B2E53"/>
    <w:rsid w:val="007C742C"/>
    <w:rsid w:val="007D7477"/>
    <w:rsid w:val="007E66A5"/>
    <w:rsid w:val="007F38C0"/>
    <w:rsid w:val="00801130"/>
    <w:rsid w:val="00805C24"/>
    <w:rsid w:val="00812806"/>
    <w:rsid w:val="00816B5F"/>
    <w:rsid w:val="00817955"/>
    <w:rsid w:val="00817D22"/>
    <w:rsid w:val="0082103E"/>
    <w:rsid w:val="00822C20"/>
    <w:rsid w:val="00826468"/>
    <w:rsid w:val="008321F6"/>
    <w:rsid w:val="008539BD"/>
    <w:rsid w:val="008576A2"/>
    <w:rsid w:val="00861853"/>
    <w:rsid w:val="00861B8F"/>
    <w:rsid w:val="0086335A"/>
    <w:rsid w:val="008651CE"/>
    <w:rsid w:val="008652EE"/>
    <w:rsid w:val="00866124"/>
    <w:rsid w:val="00866435"/>
    <w:rsid w:val="00867DE9"/>
    <w:rsid w:val="00870574"/>
    <w:rsid w:val="00885BB2"/>
    <w:rsid w:val="008860FE"/>
    <w:rsid w:val="00896C90"/>
    <w:rsid w:val="008970F4"/>
    <w:rsid w:val="008A1262"/>
    <w:rsid w:val="008B1983"/>
    <w:rsid w:val="008B3B0F"/>
    <w:rsid w:val="008C36AB"/>
    <w:rsid w:val="008C4B2F"/>
    <w:rsid w:val="008C6DA2"/>
    <w:rsid w:val="008E48FB"/>
    <w:rsid w:val="008E55C2"/>
    <w:rsid w:val="009033AD"/>
    <w:rsid w:val="00904CB6"/>
    <w:rsid w:val="0092483A"/>
    <w:rsid w:val="00942049"/>
    <w:rsid w:val="00954CBA"/>
    <w:rsid w:val="0096683E"/>
    <w:rsid w:val="00985FFE"/>
    <w:rsid w:val="009A1CAF"/>
    <w:rsid w:val="009A3173"/>
    <w:rsid w:val="009B3120"/>
    <w:rsid w:val="009B468A"/>
    <w:rsid w:val="009C47D9"/>
    <w:rsid w:val="009D41FF"/>
    <w:rsid w:val="009E25EF"/>
    <w:rsid w:val="009E4DA8"/>
    <w:rsid w:val="009E5C91"/>
    <w:rsid w:val="009F4449"/>
    <w:rsid w:val="00A0436A"/>
    <w:rsid w:val="00A12B5B"/>
    <w:rsid w:val="00A13DBA"/>
    <w:rsid w:val="00A20F33"/>
    <w:rsid w:val="00A2496D"/>
    <w:rsid w:val="00A2757B"/>
    <w:rsid w:val="00A45630"/>
    <w:rsid w:val="00A50ABB"/>
    <w:rsid w:val="00A6174D"/>
    <w:rsid w:val="00A6184D"/>
    <w:rsid w:val="00A670E3"/>
    <w:rsid w:val="00A93274"/>
    <w:rsid w:val="00AC0CF3"/>
    <w:rsid w:val="00AE0C53"/>
    <w:rsid w:val="00AF2FF5"/>
    <w:rsid w:val="00AF6C07"/>
    <w:rsid w:val="00B01480"/>
    <w:rsid w:val="00B01C13"/>
    <w:rsid w:val="00B0695A"/>
    <w:rsid w:val="00B071F2"/>
    <w:rsid w:val="00B138FE"/>
    <w:rsid w:val="00B144C2"/>
    <w:rsid w:val="00B20663"/>
    <w:rsid w:val="00B20E31"/>
    <w:rsid w:val="00B21F60"/>
    <w:rsid w:val="00B22C91"/>
    <w:rsid w:val="00B251C8"/>
    <w:rsid w:val="00B32896"/>
    <w:rsid w:val="00B35431"/>
    <w:rsid w:val="00B36B62"/>
    <w:rsid w:val="00B77F48"/>
    <w:rsid w:val="00B803E6"/>
    <w:rsid w:val="00B92432"/>
    <w:rsid w:val="00BA599A"/>
    <w:rsid w:val="00BA699A"/>
    <w:rsid w:val="00BB11E0"/>
    <w:rsid w:val="00BB1841"/>
    <w:rsid w:val="00BB23C2"/>
    <w:rsid w:val="00BB4A41"/>
    <w:rsid w:val="00BB6AAE"/>
    <w:rsid w:val="00BB7855"/>
    <w:rsid w:val="00BC5404"/>
    <w:rsid w:val="00BF0029"/>
    <w:rsid w:val="00BF10D4"/>
    <w:rsid w:val="00BF5BFD"/>
    <w:rsid w:val="00C05700"/>
    <w:rsid w:val="00C23F8C"/>
    <w:rsid w:val="00C24CDC"/>
    <w:rsid w:val="00C26C78"/>
    <w:rsid w:val="00C41682"/>
    <w:rsid w:val="00C42873"/>
    <w:rsid w:val="00C460A8"/>
    <w:rsid w:val="00C5135E"/>
    <w:rsid w:val="00C51A76"/>
    <w:rsid w:val="00C67EBC"/>
    <w:rsid w:val="00C7670E"/>
    <w:rsid w:val="00C872BB"/>
    <w:rsid w:val="00C94FBE"/>
    <w:rsid w:val="00C97238"/>
    <w:rsid w:val="00CB2CC9"/>
    <w:rsid w:val="00CB7377"/>
    <w:rsid w:val="00CD323E"/>
    <w:rsid w:val="00CE0252"/>
    <w:rsid w:val="00CE0C6E"/>
    <w:rsid w:val="00CE7C8F"/>
    <w:rsid w:val="00CE7F5B"/>
    <w:rsid w:val="00CF4090"/>
    <w:rsid w:val="00D01B23"/>
    <w:rsid w:val="00D06E99"/>
    <w:rsid w:val="00D15FB2"/>
    <w:rsid w:val="00D255E1"/>
    <w:rsid w:val="00D305B0"/>
    <w:rsid w:val="00D56D08"/>
    <w:rsid w:val="00D649B2"/>
    <w:rsid w:val="00D71326"/>
    <w:rsid w:val="00D74B3B"/>
    <w:rsid w:val="00D8036B"/>
    <w:rsid w:val="00D80E83"/>
    <w:rsid w:val="00D85AC7"/>
    <w:rsid w:val="00D90246"/>
    <w:rsid w:val="00D97895"/>
    <w:rsid w:val="00D97FAC"/>
    <w:rsid w:val="00DA284A"/>
    <w:rsid w:val="00DA4583"/>
    <w:rsid w:val="00DD0159"/>
    <w:rsid w:val="00DD5A70"/>
    <w:rsid w:val="00E01FEC"/>
    <w:rsid w:val="00E037C9"/>
    <w:rsid w:val="00E03FC6"/>
    <w:rsid w:val="00E34178"/>
    <w:rsid w:val="00E36A01"/>
    <w:rsid w:val="00E41820"/>
    <w:rsid w:val="00E41E7A"/>
    <w:rsid w:val="00E438FE"/>
    <w:rsid w:val="00E50D83"/>
    <w:rsid w:val="00E5392A"/>
    <w:rsid w:val="00E6035C"/>
    <w:rsid w:val="00E646E7"/>
    <w:rsid w:val="00E67DB5"/>
    <w:rsid w:val="00E7708C"/>
    <w:rsid w:val="00E8096E"/>
    <w:rsid w:val="00E84E25"/>
    <w:rsid w:val="00E93312"/>
    <w:rsid w:val="00E96482"/>
    <w:rsid w:val="00EA7CD8"/>
    <w:rsid w:val="00EA7D8C"/>
    <w:rsid w:val="00EB3353"/>
    <w:rsid w:val="00EE0084"/>
    <w:rsid w:val="00EF3F9C"/>
    <w:rsid w:val="00F045A2"/>
    <w:rsid w:val="00F11420"/>
    <w:rsid w:val="00F15F8F"/>
    <w:rsid w:val="00F163F8"/>
    <w:rsid w:val="00F21B76"/>
    <w:rsid w:val="00F36808"/>
    <w:rsid w:val="00F438B1"/>
    <w:rsid w:val="00F54DA6"/>
    <w:rsid w:val="00F5561E"/>
    <w:rsid w:val="00F6748E"/>
    <w:rsid w:val="00F771E5"/>
    <w:rsid w:val="00F813E9"/>
    <w:rsid w:val="00F815F5"/>
    <w:rsid w:val="00F91391"/>
    <w:rsid w:val="00F926BE"/>
    <w:rsid w:val="00FC3771"/>
    <w:rsid w:val="00FC383C"/>
    <w:rsid w:val="00FC4195"/>
    <w:rsid w:val="00FD24AD"/>
    <w:rsid w:val="00FD679B"/>
    <w:rsid w:val="00FE35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60750E9"/>
  <w15:docId w15:val="{F85D925F-8D4E-4753-81DD-3F2D267B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97895"/>
    <w:pPr>
      <w:keepLines w:val="0"/>
      <w:widowControl w:val="0"/>
      <w:tabs>
        <w:tab w:val="left" w:pos="0"/>
      </w:tabs>
      <w:suppressAutoHyphens/>
      <w:spacing w:before="120" w:after="60" w:line="240" w:lineRule="atLeast"/>
      <w:ind w:left="0" w:firstLine="0"/>
    </w:pPr>
    <w:rPr>
      <w:rFonts w:ascii="Source Code Pro" w:hAnsi="Source Code Pro"/>
      <w:b w:val="0"/>
      <w:color w:val="444444"/>
      <w:spacing w:val="-5"/>
      <w:sz w:val="24"/>
      <w:szCs w:val="24"/>
      <w:shd w:val="clear" w:color="auto" w:fill="FFFFFF"/>
      <w:lang w:val="es-AR"/>
    </w:rPr>
  </w:style>
  <w:style w:type="paragraph" w:customStyle="1" w:styleId="PSI-ComentarioVieta">
    <w:name w:val="PSI - Comentario + Viñeta"/>
    <w:basedOn w:val="PSI-Comentario"/>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1326"/>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1326"/>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1326"/>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B6F6B"/>
    <w:pPr>
      <w:ind w:left="284" w:hanging="284"/>
    </w:pPr>
    <w:rPr>
      <w:lang w:eastAsia="es-E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2"/>
      </w:numPr>
    </w:pPr>
  </w:style>
  <w:style w:type="paragraph" w:customStyle="1" w:styleId="Nnn">
    <w:name w:val="Nnn"/>
    <w:basedOn w:val="Ttulo3"/>
    <w:rsid w:val="0086335A"/>
    <w:pPr>
      <w:keepLines w:val="0"/>
      <w:widowControl w:val="0"/>
      <w:numPr>
        <w:ilvl w:val="1"/>
        <w:numId w:val="3"/>
      </w:numPr>
      <w:tabs>
        <w:tab w:val="clear" w:pos="1440"/>
        <w:tab w:val="num" w:pos="2268"/>
      </w:tabs>
      <w:suppressAutoHyphens/>
      <w:spacing w:before="120" w:after="60" w:line="240" w:lineRule="atLeast"/>
      <w:ind w:left="1985" w:hanging="567"/>
    </w:pPr>
    <w:rPr>
      <w:rFonts w:ascii="Arial" w:eastAsia="Times New Roman" w:hAnsi="Arial" w:cs="Times New Roman"/>
      <w:b w:val="0"/>
      <w:bCs w:val="0"/>
      <w:i/>
      <w:color w:val="auto"/>
      <w:sz w:val="20"/>
      <w:szCs w:val="20"/>
      <w:lang w:eastAsia="es-ES"/>
    </w:rPr>
  </w:style>
  <w:style w:type="paragraph" w:styleId="Mapadeldocumento">
    <w:name w:val="Document Map"/>
    <w:basedOn w:val="Normal"/>
    <w:link w:val="MapadeldocumentoCar"/>
    <w:uiPriority w:val="99"/>
    <w:semiHidden/>
    <w:unhideWhenUsed/>
    <w:rsid w:val="00BB11E0"/>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B11E0"/>
    <w:rPr>
      <w:rFonts w:ascii="Tahoma" w:hAnsi="Tahoma" w:cs="Tahoma"/>
      <w:sz w:val="16"/>
      <w:szCs w:val="16"/>
    </w:rPr>
  </w:style>
  <w:style w:type="character" w:styleId="Hipervnculovisitado">
    <w:name w:val="FollowedHyperlink"/>
    <w:basedOn w:val="Fuentedeprrafopredeter"/>
    <w:uiPriority w:val="99"/>
    <w:semiHidden/>
    <w:unhideWhenUsed/>
    <w:rsid w:val="00CB7377"/>
    <w:rPr>
      <w:color w:val="800080" w:themeColor="followedHyperlink"/>
      <w:u w:val="single"/>
    </w:rPr>
  </w:style>
  <w:style w:type="character" w:styleId="CdigoHTML">
    <w:name w:val="HTML Code"/>
    <w:basedOn w:val="Fuentedeprrafopredeter"/>
    <w:uiPriority w:val="99"/>
    <w:semiHidden/>
    <w:unhideWhenUsed/>
    <w:rsid w:val="00E03FC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6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861853"/>
    <w:rPr>
      <w:rFonts w:ascii="Courier New" w:eastAsia="Times New Roman" w:hAnsi="Courier New" w:cs="Courier New"/>
      <w:sz w:val="20"/>
      <w:szCs w:val="20"/>
      <w:lang w:val="es-AR" w:eastAsia="es-AR"/>
    </w:rPr>
  </w:style>
  <w:style w:type="character" w:customStyle="1" w:styleId="cp">
    <w:name w:val="cp"/>
    <w:basedOn w:val="Fuentedeprrafopredeter"/>
    <w:rsid w:val="00861853"/>
  </w:style>
  <w:style w:type="character" w:customStyle="1" w:styleId="k">
    <w:name w:val="k"/>
    <w:basedOn w:val="Fuentedeprrafopredeter"/>
    <w:rsid w:val="00861853"/>
  </w:style>
  <w:style w:type="character" w:customStyle="1" w:styleId="nx">
    <w:name w:val="nx"/>
    <w:basedOn w:val="Fuentedeprrafopredeter"/>
    <w:rsid w:val="00861853"/>
  </w:style>
  <w:style w:type="character" w:customStyle="1" w:styleId="p">
    <w:name w:val="p"/>
    <w:basedOn w:val="Fuentedeprrafopredeter"/>
    <w:rsid w:val="00861853"/>
  </w:style>
  <w:style w:type="character" w:customStyle="1" w:styleId="c1">
    <w:name w:val="c1"/>
    <w:basedOn w:val="Fuentedeprrafopredeter"/>
    <w:rsid w:val="00861853"/>
  </w:style>
  <w:style w:type="character" w:customStyle="1" w:styleId="nc">
    <w:name w:val="nc"/>
    <w:basedOn w:val="Fuentedeprrafopredeter"/>
    <w:rsid w:val="00424557"/>
  </w:style>
  <w:style w:type="character" w:customStyle="1" w:styleId="nv">
    <w:name w:val="nv"/>
    <w:basedOn w:val="Fuentedeprrafopredeter"/>
    <w:rsid w:val="00424557"/>
  </w:style>
  <w:style w:type="character" w:customStyle="1" w:styleId="o">
    <w:name w:val="o"/>
    <w:basedOn w:val="Fuentedeprrafopredeter"/>
    <w:rsid w:val="00424557"/>
  </w:style>
  <w:style w:type="character" w:customStyle="1" w:styleId="nf">
    <w:name w:val="nf"/>
    <w:basedOn w:val="Fuentedeprrafopredeter"/>
    <w:rsid w:val="00424557"/>
  </w:style>
  <w:style w:type="character" w:customStyle="1" w:styleId="na">
    <w:name w:val="na"/>
    <w:basedOn w:val="Fuentedeprrafopredeter"/>
    <w:rsid w:val="003720EA"/>
  </w:style>
  <w:style w:type="character" w:customStyle="1" w:styleId="mi">
    <w:name w:val="mi"/>
    <w:basedOn w:val="Fuentedeprrafopredeter"/>
    <w:rsid w:val="00F15F8F"/>
  </w:style>
  <w:style w:type="character" w:customStyle="1" w:styleId="s1">
    <w:name w:val="s1"/>
    <w:basedOn w:val="Fuentedeprrafopredeter"/>
    <w:rsid w:val="00F15F8F"/>
  </w:style>
  <w:style w:type="character" w:customStyle="1" w:styleId="cm">
    <w:name w:val="cm"/>
    <w:basedOn w:val="Fuentedeprrafopredeter"/>
    <w:rsid w:val="0035646B"/>
  </w:style>
  <w:style w:type="character" w:customStyle="1" w:styleId="hljs-class">
    <w:name w:val="hljs-class"/>
    <w:basedOn w:val="Fuentedeprrafopredeter"/>
    <w:rsid w:val="00667BC6"/>
  </w:style>
  <w:style w:type="character" w:customStyle="1" w:styleId="hljs-meta">
    <w:name w:val="hljs-meta"/>
    <w:basedOn w:val="Fuentedeprrafopredeter"/>
    <w:rsid w:val="00C460A8"/>
  </w:style>
  <w:style w:type="character" w:customStyle="1" w:styleId="hljs-keyword">
    <w:name w:val="hljs-keyword"/>
    <w:basedOn w:val="Fuentedeprrafopredeter"/>
    <w:rsid w:val="00C460A8"/>
  </w:style>
  <w:style w:type="character" w:customStyle="1" w:styleId="hljs-title">
    <w:name w:val="hljs-title"/>
    <w:basedOn w:val="Fuentedeprrafopredeter"/>
    <w:rsid w:val="00C460A8"/>
  </w:style>
  <w:style w:type="character" w:customStyle="1" w:styleId="hljs-number">
    <w:name w:val="hljs-number"/>
    <w:basedOn w:val="Fuentedeprrafopredeter"/>
    <w:rsid w:val="00C460A8"/>
  </w:style>
  <w:style w:type="character" w:customStyle="1" w:styleId="hljs-comment">
    <w:name w:val="hljs-comment"/>
    <w:basedOn w:val="Fuentedeprrafopredeter"/>
    <w:rsid w:val="00C460A8"/>
  </w:style>
  <w:style w:type="character" w:customStyle="1" w:styleId="hljs-function">
    <w:name w:val="hljs-function"/>
    <w:basedOn w:val="Fuentedeprrafopredeter"/>
    <w:rsid w:val="00AF2FF5"/>
  </w:style>
  <w:style w:type="character" w:customStyle="1" w:styleId="hljs-params">
    <w:name w:val="hljs-params"/>
    <w:basedOn w:val="Fuentedeprrafopredeter"/>
    <w:rsid w:val="00AF2FF5"/>
  </w:style>
  <w:style w:type="character" w:customStyle="1" w:styleId="hljs-string">
    <w:name w:val="hljs-string"/>
    <w:basedOn w:val="Fuentedeprrafopredeter"/>
    <w:rsid w:val="00610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7658">
      <w:bodyDiv w:val="1"/>
      <w:marLeft w:val="0"/>
      <w:marRight w:val="0"/>
      <w:marTop w:val="0"/>
      <w:marBottom w:val="0"/>
      <w:divBdr>
        <w:top w:val="none" w:sz="0" w:space="0" w:color="auto"/>
        <w:left w:val="none" w:sz="0" w:space="0" w:color="auto"/>
        <w:bottom w:val="none" w:sz="0" w:space="0" w:color="auto"/>
        <w:right w:val="none" w:sz="0" w:space="0" w:color="auto"/>
      </w:divBdr>
    </w:div>
    <w:div w:id="69426678">
      <w:bodyDiv w:val="1"/>
      <w:marLeft w:val="0"/>
      <w:marRight w:val="0"/>
      <w:marTop w:val="0"/>
      <w:marBottom w:val="0"/>
      <w:divBdr>
        <w:top w:val="none" w:sz="0" w:space="0" w:color="auto"/>
        <w:left w:val="none" w:sz="0" w:space="0" w:color="auto"/>
        <w:bottom w:val="none" w:sz="0" w:space="0" w:color="auto"/>
        <w:right w:val="none" w:sz="0" w:space="0" w:color="auto"/>
      </w:divBdr>
    </w:div>
    <w:div w:id="114643142">
      <w:bodyDiv w:val="1"/>
      <w:marLeft w:val="0"/>
      <w:marRight w:val="0"/>
      <w:marTop w:val="0"/>
      <w:marBottom w:val="0"/>
      <w:divBdr>
        <w:top w:val="none" w:sz="0" w:space="0" w:color="auto"/>
        <w:left w:val="none" w:sz="0" w:space="0" w:color="auto"/>
        <w:bottom w:val="none" w:sz="0" w:space="0" w:color="auto"/>
        <w:right w:val="none" w:sz="0" w:space="0" w:color="auto"/>
      </w:divBdr>
    </w:div>
    <w:div w:id="129178022">
      <w:bodyDiv w:val="1"/>
      <w:marLeft w:val="0"/>
      <w:marRight w:val="0"/>
      <w:marTop w:val="0"/>
      <w:marBottom w:val="0"/>
      <w:divBdr>
        <w:top w:val="none" w:sz="0" w:space="0" w:color="auto"/>
        <w:left w:val="none" w:sz="0" w:space="0" w:color="auto"/>
        <w:bottom w:val="none" w:sz="0" w:space="0" w:color="auto"/>
        <w:right w:val="none" w:sz="0" w:space="0" w:color="auto"/>
      </w:divBdr>
    </w:div>
    <w:div w:id="222761368">
      <w:bodyDiv w:val="1"/>
      <w:marLeft w:val="0"/>
      <w:marRight w:val="0"/>
      <w:marTop w:val="0"/>
      <w:marBottom w:val="0"/>
      <w:divBdr>
        <w:top w:val="none" w:sz="0" w:space="0" w:color="auto"/>
        <w:left w:val="none" w:sz="0" w:space="0" w:color="auto"/>
        <w:bottom w:val="none" w:sz="0" w:space="0" w:color="auto"/>
        <w:right w:val="none" w:sz="0" w:space="0" w:color="auto"/>
      </w:divBdr>
    </w:div>
    <w:div w:id="228469328">
      <w:bodyDiv w:val="1"/>
      <w:marLeft w:val="0"/>
      <w:marRight w:val="0"/>
      <w:marTop w:val="0"/>
      <w:marBottom w:val="0"/>
      <w:divBdr>
        <w:top w:val="none" w:sz="0" w:space="0" w:color="auto"/>
        <w:left w:val="none" w:sz="0" w:space="0" w:color="auto"/>
        <w:bottom w:val="none" w:sz="0" w:space="0" w:color="auto"/>
        <w:right w:val="none" w:sz="0" w:space="0" w:color="auto"/>
      </w:divBdr>
    </w:div>
    <w:div w:id="230969881">
      <w:bodyDiv w:val="1"/>
      <w:marLeft w:val="0"/>
      <w:marRight w:val="0"/>
      <w:marTop w:val="0"/>
      <w:marBottom w:val="0"/>
      <w:divBdr>
        <w:top w:val="none" w:sz="0" w:space="0" w:color="auto"/>
        <w:left w:val="none" w:sz="0" w:space="0" w:color="auto"/>
        <w:bottom w:val="none" w:sz="0" w:space="0" w:color="auto"/>
        <w:right w:val="none" w:sz="0" w:space="0" w:color="auto"/>
      </w:divBdr>
    </w:div>
    <w:div w:id="277564173">
      <w:bodyDiv w:val="1"/>
      <w:marLeft w:val="0"/>
      <w:marRight w:val="0"/>
      <w:marTop w:val="0"/>
      <w:marBottom w:val="0"/>
      <w:divBdr>
        <w:top w:val="none" w:sz="0" w:space="0" w:color="auto"/>
        <w:left w:val="none" w:sz="0" w:space="0" w:color="auto"/>
        <w:bottom w:val="none" w:sz="0" w:space="0" w:color="auto"/>
        <w:right w:val="none" w:sz="0" w:space="0" w:color="auto"/>
      </w:divBdr>
    </w:div>
    <w:div w:id="281956686">
      <w:bodyDiv w:val="1"/>
      <w:marLeft w:val="0"/>
      <w:marRight w:val="0"/>
      <w:marTop w:val="0"/>
      <w:marBottom w:val="0"/>
      <w:divBdr>
        <w:top w:val="none" w:sz="0" w:space="0" w:color="auto"/>
        <w:left w:val="none" w:sz="0" w:space="0" w:color="auto"/>
        <w:bottom w:val="none" w:sz="0" w:space="0" w:color="auto"/>
        <w:right w:val="none" w:sz="0" w:space="0" w:color="auto"/>
      </w:divBdr>
    </w:div>
    <w:div w:id="307125955">
      <w:bodyDiv w:val="1"/>
      <w:marLeft w:val="0"/>
      <w:marRight w:val="0"/>
      <w:marTop w:val="0"/>
      <w:marBottom w:val="0"/>
      <w:divBdr>
        <w:top w:val="none" w:sz="0" w:space="0" w:color="auto"/>
        <w:left w:val="none" w:sz="0" w:space="0" w:color="auto"/>
        <w:bottom w:val="none" w:sz="0" w:space="0" w:color="auto"/>
        <w:right w:val="none" w:sz="0" w:space="0" w:color="auto"/>
      </w:divBdr>
    </w:div>
    <w:div w:id="314144149">
      <w:bodyDiv w:val="1"/>
      <w:marLeft w:val="0"/>
      <w:marRight w:val="0"/>
      <w:marTop w:val="0"/>
      <w:marBottom w:val="0"/>
      <w:divBdr>
        <w:top w:val="none" w:sz="0" w:space="0" w:color="auto"/>
        <w:left w:val="none" w:sz="0" w:space="0" w:color="auto"/>
        <w:bottom w:val="none" w:sz="0" w:space="0" w:color="auto"/>
        <w:right w:val="none" w:sz="0" w:space="0" w:color="auto"/>
      </w:divBdr>
    </w:div>
    <w:div w:id="321082307">
      <w:bodyDiv w:val="1"/>
      <w:marLeft w:val="0"/>
      <w:marRight w:val="0"/>
      <w:marTop w:val="0"/>
      <w:marBottom w:val="0"/>
      <w:divBdr>
        <w:top w:val="none" w:sz="0" w:space="0" w:color="auto"/>
        <w:left w:val="none" w:sz="0" w:space="0" w:color="auto"/>
        <w:bottom w:val="none" w:sz="0" w:space="0" w:color="auto"/>
        <w:right w:val="none" w:sz="0" w:space="0" w:color="auto"/>
      </w:divBdr>
    </w:div>
    <w:div w:id="360012288">
      <w:bodyDiv w:val="1"/>
      <w:marLeft w:val="0"/>
      <w:marRight w:val="0"/>
      <w:marTop w:val="0"/>
      <w:marBottom w:val="0"/>
      <w:divBdr>
        <w:top w:val="none" w:sz="0" w:space="0" w:color="auto"/>
        <w:left w:val="none" w:sz="0" w:space="0" w:color="auto"/>
        <w:bottom w:val="none" w:sz="0" w:space="0" w:color="auto"/>
        <w:right w:val="none" w:sz="0" w:space="0" w:color="auto"/>
      </w:divBdr>
    </w:div>
    <w:div w:id="409885360">
      <w:bodyDiv w:val="1"/>
      <w:marLeft w:val="0"/>
      <w:marRight w:val="0"/>
      <w:marTop w:val="0"/>
      <w:marBottom w:val="0"/>
      <w:divBdr>
        <w:top w:val="none" w:sz="0" w:space="0" w:color="auto"/>
        <w:left w:val="none" w:sz="0" w:space="0" w:color="auto"/>
        <w:bottom w:val="none" w:sz="0" w:space="0" w:color="auto"/>
        <w:right w:val="none" w:sz="0" w:space="0" w:color="auto"/>
      </w:divBdr>
    </w:div>
    <w:div w:id="412967651">
      <w:bodyDiv w:val="1"/>
      <w:marLeft w:val="0"/>
      <w:marRight w:val="0"/>
      <w:marTop w:val="0"/>
      <w:marBottom w:val="0"/>
      <w:divBdr>
        <w:top w:val="none" w:sz="0" w:space="0" w:color="auto"/>
        <w:left w:val="none" w:sz="0" w:space="0" w:color="auto"/>
        <w:bottom w:val="none" w:sz="0" w:space="0" w:color="auto"/>
        <w:right w:val="none" w:sz="0" w:space="0" w:color="auto"/>
      </w:divBdr>
    </w:div>
    <w:div w:id="426198545">
      <w:bodyDiv w:val="1"/>
      <w:marLeft w:val="0"/>
      <w:marRight w:val="0"/>
      <w:marTop w:val="0"/>
      <w:marBottom w:val="0"/>
      <w:divBdr>
        <w:top w:val="none" w:sz="0" w:space="0" w:color="auto"/>
        <w:left w:val="none" w:sz="0" w:space="0" w:color="auto"/>
        <w:bottom w:val="none" w:sz="0" w:space="0" w:color="auto"/>
        <w:right w:val="none" w:sz="0" w:space="0" w:color="auto"/>
      </w:divBdr>
    </w:div>
    <w:div w:id="450978158">
      <w:bodyDiv w:val="1"/>
      <w:marLeft w:val="0"/>
      <w:marRight w:val="0"/>
      <w:marTop w:val="0"/>
      <w:marBottom w:val="0"/>
      <w:divBdr>
        <w:top w:val="none" w:sz="0" w:space="0" w:color="auto"/>
        <w:left w:val="none" w:sz="0" w:space="0" w:color="auto"/>
        <w:bottom w:val="none" w:sz="0" w:space="0" w:color="auto"/>
        <w:right w:val="none" w:sz="0" w:space="0" w:color="auto"/>
      </w:divBdr>
    </w:div>
    <w:div w:id="544100451">
      <w:bodyDiv w:val="1"/>
      <w:marLeft w:val="0"/>
      <w:marRight w:val="0"/>
      <w:marTop w:val="0"/>
      <w:marBottom w:val="0"/>
      <w:divBdr>
        <w:top w:val="none" w:sz="0" w:space="0" w:color="auto"/>
        <w:left w:val="none" w:sz="0" w:space="0" w:color="auto"/>
        <w:bottom w:val="none" w:sz="0" w:space="0" w:color="auto"/>
        <w:right w:val="none" w:sz="0" w:space="0" w:color="auto"/>
      </w:divBdr>
    </w:div>
    <w:div w:id="565461297">
      <w:bodyDiv w:val="1"/>
      <w:marLeft w:val="0"/>
      <w:marRight w:val="0"/>
      <w:marTop w:val="0"/>
      <w:marBottom w:val="0"/>
      <w:divBdr>
        <w:top w:val="none" w:sz="0" w:space="0" w:color="auto"/>
        <w:left w:val="none" w:sz="0" w:space="0" w:color="auto"/>
        <w:bottom w:val="none" w:sz="0" w:space="0" w:color="auto"/>
        <w:right w:val="none" w:sz="0" w:space="0" w:color="auto"/>
      </w:divBdr>
    </w:div>
    <w:div w:id="576089921">
      <w:bodyDiv w:val="1"/>
      <w:marLeft w:val="0"/>
      <w:marRight w:val="0"/>
      <w:marTop w:val="0"/>
      <w:marBottom w:val="0"/>
      <w:divBdr>
        <w:top w:val="none" w:sz="0" w:space="0" w:color="auto"/>
        <w:left w:val="none" w:sz="0" w:space="0" w:color="auto"/>
        <w:bottom w:val="none" w:sz="0" w:space="0" w:color="auto"/>
        <w:right w:val="none" w:sz="0" w:space="0" w:color="auto"/>
      </w:divBdr>
    </w:div>
    <w:div w:id="589508141">
      <w:bodyDiv w:val="1"/>
      <w:marLeft w:val="0"/>
      <w:marRight w:val="0"/>
      <w:marTop w:val="0"/>
      <w:marBottom w:val="0"/>
      <w:divBdr>
        <w:top w:val="none" w:sz="0" w:space="0" w:color="auto"/>
        <w:left w:val="none" w:sz="0" w:space="0" w:color="auto"/>
        <w:bottom w:val="none" w:sz="0" w:space="0" w:color="auto"/>
        <w:right w:val="none" w:sz="0" w:space="0" w:color="auto"/>
      </w:divBdr>
    </w:div>
    <w:div w:id="653215898">
      <w:bodyDiv w:val="1"/>
      <w:marLeft w:val="0"/>
      <w:marRight w:val="0"/>
      <w:marTop w:val="0"/>
      <w:marBottom w:val="0"/>
      <w:divBdr>
        <w:top w:val="none" w:sz="0" w:space="0" w:color="auto"/>
        <w:left w:val="none" w:sz="0" w:space="0" w:color="auto"/>
        <w:bottom w:val="none" w:sz="0" w:space="0" w:color="auto"/>
        <w:right w:val="none" w:sz="0" w:space="0" w:color="auto"/>
      </w:divBdr>
    </w:div>
    <w:div w:id="711924950">
      <w:bodyDiv w:val="1"/>
      <w:marLeft w:val="0"/>
      <w:marRight w:val="0"/>
      <w:marTop w:val="0"/>
      <w:marBottom w:val="0"/>
      <w:divBdr>
        <w:top w:val="none" w:sz="0" w:space="0" w:color="auto"/>
        <w:left w:val="none" w:sz="0" w:space="0" w:color="auto"/>
        <w:bottom w:val="none" w:sz="0" w:space="0" w:color="auto"/>
        <w:right w:val="none" w:sz="0" w:space="0" w:color="auto"/>
      </w:divBdr>
    </w:div>
    <w:div w:id="715660609">
      <w:bodyDiv w:val="1"/>
      <w:marLeft w:val="0"/>
      <w:marRight w:val="0"/>
      <w:marTop w:val="0"/>
      <w:marBottom w:val="0"/>
      <w:divBdr>
        <w:top w:val="none" w:sz="0" w:space="0" w:color="auto"/>
        <w:left w:val="none" w:sz="0" w:space="0" w:color="auto"/>
        <w:bottom w:val="none" w:sz="0" w:space="0" w:color="auto"/>
        <w:right w:val="none" w:sz="0" w:space="0" w:color="auto"/>
      </w:divBdr>
    </w:div>
    <w:div w:id="780220132">
      <w:bodyDiv w:val="1"/>
      <w:marLeft w:val="0"/>
      <w:marRight w:val="0"/>
      <w:marTop w:val="0"/>
      <w:marBottom w:val="0"/>
      <w:divBdr>
        <w:top w:val="none" w:sz="0" w:space="0" w:color="auto"/>
        <w:left w:val="none" w:sz="0" w:space="0" w:color="auto"/>
        <w:bottom w:val="none" w:sz="0" w:space="0" w:color="auto"/>
        <w:right w:val="none" w:sz="0" w:space="0" w:color="auto"/>
      </w:divBdr>
    </w:div>
    <w:div w:id="796410394">
      <w:bodyDiv w:val="1"/>
      <w:marLeft w:val="0"/>
      <w:marRight w:val="0"/>
      <w:marTop w:val="0"/>
      <w:marBottom w:val="0"/>
      <w:divBdr>
        <w:top w:val="none" w:sz="0" w:space="0" w:color="auto"/>
        <w:left w:val="none" w:sz="0" w:space="0" w:color="auto"/>
        <w:bottom w:val="none" w:sz="0" w:space="0" w:color="auto"/>
        <w:right w:val="none" w:sz="0" w:space="0" w:color="auto"/>
      </w:divBdr>
    </w:div>
    <w:div w:id="816185395">
      <w:bodyDiv w:val="1"/>
      <w:marLeft w:val="0"/>
      <w:marRight w:val="0"/>
      <w:marTop w:val="0"/>
      <w:marBottom w:val="0"/>
      <w:divBdr>
        <w:top w:val="none" w:sz="0" w:space="0" w:color="auto"/>
        <w:left w:val="none" w:sz="0" w:space="0" w:color="auto"/>
        <w:bottom w:val="none" w:sz="0" w:space="0" w:color="auto"/>
        <w:right w:val="none" w:sz="0" w:space="0" w:color="auto"/>
      </w:divBdr>
    </w:div>
    <w:div w:id="893933373">
      <w:bodyDiv w:val="1"/>
      <w:marLeft w:val="0"/>
      <w:marRight w:val="0"/>
      <w:marTop w:val="0"/>
      <w:marBottom w:val="0"/>
      <w:divBdr>
        <w:top w:val="none" w:sz="0" w:space="0" w:color="auto"/>
        <w:left w:val="none" w:sz="0" w:space="0" w:color="auto"/>
        <w:bottom w:val="none" w:sz="0" w:space="0" w:color="auto"/>
        <w:right w:val="none" w:sz="0" w:space="0" w:color="auto"/>
      </w:divBdr>
    </w:div>
    <w:div w:id="979185596">
      <w:bodyDiv w:val="1"/>
      <w:marLeft w:val="0"/>
      <w:marRight w:val="0"/>
      <w:marTop w:val="0"/>
      <w:marBottom w:val="0"/>
      <w:divBdr>
        <w:top w:val="none" w:sz="0" w:space="0" w:color="auto"/>
        <w:left w:val="none" w:sz="0" w:space="0" w:color="auto"/>
        <w:bottom w:val="none" w:sz="0" w:space="0" w:color="auto"/>
        <w:right w:val="none" w:sz="0" w:space="0" w:color="auto"/>
      </w:divBdr>
    </w:div>
    <w:div w:id="1003777358">
      <w:bodyDiv w:val="1"/>
      <w:marLeft w:val="0"/>
      <w:marRight w:val="0"/>
      <w:marTop w:val="0"/>
      <w:marBottom w:val="0"/>
      <w:divBdr>
        <w:top w:val="none" w:sz="0" w:space="0" w:color="auto"/>
        <w:left w:val="none" w:sz="0" w:space="0" w:color="auto"/>
        <w:bottom w:val="none" w:sz="0" w:space="0" w:color="auto"/>
        <w:right w:val="none" w:sz="0" w:space="0" w:color="auto"/>
      </w:divBdr>
    </w:div>
    <w:div w:id="1017272327">
      <w:bodyDiv w:val="1"/>
      <w:marLeft w:val="0"/>
      <w:marRight w:val="0"/>
      <w:marTop w:val="0"/>
      <w:marBottom w:val="0"/>
      <w:divBdr>
        <w:top w:val="none" w:sz="0" w:space="0" w:color="auto"/>
        <w:left w:val="none" w:sz="0" w:space="0" w:color="auto"/>
        <w:bottom w:val="none" w:sz="0" w:space="0" w:color="auto"/>
        <w:right w:val="none" w:sz="0" w:space="0" w:color="auto"/>
      </w:divBdr>
    </w:div>
    <w:div w:id="1025404998">
      <w:bodyDiv w:val="1"/>
      <w:marLeft w:val="0"/>
      <w:marRight w:val="0"/>
      <w:marTop w:val="0"/>
      <w:marBottom w:val="0"/>
      <w:divBdr>
        <w:top w:val="none" w:sz="0" w:space="0" w:color="auto"/>
        <w:left w:val="none" w:sz="0" w:space="0" w:color="auto"/>
        <w:bottom w:val="none" w:sz="0" w:space="0" w:color="auto"/>
        <w:right w:val="none" w:sz="0" w:space="0" w:color="auto"/>
      </w:divBdr>
    </w:div>
    <w:div w:id="1037049945">
      <w:bodyDiv w:val="1"/>
      <w:marLeft w:val="0"/>
      <w:marRight w:val="0"/>
      <w:marTop w:val="0"/>
      <w:marBottom w:val="0"/>
      <w:divBdr>
        <w:top w:val="none" w:sz="0" w:space="0" w:color="auto"/>
        <w:left w:val="none" w:sz="0" w:space="0" w:color="auto"/>
        <w:bottom w:val="none" w:sz="0" w:space="0" w:color="auto"/>
        <w:right w:val="none" w:sz="0" w:space="0" w:color="auto"/>
      </w:divBdr>
    </w:div>
    <w:div w:id="1129326924">
      <w:bodyDiv w:val="1"/>
      <w:marLeft w:val="0"/>
      <w:marRight w:val="0"/>
      <w:marTop w:val="0"/>
      <w:marBottom w:val="0"/>
      <w:divBdr>
        <w:top w:val="none" w:sz="0" w:space="0" w:color="auto"/>
        <w:left w:val="none" w:sz="0" w:space="0" w:color="auto"/>
        <w:bottom w:val="none" w:sz="0" w:space="0" w:color="auto"/>
        <w:right w:val="none" w:sz="0" w:space="0" w:color="auto"/>
      </w:divBdr>
    </w:div>
    <w:div w:id="1134524640">
      <w:bodyDiv w:val="1"/>
      <w:marLeft w:val="0"/>
      <w:marRight w:val="0"/>
      <w:marTop w:val="0"/>
      <w:marBottom w:val="0"/>
      <w:divBdr>
        <w:top w:val="none" w:sz="0" w:space="0" w:color="auto"/>
        <w:left w:val="none" w:sz="0" w:space="0" w:color="auto"/>
        <w:bottom w:val="none" w:sz="0" w:space="0" w:color="auto"/>
        <w:right w:val="none" w:sz="0" w:space="0" w:color="auto"/>
      </w:divBdr>
    </w:div>
    <w:div w:id="1157190977">
      <w:bodyDiv w:val="1"/>
      <w:marLeft w:val="0"/>
      <w:marRight w:val="0"/>
      <w:marTop w:val="0"/>
      <w:marBottom w:val="0"/>
      <w:divBdr>
        <w:top w:val="none" w:sz="0" w:space="0" w:color="auto"/>
        <w:left w:val="none" w:sz="0" w:space="0" w:color="auto"/>
        <w:bottom w:val="none" w:sz="0" w:space="0" w:color="auto"/>
        <w:right w:val="none" w:sz="0" w:space="0" w:color="auto"/>
      </w:divBdr>
    </w:div>
    <w:div w:id="1209487576">
      <w:bodyDiv w:val="1"/>
      <w:marLeft w:val="0"/>
      <w:marRight w:val="0"/>
      <w:marTop w:val="0"/>
      <w:marBottom w:val="0"/>
      <w:divBdr>
        <w:top w:val="none" w:sz="0" w:space="0" w:color="auto"/>
        <w:left w:val="none" w:sz="0" w:space="0" w:color="auto"/>
        <w:bottom w:val="none" w:sz="0" w:space="0" w:color="auto"/>
        <w:right w:val="none" w:sz="0" w:space="0" w:color="auto"/>
      </w:divBdr>
    </w:div>
    <w:div w:id="1219826931">
      <w:bodyDiv w:val="1"/>
      <w:marLeft w:val="0"/>
      <w:marRight w:val="0"/>
      <w:marTop w:val="0"/>
      <w:marBottom w:val="0"/>
      <w:divBdr>
        <w:top w:val="none" w:sz="0" w:space="0" w:color="auto"/>
        <w:left w:val="none" w:sz="0" w:space="0" w:color="auto"/>
        <w:bottom w:val="none" w:sz="0" w:space="0" w:color="auto"/>
        <w:right w:val="none" w:sz="0" w:space="0" w:color="auto"/>
      </w:divBdr>
    </w:div>
    <w:div w:id="1266230263">
      <w:bodyDiv w:val="1"/>
      <w:marLeft w:val="0"/>
      <w:marRight w:val="0"/>
      <w:marTop w:val="0"/>
      <w:marBottom w:val="0"/>
      <w:divBdr>
        <w:top w:val="none" w:sz="0" w:space="0" w:color="auto"/>
        <w:left w:val="none" w:sz="0" w:space="0" w:color="auto"/>
        <w:bottom w:val="none" w:sz="0" w:space="0" w:color="auto"/>
        <w:right w:val="none" w:sz="0" w:space="0" w:color="auto"/>
      </w:divBdr>
    </w:div>
    <w:div w:id="1282229095">
      <w:bodyDiv w:val="1"/>
      <w:marLeft w:val="0"/>
      <w:marRight w:val="0"/>
      <w:marTop w:val="0"/>
      <w:marBottom w:val="0"/>
      <w:divBdr>
        <w:top w:val="none" w:sz="0" w:space="0" w:color="auto"/>
        <w:left w:val="none" w:sz="0" w:space="0" w:color="auto"/>
        <w:bottom w:val="none" w:sz="0" w:space="0" w:color="auto"/>
        <w:right w:val="none" w:sz="0" w:space="0" w:color="auto"/>
      </w:divBdr>
    </w:div>
    <w:div w:id="1359426426">
      <w:bodyDiv w:val="1"/>
      <w:marLeft w:val="0"/>
      <w:marRight w:val="0"/>
      <w:marTop w:val="0"/>
      <w:marBottom w:val="0"/>
      <w:divBdr>
        <w:top w:val="none" w:sz="0" w:space="0" w:color="auto"/>
        <w:left w:val="none" w:sz="0" w:space="0" w:color="auto"/>
        <w:bottom w:val="none" w:sz="0" w:space="0" w:color="auto"/>
        <w:right w:val="none" w:sz="0" w:space="0" w:color="auto"/>
      </w:divBdr>
    </w:div>
    <w:div w:id="1380280041">
      <w:bodyDiv w:val="1"/>
      <w:marLeft w:val="0"/>
      <w:marRight w:val="0"/>
      <w:marTop w:val="0"/>
      <w:marBottom w:val="0"/>
      <w:divBdr>
        <w:top w:val="none" w:sz="0" w:space="0" w:color="auto"/>
        <w:left w:val="none" w:sz="0" w:space="0" w:color="auto"/>
        <w:bottom w:val="none" w:sz="0" w:space="0" w:color="auto"/>
        <w:right w:val="none" w:sz="0" w:space="0" w:color="auto"/>
      </w:divBdr>
    </w:div>
    <w:div w:id="1402680158">
      <w:bodyDiv w:val="1"/>
      <w:marLeft w:val="0"/>
      <w:marRight w:val="0"/>
      <w:marTop w:val="0"/>
      <w:marBottom w:val="0"/>
      <w:divBdr>
        <w:top w:val="none" w:sz="0" w:space="0" w:color="auto"/>
        <w:left w:val="none" w:sz="0" w:space="0" w:color="auto"/>
        <w:bottom w:val="none" w:sz="0" w:space="0" w:color="auto"/>
        <w:right w:val="none" w:sz="0" w:space="0" w:color="auto"/>
      </w:divBdr>
    </w:div>
    <w:div w:id="1416198987">
      <w:bodyDiv w:val="1"/>
      <w:marLeft w:val="0"/>
      <w:marRight w:val="0"/>
      <w:marTop w:val="0"/>
      <w:marBottom w:val="0"/>
      <w:divBdr>
        <w:top w:val="none" w:sz="0" w:space="0" w:color="auto"/>
        <w:left w:val="none" w:sz="0" w:space="0" w:color="auto"/>
        <w:bottom w:val="none" w:sz="0" w:space="0" w:color="auto"/>
        <w:right w:val="none" w:sz="0" w:space="0" w:color="auto"/>
      </w:divBdr>
    </w:div>
    <w:div w:id="1500078723">
      <w:bodyDiv w:val="1"/>
      <w:marLeft w:val="0"/>
      <w:marRight w:val="0"/>
      <w:marTop w:val="0"/>
      <w:marBottom w:val="0"/>
      <w:divBdr>
        <w:top w:val="none" w:sz="0" w:space="0" w:color="auto"/>
        <w:left w:val="none" w:sz="0" w:space="0" w:color="auto"/>
        <w:bottom w:val="none" w:sz="0" w:space="0" w:color="auto"/>
        <w:right w:val="none" w:sz="0" w:space="0" w:color="auto"/>
      </w:divBdr>
    </w:div>
    <w:div w:id="1514105272">
      <w:bodyDiv w:val="1"/>
      <w:marLeft w:val="0"/>
      <w:marRight w:val="0"/>
      <w:marTop w:val="0"/>
      <w:marBottom w:val="0"/>
      <w:divBdr>
        <w:top w:val="none" w:sz="0" w:space="0" w:color="auto"/>
        <w:left w:val="none" w:sz="0" w:space="0" w:color="auto"/>
        <w:bottom w:val="none" w:sz="0" w:space="0" w:color="auto"/>
        <w:right w:val="none" w:sz="0" w:space="0" w:color="auto"/>
      </w:divBdr>
    </w:div>
    <w:div w:id="1531456567">
      <w:bodyDiv w:val="1"/>
      <w:marLeft w:val="0"/>
      <w:marRight w:val="0"/>
      <w:marTop w:val="0"/>
      <w:marBottom w:val="0"/>
      <w:divBdr>
        <w:top w:val="none" w:sz="0" w:space="0" w:color="auto"/>
        <w:left w:val="none" w:sz="0" w:space="0" w:color="auto"/>
        <w:bottom w:val="none" w:sz="0" w:space="0" w:color="auto"/>
        <w:right w:val="none" w:sz="0" w:space="0" w:color="auto"/>
      </w:divBdr>
    </w:div>
    <w:div w:id="1545022679">
      <w:bodyDiv w:val="1"/>
      <w:marLeft w:val="0"/>
      <w:marRight w:val="0"/>
      <w:marTop w:val="0"/>
      <w:marBottom w:val="0"/>
      <w:divBdr>
        <w:top w:val="none" w:sz="0" w:space="0" w:color="auto"/>
        <w:left w:val="none" w:sz="0" w:space="0" w:color="auto"/>
        <w:bottom w:val="none" w:sz="0" w:space="0" w:color="auto"/>
        <w:right w:val="none" w:sz="0" w:space="0" w:color="auto"/>
      </w:divBdr>
    </w:div>
    <w:div w:id="1600403878">
      <w:bodyDiv w:val="1"/>
      <w:marLeft w:val="0"/>
      <w:marRight w:val="0"/>
      <w:marTop w:val="0"/>
      <w:marBottom w:val="0"/>
      <w:divBdr>
        <w:top w:val="none" w:sz="0" w:space="0" w:color="auto"/>
        <w:left w:val="none" w:sz="0" w:space="0" w:color="auto"/>
        <w:bottom w:val="none" w:sz="0" w:space="0" w:color="auto"/>
        <w:right w:val="none" w:sz="0" w:space="0" w:color="auto"/>
      </w:divBdr>
    </w:div>
    <w:div w:id="1607150028">
      <w:bodyDiv w:val="1"/>
      <w:marLeft w:val="0"/>
      <w:marRight w:val="0"/>
      <w:marTop w:val="0"/>
      <w:marBottom w:val="0"/>
      <w:divBdr>
        <w:top w:val="none" w:sz="0" w:space="0" w:color="auto"/>
        <w:left w:val="none" w:sz="0" w:space="0" w:color="auto"/>
        <w:bottom w:val="none" w:sz="0" w:space="0" w:color="auto"/>
        <w:right w:val="none" w:sz="0" w:space="0" w:color="auto"/>
      </w:divBdr>
    </w:div>
    <w:div w:id="1607276880">
      <w:bodyDiv w:val="1"/>
      <w:marLeft w:val="0"/>
      <w:marRight w:val="0"/>
      <w:marTop w:val="0"/>
      <w:marBottom w:val="0"/>
      <w:divBdr>
        <w:top w:val="none" w:sz="0" w:space="0" w:color="auto"/>
        <w:left w:val="none" w:sz="0" w:space="0" w:color="auto"/>
        <w:bottom w:val="none" w:sz="0" w:space="0" w:color="auto"/>
        <w:right w:val="none" w:sz="0" w:space="0" w:color="auto"/>
      </w:divBdr>
    </w:div>
    <w:div w:id="1607497719">
      <w:bodyDiv w:val="1"/>
      <w:marLeft w:val="0"/>
      <w:marRight w:val="0"/>
      <w:marTop w:val="0"/>
      <w:marBottom w:val="0"/>
      <w:divBdr>
        <w:top w:val="none" w:sz="0" w:space="0" w:color="auto"/>
        <w:left w:val="none" w:sz="0" w:space="0" w:color="auto"/>
        <w:bottom w:val="none" w:sz="0" w:space="0" w:color="auto"/>
        <w:right w:val="none" w:sz="0" w:space="0" w:color="auto"/>
      </w:divBdr>
    </w:div>
    <w:div w:id="1644626505">
      <w:bodyDiv w:val="1"/>
      <w:marLeft w:val="0"/>
      <w:marRight w:val="0"/>
      <w:marTop w:val="0"/>
      <w:marBottom w:val="0"/>
      <w:divBdr>
        <w:top w:val="none" w:sz="0" w:space="0" w:color="auto"/>
        <w:left w:val="none" w:sz="0" w:space="0" w:color="auto"/>
        <w:bottom w:val="none" w:sz="0" w:space="0" w:color="auto"/>
        <w:right w:val="none" w:sz="0" w:space="0" w:color="auto"/>
      </w:divBdr>
    </w:div>
    <w:div w:id="1694115271">
      <w:bodyDiv w:val="1"/>
      <w:marLeft w:val="0"/>
      <w:marRight w:val="0"/>
      <w:marTop w:val="0"/>
      <w:marBottom w:val="0"/>
      <w:divBdr>
        <w:top w:val="none" w:sz="0" w:space="0" w:color="auto"/>
        <w:left w:val="none" w:sz="0" w:space="0" w:color="auto"/>
        <w:bottom w:val="none" w:sz="0" w:space="0" w:color="auto"/>
        <w:right w:val="none" w:sz="0" w:space="0" w:color="auto"/>
      </w:divBdr>
    </w:div>
    <w:div w:id="1731224510">
      <w:bodyDiv w:val="1"/>
      <w:marLeft w:val="0"/>
      <w:marRight w:val="0"/>
      <w:marTop w:val="0"/>
      <w:marBottom w:val="0"/>
      <w:divBdr>
        <w:top w:val="none" w:sz="0" w:space="0" w:color="auto"/>
        <w:left w:val="none" w:sz="0" w:space="0" w:color="auto"/>
        <w:bottom w:val="none" w:sz="0" w:space="0" w:color="auto"/>
        <w:right w:val="none" w:sz="0" w:space="0" w:color="auto"/>
      </w:divBdr>
    </w:div>
    <w:div w:id="1737361851">
      <w:bodyDiv w:val="1"/>
      <w:marLeft w:val="0"/>
      <w:marRight w:val="0"/>
      <w:marTop w:val="0"/>
      <w:marBottom w:val="0"/>
      <w:divBdr>
        <w:top w:val="none" w:sz="0" w:space="0" w:color="auto"/>
        <w:left w:val="none" w:sz="0" w:space="0" w:color="auto"/>
        <w:bottom w:val="none" w:sz="0" w:space="0" w:color="auto"/>
        <w:right w:val="none" w:sz="0" w:space="0" w:color="auto"/>
      </w:divBdr>
    </w:div>
    <w:div w:id="1776051557">
      <w:bodyDiv w:val="1"/>
      <w:marLeft w:val="0"/>
      <w:marRight w:val="0"/>
      <w:marTop w:val="0"/>
      <w:marBottom w:val="0"/>
      <w:divBdr>
        <w:top w:val="none" w:sz="0" w:space="0" w:color="auto"/>
        <w:left w:val="none" w:sz="0" w:space="0" w:color="auto"/>
        <w:bottom w:val="none" w:sz="0" w:space="0" w:color="auto"/>
        <w:right w:val="none" w:sz="0" w:space="0" w:color="auto"/>
      </w:divBdr>
    </w:div>
    <w:div w:id="1784302757">
      <w:bodyDiv w:val="1"/>
      <w:marLeft w:val="0"/>
      <w:marRight w:val="0"/>
      <w:marTop w:val="0"/>
      <w:marBottom w:val="0"/>
      <w:divBdr>
        <w:top w:val="none" w:sz="0" w:space="0" w:color="auto"/>
        <w:left w:val="none" w:sz="0" w:space="0" w:color="auto"/>
        <w:bottom w:val="none" w:sz="0" w:space="0" w:color="auto"/>
        <w:right w:val="none" w:sz="0" w:space="0" w:color="auto"/>
      </w:divBdr>
    </w:div>
    <w:div w:id="1790317877">
      <w:bodyDiv w:val="1"/>
      <w:marLeft w:val="0"/>
      <w:marRight w:val="0"/>
      <w:marTop w:val="0"/>
      <w:marBottom w:val="0"/>
      <w:divBdr>
        <w:top w:val="none" w:sz="0" w:space="0" w:color="auto"/>
        <w:left w:val="none" w:sz="0" w:space="0" w:color="auto"/>
        <w:bottom w:val="none" w:sz="0" w:space="0" w:color="auto"/>
        <w:right w:val="none" w:sz="0" w:space="0" w:color="auto"/>
      </w:divBdr>
    </w:div>
    <w:div w:id="1802377918">
      <w:bodyDiv w:val="1"/>
      <w:marLeft w:val="0"/>
      <w:marRight w:val="0"/>
      <w:marTop w:val="0"/>
      <w:marBottom w:val="0"/>
      <w:divBdr>
        <w:top w:val="none" w:sz="0" w:space="0" w:color="auto"/>
        <w:left w:val="none" w:sz="0" w:space="0" w:color="auto"/>
        <w:bottom w:val="none" w:sz="0" w:space="0" w:color="auto"/>
        <w:right w:val="none" w:sz="0" w:space="0" w:color="auto"/>
      </w:divBdr>
    </w:div>
    <w:div w:id="1810201858">
      <w:bodyDiv w:val="1"/>
      <w:marLeft w:val="0"/>
      <w:marRight w:val="0"/>
      <w:marTop w:val="0"/>
      <w:marBottom w:val="0"/>
      <w:divBdr>
        <w:top w:val="none" w:sz="0" w:space="0" w:color="auto"/>
        <w:left w:val="none" w:sz="0" w:space="0" w:color="auto"/>
        <w:bottom w:val="none" w:sz="0" w:space="0" w:color="auto"/>
        <w:right w:val="none" w:sz="0" w:space="0" w:color="auto"/>
      </w:divBdr>
    </w:div>
    <w:div w:id="1817065558">
      <w:bodyDiv w:val="1"/>
      <w:marLeft w:val="0"/>
      <w:marRight w:val="0"/>
      <w:marTop w:val="0"/>
      <w:marBottom w:val="0"/>
      <w:divBdr>
        <w:top w:val="none" w:sz="0" w:space="0" w:color="auto"/>
        <w:left w:val="none" w:sz="0" w:space="0" w:color="auto"/>
        <w:bottom w:val="none" w:sz="0" w:space="0" w:color="auto"/>
        <w:right w:val="none" w:sz="0" w:space="0" w:color="auto"/>
      </w:divBdr>
    </w:div>
    <w:div w:id="1852912918">
      <w:bodyDiv w:val="1"/>
      <w:marLeft w:val="0"/>
      <w:marRight w:val="0"/>
      <w:marTop w:val="0"/>
      <w:marBottom w:val="0"/>
      <w:divBdr>
        <w:top w:val="none" w:sz="0" w:space="0" w:color="auto"/>
        <w:left w:val="none" w:sz="0" w:space="0" w:color="auto"/>
        <w:bottom w:val="none" w:sz="0" w:space="0" w:color="auto"/>
        <w:right w:val="none" w:sz="0" w:space="0" w:color="auto"/>
      </w:divBdr>
    </w:div>
    <w:div w:id="1874145432">
      <w:bodyDiv w:val="1"/>
      <w:marLeft w:val="0"/>
      <w:marRight w:val="0"/>
      <w:marTop w:val="0"/>
      <w:marBottom w:val="0"/>
      <w:divBdr>
        <w:top w:val="none" w:sz="0" w:space="0" w:color="auto"/>
        <w:left w:val="none" w:sz="0" w:space="0" w:color="auto"/>
        <w:bottom w:val="none" w:sz="0" w:space="0" w:color="auto"/>
        <w:right w:val="none" w:sz="0" w:space="0" w:color="auto"/>
      </w:divBdr>
    </w:div>
    <w:div w:id="1969388651">
      <w:bodyDiv w:val="1"/>
      <w:marLeft w:val="0"/>
      <w:marRight w:val="0"/>
      <w:marTop w:val="0"/>
      <w:marBottom w:val="0"/>
      <w:divBdr>
        <w:top w:val="none" w:sz="0" w:space="0" w:color="auto"/>
        <w:left w:val="none" w:sz="0" w:space="0" w:color="auto"/>
        <w:bottom w:val="none" w:sz="0" w:space="0" w:color="auto"/>
        <w:right w:val="none" w:sz="0" w:space="0" w:color="auto"/>
      </w:divBdr>
    </w:div>
    <w:div w:id="2021589724">
      <w:bodyDiv w:val="1"/>
      <w:marLeft w:val="0"/>
      <w:marRight w:val="0"/>
      <w:marTop w:val="0"/>
      <w:marBottom w:val="0"/>
      <w:divBdr>
        <w:top w:val="none" w:sz="0" w:space="0" w:color="auto"/>
        <w:left w:val="none" w:sz="0" w:space="0" w:color="auto"/>
        <w:bottom w:val="none" w:sz="0" w:space="0" w:color="auto"/>
        <w:right w:val="none" w:sz="0" w:space="0" w:color="auto"/>
      </w:divBdr>
    </w:div>
    <w:div w:id="2044473096">
      <w:bodyDiv w:val="1"/>
      <w:marLeft w:val="0"/>
      <w:marRight w:val="0"/>
      <w:marTop w:val="0"/>
      <w:marBottom w:val="0"/>
      <w:divBdr>
        <w:top w:val="none" w:sz="0" w:space="0" w:color="auto"/>
        <w:left w:val="none" w:sz="0" w:space="0" w:color="auto"/>
        <w:bottom w:val="none" w:sz="0" w:space="0" w:color="auto"/>
        <w:right w:val="none" w:sz="0" w:space="0" w:color="auto"/>
      </w:divBdr>
    </w:div>
    <w:div w:id="2071922858">
      <w:bodyDiv w:val="1"/>
      <w:marLeft w:val="0"/>
      <w:marRight w:val="0"/>
      <w:marTop w:val="0"/>
      <w:marBottom w:val="0"/>
      <w:divBdr>
        <w:top w:val="none" w:sz="0" w:space="0" w:color="auto"/>
        <w:left w:val="none" w:sz="0" w:space="0" w:color="auto"/>
        <w:bottom w:val="none" w:sz="0" w:space="0" w:color="auto"/>
        <w:right w:val="none" w:sz="0" w:space="0" w:color="auto"/>
      </w:divBdr>
    </w:div>
    <w:div w:id="2074228221">
      <w:bodyDiv w:val="1"/>
      <w:marLeft w:val="0"/>
      <w:marRight w:val="0"/>
      <w:marTop w:val="0"/>
      <w:marBottom w:val="0"/>
      <w:divBdr>
        <w:top w:val="none" w:sz="0" w:space="0" w:color="auto"/>
        <w:left w:val="none" w:sz="0" w:space="0" w:color="auto"/>
        <w:bottom w:val="none" w:sz="0" w:space="0" w:color="auto"/>
        <w:right w:val="none" w:sz="0" w:space="0" w:color="auto"/>
      </w:divBdr>
    </w:div>
    <w:div w:id="2076050319">
      <w:bodyDiv w:val="1"/>
      <w:marLeft w:val="0"/>
      <w:marRight w:val="0"/>
      <w:marTop w:val="0"/>
      <w:marBottom w:val="0"/>
      <w:divBdr>
        <w:top w:val="none" w:sz="0" w:space="0" w:color="auto"/>
        <w:left w:val="none" w:sz="0" w:space="0" w:color="auto"/>
        <w:bottom w:val="none" w:sz="0" w:space="0" w:color="auto"/>
        <w:right w:val="none" w:sz="0" w:space="0" w:color="auto"/>
      </w:divBdr>
    </w:div>
    <w:div w:id="2079551630">
      <w:bodyDiv w:val="1"/>
      <w:marLeft w:val="0"/>
      <w:marRight w:val="0"/>
      <w:marTop w:val="0"/>
      <w:marBottom w:val="0"/>
      <w:divBdr>
        <w:top w:val="none" w:sz="0" w:space="0" w:color="auto"/>
        <w:left w:val="none" w:sz="0" w:space="0" w:color="auto"/>
        <w:bottom w:val="none" w:sz="0" w:space="0" w:color="auto"/>
        <w:right w:val="none" w:sz="0" w:space="0" w:color="auto"/>
      </w:divBdr>
    </w:div>
    <w:div w:id="2083984439">
      <w:bodyDiv w:val="1"/>
      <w:marLeft w:val="0"/>
      <w:marRight w:val="0"/>
      <w:marTop w:val="0"/>
      <w:marBottom w:val="0"/>
      <w:divBdr>
        <w:top w:val="none" w:sz="0" w:space="0" w:color="auto"/>
        <w:left w:val="none" w:sz="0" w:space="0" w:color="auto"/>
        <w:bottom w:val="none" w:sz="0" w:space="0" w:color="auto"/>
        <w:right w:val="none" w:sz="0" w:space="0" w:color="auto"/>
      </w:divBdr>
    </w:div>
    <w:div w:id="2086564268">
      <w:bodyDiv w:val="1"/>
      <w:marLeft w:val="0"/>
      <w:marRight w:val="0"/>
      <w:marTop w:val="0"/>
      <w:marBottom w:val="0"/>
      <w:divBdr>
        <w:top w:val="none" w:sz="0" w:space="0" w:color="auto"/>
        <w:left w:val="none" w:sz="0" w:space="0" w:color="auto"/>
        <w:bottom w:val="none" w:sz="0" w:space="0" w:color="auto"/>
        <w:right w:val="none" w:sz="0" w:space="0" w:color="auto"/>
      </w:divBdr>
    </w:div>
    <w:div w:id="21362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hp-fig.org/psr/psr-1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hp-fig.org/psr/psr-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gestion_del_proyecto\Gesti&#243;n%20de%20Calidad\Estandares\Plantilla%20Estandar%20Programacion%20Jav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3388-EC05-452D-94EC-DBC9A988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Estandar Programacion Java.dotx</Template>
  <TotalTime>227</TotalTime>
  <Pages>33</Pages>
  <Words>5182</Words>
  <Characters>29539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Estándar de Programación</vt:lpstr>
    </vt:vector>
  </TitlesOfParts>
  <Company>Grupo Nº 1 – Gestión de Calidad de Software</Company>
  <LinksUpToDate>false</LinksUpToDate>
  <CharactersWithSpaces>34652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Programación</dc:title>
  <dc:subject>Sistema VASPA</dc:subject>
  <dc:creator>Sartini Nicolás – Muñoz Rut – Cadin Vanesa</dc:creator>
  <cp:lastModifiedBy>Nicolas</cp:lastModifiedBy>
  <cp:revision>96</cp:revision>
  <cp:lastPrinted>2009-10-07T15:17:00Z</cp:lastPrinted>
  <dcterms:created xsi:type="dcterms:W3CDTF">2019-09-02T16:09:00Z</dcterms:created>
  <dcterms:modified xsi:type="dcterms:W3CDTF">2021-05-26T01:50:00Z</dcterms:modified>
  <cp:category>Lenguaje PHP</cp:category>
</cp:coreProperties>
</file>